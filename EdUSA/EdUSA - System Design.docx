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BE8A" w14:textId="5832C66C" w:rsidR="007A58AE" w:rsidRPr="00960842" w:rsidRDefault="00DC2826" w:rsidP="00316EAC">
      <w:pPr>
        <w:pStyle w:val="Heading2"/>
        <w:rPr>
          <w:color w:val="404040" w:themeColor="text1" w:themeTint="BF"/>
        </w:rPr>
      </w:pPr>
      <w:r>
        <w:rPr>
          <w:color w:val="404040" w:themeColor="text1" w:themeTint="BF"/>
        </w:rPr>
        <w:t>Business Process</w:t>
      </w:r>
      <w:r w:rsidR="005B3E7C" w:rsidRPr="00960842">
        <w:rPr>
          <w:color w:val="404040" w:themeColor="text1" w:themeTint="BF"/>
        </w:rPr>
        <w:t xml:space="preserve"> </w:t>
      </w:r>
      <w:r w:rsidR="001B34AC" w:rsidRPr="00960842">
        <w:rPr>
          <w:color w:val="404040" w:themeColor="text1" w:themeTint="BF"/>
        </w:rPr>
        <w:t xml:space="preserve">- </w:t>
      </w:r>
      <w:r>
        <w:rPr>
          <w:color w:val="404040" w:themeColor="text1" w:themeTint="BF"/>
        </w:rPr>
        <w:fldChar w:fldCharType="begin">
          <w:ffData>
            <w:name w:val="Text9"/>
            <w:enabled/>
            <w:calcOnExit w:val="0"/>
            <w:textInput>
              <w:default w:val="EdUSA"/>
            </w:textInput>
          </w:ffData>
        </w:fldChar>
      </w:r>
      <w:bookmarkStart w:id="0" w:name="Text9"/>
      <w:r>
        <w:rPr>
          <w:color w:val="404040" w:themeColor="text1" w:themeTint="BF"/>
        </w:rPr>
        <w:instrText xml:space="preserve"> FORMTEXT </w:instrText>
      </w:r>
      <w:r>
        <w:rPr>
          <w:color w:val="404040" w:themeColor="text1" w:themeTint="BF"/>
        </w:rPr>
      </w:r>
      <w:r>
        <w:rPr>
          <w:color w:val="404040" w:themeColor="text1" w:themeTint="BF"/>
        </w:rPr>
        <w:fldChar w:fldCharType="separate"/>
      </w:r>
      <w:r>
        <w:rPr>
          <w:noProof/>
          <w:color w:val="404040" w:themeColor="text1" w:themeTint="BF"/>
        </w:rPr>
        <w:t>EdUSA</w:t>
      </w:r>
      <w:r>
        <w:rPr>
          <w:color w:val="404040" w:themeColor="text1" w:themeTint="BF"/>
        </w:rPr>
        <w:fldChar w:fldCharType="end"/>
      </w:r>
      <w:bookmarkEnd w:id="0"/>
    </w:p>
    <w:p w14:paraId="7554825C" w14:textId="77777777" w:rsidR="005B3E7C" w:rsidRPr="00960842" w:rsidRDefault="005B3E7C" w:rsidP="005B3E7C">
      <w:pPr>
        <w:pStyle w:val="Heading3"/>
        <w:numPr>
          <w:ilvl w:val="0"/>
          <w:numId w:val="0"/>
        </w:numPr>
        <w:rPr>
          <w:rFonts w:ascii="Roboto" w:hAnsi="Roboto"/>
          <w:color w:val="404040" w:themeColor="text1" w:themeTint="BF"/>
          <w:sz w:val="32"/>
          <w:szCs w:val="32"/>
          <w:shd w:val="clear" w:color="auto" w:fill="FFFFFF"/>
        </w:rPr>
      </w:pPr>
      <w:r w:rsidRPr="00960842">
        <w:rPr>
          <w:rFonts w:ascii="Roboto" w:hAnsi="Roboto"/>
          <w:color w:val="404040" w:themeColor="text1" w:themeTint="BF"/>
          <w:sz w:val="32"/>
          <w:szCs w:val="32"/>
          <w:shd w:val="clear" w:color="auto" w:fill="FFFFFF"/>
        </w:rPr>
        <w:t>Document Information</w:t>
      </w:r>
    </w:p>
    <w:p w14:paraId="368DBE8D" w14:textId="77777777" w:rsidR="00B67D5D" w:rsidRPr="00B67D5D" w:rsidRDefault="00B67D5D" w:rsidP="00B67D5D"/>
    <w:tbl>
      <w:tblPr>
        <w:tblW w:w="9346" w:type="dxa"/>
        <w:tblInd w:w="93" w:type="dxa"/>
        <w:tblLayout w:type="fixed"/>
        <w:tblCellMar>
          <w:top w:w="14" w:type="dxa"/>
          <w:left w:w="115" w:type="dxa"/>
          <w:bottom w:w="14" w:type="dxa"/>
          <w:right w:w="115" w:type="dxa"/>
        </w:tblCellMar>
        <w:tblLook w:val="0000" w:firstRow="0" w:lastRow="0" w:firstColumn="0" w:lastColumn="0" w:noHBand="0" w:noVBand="0"/>
      </w:tblPr>
      <w:tblGrid>
        <w:gridCol w:w="2606"/>
        <w:gridCol w:w="6740"/>
      </w:tblGrid>
      <w:tr w:rsidR="001B34AC" w:rsidRPr="00162142" w14:paraId="368DBE90" w14:textId="77777777" w:rsidTr="005B3E7C">
        <w:trPr>
          <w:trHeight w:val="114"/>
        </w:trPr>
        <w:tc>
          <w:tcPr>
            <w:tcW w:w="2606"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8E" w14:textId="77777777" w:rsidR="001B34AC" w:rsidRPr="00960842" w:rsidRDefault="001B34AC" w:rsidP="00A73231">
            <w:pPr>
              <w:ind w:left="360"/>
              <w:rPr>
                <w:rStyle w:val="Strong"/>
                <w:rFonts w:ascii="Roboto" w:hAnsi="Roboto" w:cs="Segoe UI"/>
                <w:color w:val="404040" w:themeColor="text1" w:themeTint="BF"/>
                <w:sz w:val="18"/>
                <w:szCs w:val="18"/>
                <w:shd w:val="clear" w:color="auto" w:fill="FFFFFF"/>
              </w:rPr>
            </w:pPr>
            <w:r w:rsidRPr="00960842">
              <w:rPr>
                <w:rStyle w:val="Strong"/>
                <w:rFonts w:ascii="Roboto" w:hAnsi="Roboto" w:cs="Segoe UI"/>
                <w:color w:val="404040" w:themeColor="text1" w:themeTint="BF"/>
                <w:sz w:val="18"/>
                <w:szCs w:val="18"/>
                <w:shd w:val="clear" w:color="auto" w:fill="FFFFFF"/>
              </w:rPr>
              <w:t>Author(s)</w:t>
            </w:r>
          </w:p>
        </w:tc>
        <w:tc>
          <w:tcPr>
            <w:tcW w:w="6740"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8F" w14:textId="16A1A86A" w:rsidR="001B34AC" w:rsidRPr="00960842" w:rsidRDefault="00AD3FDD">
            <w:pPr>
              <w:rPr>
                <w:rFonts w:ascii="Roboto" w:hAnsi="Roboto"/>
                <w:color w:val="404040" w:themeColor="text1" w:themeTint="BF"/>
                <w:sz w:val="18"/>
                <w:szCs w:val="18"/>
              </w:rPr>
            </w:pPr>
            <w:r w:rsidRPr="00960842">
              <w:rPr>
                <w:rFonts w:ascii="Roboto" w:hAnsi="Roboto"/>
                <w:color w:val="404040" w:themeColor="text1" w:themeTint="BF"/>
                <w:sz w:val="18"/>
                <w:szCs w:val="18"/>
              </w:rPr>
              <w:fldChar w:fldCharType="begin">
                <w:ffData>
                  <w:name w:val="Text3"/>
                  <w:enabled/>
                  <w:calcOnExit w:val="0"/>
                  <w:textInput>
                    <w:default w:val="MG"/>
                  </w:textInput>
                </w:ffData>
              </w:fldChar>
            </w:r>
            <w:bookmarkStart w:id="1" w:name="Text3"/>
            <w:r w:rsidRPr="00960842">
              <w:rPr>
                <w:rFonts w:ascii="Roboto" w:hAnsi="Roboto"/>
                <w:color w:val="404040" w:themeColor="text1" w:themeTint="BF"/>
                <w:sz w:val="18"/>
                <w:szCs w:val="18"/>
              </w:rPr>
              <w:instrText xml:space="preserve"> FORMTEXT </w:instrText>
            </w:r>
            <w:r w:rsidRPr="00960842">
              <w:rPr>
                <w:rFonts w:ascii="Roboto" w:hAnsi="Roboto"/>
                <w:color w:val="404040" w:themeColor="text1" w:themeTint="BF"/>
                <w:sz w:val="18"/>
                <w:szCs w:val="18"/>
              </w:rPr>
            </w:r>
            <w:r w:rsidRPr="00960842">
              <w:rPr>
                <w:rFonts w:ascii="Roboto" w:hAnsi="Roboto"/>
                <w:color w:val="404040" w:themeColor="text1" w:themeTint="BF"/>
                <w:sz w:val="18"/>
                <w:szCs w:val="18"/>
              </w:rPr>
              <w:fldChar w:fldCharType="separate"/>
            </w:r>
            <w:r w:rsidRPr="00960842">
              <w:rPr>
                <w:rFonts w:ascii="Roboto" w:hAnsi="Roboto"/>
                <w:noProof/>
                <w:color w:val="404040" w:themeColor="text1" w:themeTint="BF"/>
                <w:sz w:val="18"/>
                <w:szCs w:val="18"/>
              </w:rPr>
              <w:t>MG</w:t>
            </w:r>
            <w:r w:rsidRPr="00960842">
              <w:rPr>
                <w:rFonts w:ascii="Roboto" w:hAnsi="Roboto"/>
                <w:color w:val="404040" w:themeColor="text1" w:themeTint="BF"/>
                <w:sz w:val="18"/>
                <w:szCs w:val="18"/>
              </w:rPr>
              <w:fldChar w:fldCharType="end"/>
            </w:r>
            <w:bookmarkEnd w:id="1"/>
          </w:p>
        </w:tc>
      </w:tr>
      <w:tr w:rsidR="001B34AC" w:rsidRPr="00162142" w14:paraId="368DBE93" w14:textId="77777777" w:rsidTr="005B3E7C">
        <w:trPr>
          <w:trHeight w:val="114"/>
        </w:trPr>
        <w:tc>
          <w:tcPr>
            <w:tcW w:w="2606"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1" w14:textId="77777777" w:rsidR="001B34AC" w:rsidRPr="00960842" w:rsidRDefault="001B34AC" w:rsidP="00A73231">
            <w:pPr>
              <w:ind w:left="360"/>
              <w:rPr>
                <w:rStyle w:val="Strong"/>
                <w:rFonts w:ascii="Roboto" w:hAnsi="Roboto" w:cs="Segoe UI"/>
                <w:color w:val="404040" w:themeColor="text1" w:themeTint="BF"/>
                <w:sz w:val="18"/>
                <w:szCs w:val="18"/>
                <w:shd w:val="clear" w:color="auto" w:fill="FFFFFF"/>
              </w:rPr>
            </w:pPr>
            <w:r w:rsidRPr="00960842">
              <w:rPr>
                <w:rStyle w:val="Strong"/>
                <w:rFonts w:ascii="Roboto" w:hAnsi="Roboto" w:cs="Segoe UI"/>
                <w:color w:val="404040" w:themeColor="text1" w:themeTint="BF"/>
                <w:sz w:val="18"/>
                <w:szCs w:val="18"/>
                <w:shd w:val="clear" w:color="auto" w:fill="FFFFFF"/>
              </w:rPr>
              <w:t>Last Updated</w:t>
            </w:r>
          </w:p>
        </w:tc>
        <w:tc>
          <w:tcPr>
            <w:tcW w:w="6740"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2" w14:textId="423AD1C3" w:rsidR="001B34AC" w:rsidRPr="00960842" w:rsidRDefault="00EA704B">
            <w:pPr>
              <w:rPr>
                <w:rFonts w:ascii="Roboto" w:hAnsi="Roboto"/>
                <w:color w:val="404040" w:themeColor="text1" w:themeTint="BF"/>
                <w:sz w:val="18"/>
                <w:szCs w:val="18"/>
              </w:rPr>
            </w:pPr>
            <w:r>
              <w:rPr>
                <w:rFonts w:ascii="Roboto" w:hAnsi="Roboto"/>
                <w:color w:val="404040" w:themeColor="text1" w:themeTint="BF"/>
                <w:sz w:val="18"/>
                <w:szCs w:val="18"/>
              </w:rPr>
              <w:fldChar w:fldCharType="begin">
                <w:ffData>
                  <w:name w:val="Text1"/>
                  <w:enabled/>
                  <w:calcOnExit w:val="0"/>
                  <w:textInput>
                    <w:default w:val="01/24/2023"/>
                  </w:textInput>
                </w:ffData>
              </w:fldChar>
            </w:r>
            <w:bookmarkStart w:id="2" w:name="Text1"/>
            <w:r>
              <w:rPr>
                <w:rFonts w:ascii="Roboto" w:hAnsi="Roboto"/>
                <w:color w:val="404040" w:themeColor="text1" w:themeTint="BF"/>
                <w:sz w:val="18"/>
                <w:szCs w:val="18"/>
              </w:rPr>
              <w:instrText xml:space="preserve"> FORMTEXT </w:instrText>
            </w:r>
            <w:r>
              <w:rPr>
                <w:rFonts w:ascii="Roboto" w:hAnsi="Roboto"/>
                <w:color w:val="404040" w:themeColor="text1" w:themeTint="BF"/>
                <w:sz w:val="18"/>
                <w:szCs w:val="18"/>
              </w:rPr>
            </w:r>
            <w:r>
              <w:rPr>
                <w:rFonts w:ascii="Roboto" w:hAnsi="Roboto"/>
                <w:color w:val="404040" w:themeColor="text1" w:themeTint="BF"/>
                <w:sz w:val="18"/>
                <w:szCs w:val="18"/>
              </w:rPr>
              <w:fldChar w:fldCharType="separate"/>
            </w:r>
            <w:r>
              <w:rPr>
                <w:rFonts w:ascii="Roboto" w:hAnsi="Roboto"/>
                <w:noProof/>
                <w:color w:val="404040" w:themeColor="text1" w:themeTint="BF"/>
                <w:sz w:val="18"/>
                <w:szCs w:val="18"/>
              </w:rPr>
              <w:t>01/24/2023</w:t>
            </w:r>
            <w:r>
              <w:rPr>
                <w:rFonts w:ascii="Roboto" w:hAnsi="Roboto"/>
                <w:color w:val="404040" w:themeColor="text1" w:themeTint="BF"/>
                <w:sz w:val="18"/>
                <w:szCs w:val="18"/>
              </w:rPr>
              <w:fldChar w:fldCharType="end"/>
            </w:r>
            <w:bookmarkEnd w:id="2"/>
          </w:p>
        </w:tc>
      </w:tr>
      <w:tr w:rsidR="001B34AC" w:rsidRPr="00162142" w14:paraId="368DBE96" w14:textId="77777777" w:rsidTr="005B3E7C">
        <w:trPr>
          <w:trHeight w:val="114"/>
        </w:trPr>
        <w:tc>
          <w:tcPr>
            <w:tcW w:w="2606"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4" w14:textId="0062F527" w:rsidR="001B34AC" w:rsidRPr="00960842" w:rsidRDefault="005B3E7C" w:rsidP="00A73231">
            <w:pPr>
              <w:ind w:left="360"/>
              <w:rPr>
                <w:rStyle w:val="Strong"/>
                <w:rFonts w:ascii="Roboto" w:hAnsi="Roboto" w:cs="Segoe UI"/>
                <w:color w:val="404040" w:themeColor="text1" w:themeTint="BF"/>
                <w:sz w:val="18"/>
                <w:szCs w:val="18"/>
                <w:shd w:val="clear" w:color="auto" w:fill="FFFFFF"/>
              </w:rPr>
            </w:pPr>
            <w:r w:rsidRPr="00960842">
              <w:rPr>
                <w:rStyle w:val="Strong"/>
                <w:rFonts w:ascii="Roboto" w:hAnsi="Roboto" w:cs="Segoe UI"/>
                <w:color w:val="404040" w:themeColor="text1" w:themeTint="BF"/>
                <w:sz w:val="18"/>
                <w:szCs w:val="18"/>
                <w:shd w:val="clear" w:color="auto" w:fill="FFFFFF"/>
              </w:rPr>
              <w:t xml:space="preserve">Project </w:t>
            </w:r>
          </w:p>
        </w:tc>
        <w:tc>
          <w:tcPr>
            <w:tcW w:w="6740"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5" w14:textId="26527DDF" w:rsidR="001B34AC" w:rsidRPr="00960842" w:rsidRDefault="00EA704B" w:rsidP="000B2BA1">
            <w:pPr>
              <w:rPr>
                <w:rFonts w:ascii="Roboto" w:hAnsi="Roboto"/>
                <w:color w:val="404040" w:themeColor="text1" w:themeTint="BF"/>
                <w:sz w:val="18"/>
                <w:szCs w:val="18"/>
              </w:rPr>
            </w:pPr>
            <w:proofErr w:type="spellStart"/>
            <w:r>
              <w:rPr>
                <w:rFonts w:ascii="Roboto" w:hAnsi="Roboto"/>
                <w:color w:val="404040" w:themeColor="text1" w:themeTint="BF"/>
                <w:sz w:val="18"/>
                <w:szCs w:val="18"/>
              </w:rPr>
              <w:t>EdUSA</w:t>
            </w:r>
            <w:proofErr w:type="spellEnd"/>
          </w:p>
        </w:tc>
      </w:tr>
      <w:tr w:rsidR="001B34AC" w:rsidRPr="00162142" w14:paraId="368DBE99" w14:textId="77777777" w:rsidTr="005B3E7C">
        <w:trPr>
          <w:trHeight w:val="114"/>
        </w:trPr>
        <w:tc>
          <w:tcPr>
            <w:tcW w:w="2606"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7" w14:textId="3E6B93E4" w:rsidR="001B34AC" w:rsidRPr="00960842" w:rsidRDefault="00D02F0C" w:rsidP="00A73231">
            <w:pPr>
              <w:ind w:left="360"/>
              <w:rPr>
                <w:rStyle w:val="Strong"/>
                <w:rFonts w:ascii="Roboto" w:hAnsi="Roboto" w:cs="Segoe UI"/>
                <w:color w:val="404040" w:themeColor="text1" w:themeTint="BF"/>
                <w:sz w:val="18"/>
                <w:szCs w:val="18"/>
                <w:shd w:val="clear" w:color="auto" w:fill="FFFFFF"/>
              </w:rPr>
            </w:pPr>
            <w:r w:rsidRPr="00960842">
              <w:rPr>
                <w:rStyle w:val="Strong"/>
                <w:rFonts w:ascii="Roboto" w:hAnsi="Roboto" w:cs="Segoe UI"/>
                <w:color w:val="404040" w:themeColor="text1" w:themeTint="BF"/>
                <w:sz w:val="18"/>
                <w:szCs w:val="18"/>
                <w:shd w:val="clear" w:color="auto" w:fill="FFFFFF"/>
              </w:rPr>
              <w:t>Reference(s)</w:t>
            </w:r>
          </w:p>
        </w:tc>
        <w:tc>
          <w:tcPr>
            <w:tcW w:w="6740"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8" w14:textId="4C5421D5" w:rsidR="00DC39CD" w:rsidRPr="00960842" w:rsidRDefault="00DC39CD" w:rsidP="00BC090D">
            <w:pPr>
              <w:rPr>
                <w:rFonts w:ascii="Roboto" w:hAnsi="Roboto"/>
                <w:color w:val="404040" w:themeColor="text1" w:themeTint="BF"/>
                <w:sz w:val="18"/>
                <w:szCs w:val="18"/>
              </w:rPr>
            </w:pPr>
          </w:p>
        </w:tc>
      </w:tr>
    </w:tbl>
    <w:p w14:paraId="04378BD7" w14:textId="28093027" w:rsidR="007C55C3" w:rsidRPr="004826A2" w:rsidRDefault="0051600F" w:rsidP="005B3E7C">
      <w:pPr>
        <w:pStyle w:val="Heading3"/>
        <w:numPr>
          <w:ilvl w:val="0"/>
          <w:numId w:val="0"/>
        </w:numPr>
        <w:rPr>
          <w:rFonts w:ascii="Times" w:hAnsi="Times" w:cs="Times"/>
          <w:color w:val="404040" w:themeColor="text1" w:themeTint="BF"/>
          <w:sz w:val="28"/>
          <w:szCs w:val="28"/>
        </w:rPr>
      </w:pPr>
      <w:r w:rsidRPr="004826A2">
        <w:rPr>
          <w:rFonts w:ascii="Times" w:hAnsi="Times" w:cs="Times"/>
          <w:color w:val="404040" w:themeColor="text1" w:themeTint="BF"/>
          <w:sz w:val="28"/>
          <w:szCs w:val="28"/>
        </w:rPr>
        <w:t xml:space="preserve">1. </w:t>
      </w:r>
      <w:r w:rsidR="007C55C3" w:rsidRPr="004826A2">
        <w:rPr>
          <w:rFonts w:ascii="Times" w:hAnsi="Times" w:cs="Times"/>
          <w:color w:val="404040" w:themeColor="text1" w:themeTint="BF"/>
          <w:sz w:val="28"/>
          <w:szCs w:val="28"/>
        </w:rPr>
        <w:t>Introduction</w:t>
      </w:r>
    </w:p>
    <w:p w14:paraId="2E1E87AB" w14:textId="6AFACFEF" w:rsidR="0051600F" w:rsidRPr="004826A2" w:rsidRDefault="00415692">
      <w:pPr>
        <w:pStyle w:val="Heading3"/>
        <w:numPr>
          <w:ilvl w:val="1"/>
          <w:numId w:val="9"/>
        </w:numPr>
        <w:rPr>
          <w:rFonts w:ascii="Times" w:hAnsi="Times" w:cs="Times"/>
          <w:color w:val="404040" w:themeColor="text1" w:themeTint="BF"/>
          <w:szCs w:val="22"/>
        </w:rPr>
      </w:pPr>
      <w:r w:rsidRPr="004826A2">
        <w:rPr>
          <w:rFonts w:ascii="Times" w:hAnsi="Times" w:cs="Times"/>
          <w:color w:val="404040" w:themeColor="text1" w:themeTint="BF"/>
          <w:szCs w:val="22"/>
        </w:rPr>
        <w:t xml:space="preserve">Business Purpose </w:t>
      </w:r>
    </w:p>
    <w:p w14:paraId="7383FA34" w14:textId="5653164E" w:rsidR="00DC2826" w:rsidRPr="004826A2" w:rsidRDefault="00DC2826" w:rsidP="008D2C3A">
      <w:pPr>
        <w:ind w:left="360"/>
        <w:outlineLvl w:val="9"/>
        <w:rPr>
          <w:rFonts w:cs="Times"/>
          <w:color w:val="444444"/>
          <w:sz w:val="20"/>
          <w:szCs w:val="20"/>
        </w:rPr>
      </w:pPr>
      <w:proofErr w:type="spellStart"/>
      <w:r w:rsidRPr="004826A2">
        <w:rPr>
          <w:rFonts w:cs="Times"/>
          <w:color w:val="444444"/>
          <w:sz w:val="20"/>
          <w:szCs w:val="20"/>
        </w:rPr>
        <w:t>EducationUSA</w:t>
      </w:r>
      <w:proofErr w:type="spellEnd"/>
      <w:r w:rsidRPr="004826A2">
        <w:rPr>
          <w:rFonts w:cs="Times"/>
          <w:color w:val="444444"/>
          <w:sz w:val="20"/>
          <w:szCs w:val="20"/>
        </w:rPr>
        <w:t xml:space="preserve"> is a U.S. Department of State network of over 430 international student advising centers in 178 countries and territories. The network promotes U.S. higher education to students around the world by offering accurate, comprehensive, and current information about opportunities to study at accredited postsecondary institutions in the United States. </w:t>
      </w:r>
      <w:proofErr w:type="spellStart"/>
      <w:r w:rsidRPr="004826A2">
        <w:rPr>
          <w:rFonts w:cs="Times"/>
          <w:color w:val="444444"/>
          <w:sz w:val="20"/>
          <w:szCs w:val="20"/>
        </w:rPr>
        <w:t>EducationUSA</w:t>
      </w:r>
      <w:proofErr w:type="spellEnd"/>
      <w:r w:rsidRPr="004826A2">
        <w:rPr>
          <w:rFonts w:cs="Times"/>
          <w:color w:val="444444"/>
          <w:sz w:val="20"/>
          <w:szCs w:val="20"/>
        </w:rPr>
        <w:t xml:space="preserve"> also provides services to the U.S. higher education community to help institutional leaders meet their recruitment and campus internationalization goals. </w:t>
      </w:r>
      <w:proofErr w:type="spellStart"/>
      <w:r w:rsidRPr="004826A2">
        <w:rPr>
          <w:rFonts w:cs="Times"/>
          <w:color w:val="444444"/>
          <w:sz w:val="20"/>
          <w:szCs w:val="20"/>
        </w:rPr>
        <w:t>EducationUSA</w:t>
      </w:r>
      <w:proofErr w:type="spellEnd"/>
      <w:r w:rsidRPr="004826A2">
        <w:rPr>
          <w:rFonts w:cs="Times"/>
          <w:color w:val="444444"/>
          <w:sz w:val="20"/>
          <w:szCs w:val="20"/>
        </w:rPr>
        <w:t xml:space="preserve"> is your official source on U.S. higher education.</w:t>
      </w:r>
    </w:p>
    <w:p w14:paraId="1D4B0792" w14:textId="568EE390" w:rsidR="00F06B4B" w:rsidRDefault="00F06B4B" w:rsidP="008D2C3A">
      <w:pPr>
        <w:ind w:left="360"/>
        <w:outlineLvl w:val="9"/>
        <w:rPr>
          <w:rFonts w:ascii="Roboto" w:hAnsi="Roboto" w:cs="Arial"/>
          <w:color w:val="444444"/>
        </w:rPr>
      </w:pPr>
    </w:p>
    <w:p w14:paraId="42BCFA0F" w14:textId="61FE0741" w:rsidR="00F06B4B" w:rsidRDefault="00F06B4B" w:rsidP="008D2C3A">
      <w:pPr>
        <w:ind w:left="360"/>
        <w:outlineLvl w:val="9"/>
        <w:rPr>
          <w:rFonts w:ascii="Roboto" w:hAnsi="Roboto" w:cs="Arial"/>
          <w:color w:val="444444"/>
        </w:rPr>
      </w:pPr>
    </w:p>
    <w:p w14:paraId="6969260C" w14:textId="395BD4A2" w:rsidR="00F06B4B" w:rsidRDefault="00F06B4B" w:rsidP="008D2C3A">
      <w:pPr>
        <w:ind w:left="360"/>
        <w:outlineLvl w:val="9"/>
        <w:rPr>
          <w:rFonts w:ascii="Roboto" w:hAnsi="Roboto" w:cs="Arial"/>
          <w:color w:val="444444"/>
        </w:rPr>
      </w:pPr>
    </w:p>
    <w:p w14:paraId="12F913E9" w14:textId="1F63E45C" w:rsidR="00F06B4B" w:rsidRDefault="00F06B4B" w:rsidP="008D2C3A">
      <w:pPr>
        <w:ind w:left="360"/>
        <w:outlineLvl w:val="9"/>
        <w:rPr>
          <w:rFonts w:ascii="Roboto" w:hAnsi="Roboto" w:cs="Arial"/>
          <w:color w:val="444444"/>
        </w:rPr>
      </w:pPr>
    </w:p>
    <w:p w14:paraId="563C65E0" w14:textId="5541540E" w:rsidR="00F06B4B" w:rsidRDefault="00F06B4B" w:rsidP="008D2C3A">
      <w:pPr>
        <w:ind w:left="360"/>
        <w:outlineLvl w:val="9"/>
        <w:rPr>
          <w:rFonts w:ascii="Roboto" w:hAnsi="Roboto" w:cs="Arial"/>
          <w:color w:val="444444"/>
        </w:rPr>
      </w:pPr>
    </w:p>
    <w:p w14:paraId="46428FA7" w14:textId="05A6B70D" w:rsidR="00F06B4B" w:rsidRDefault="004826A2" w:rsidP="008D2C3A">
      <w:pPr>
        <w:ind w:left="360"/>
        <w:outlineLvl w:val="9"/>
        <w:rPr>
          <w:rFonts w:ascii="Roboto" w:hAnsi="Roboto" w:cs="Arial"/>
          <w:color w:val="444444"/>
        </w:rPr>
      </w:pPr>
      <w:r>
        <w:t xml:space="preserve"> </w:t>
      </w:r>
    </w:p>
    <w:p w14:paraId="5DCB0F82" w14:textId="0938DF55" w:rsidR="00F06B4B" w:rsidRDefault="00F06B4B" w:rsidP="008D2C3A">
      <w:pPr>
        <w:ind w:left="360"/>
        <w:outlineLvl w:val="9"/>
        <w:rPr>
          <w:rFonts w:ascii="Roboto" w:hAnsi="Roboto" w:cs="Arial"/>
          <w:color w:val="444444"/>
        </w:rPr>
      </w:pPr>
    </w:p>
    <w:p w14:paraId="65DC851C" w14:textId="5616CBA3" w:rsidR="00F06B4B" w:rsidRDefault="00F06B4B" w:rsidP="008D2C3A">
      <w:pPr>
        <w:ind w:left="360"/>
        <w:outlineLvl w:val="9"/>
        <w:rPr>
          <w:rFonts w:ascii="Roboto" w:hAnsi="Roboto" w:cs="Arial"/>
          <w:color w:val="444444"/>
        </w:rPr>
      </w:pPr>
    </w:p>
    <w:p w14:paraId="438F1B55" w14:textId="13397A7D" w:rsidR="00F06B4B" w:rsidRDefault="00F06B4B" w:rsidP="008D2C3A">
      <w:pPr>
        <w:ind w:left="360"/>
        <w:outlineLvl w:val="9"/>
        <w:rPr>
          <w:rFonts w:ascii="Roboto" w:hAnsi="Roboto" w:cs="Arial"/>
          <w:color w:val="444444"/>
        </w:rPr>
      </w:pPr>
    </w:p>
    <w:p w14:paraId="1F1CCD2D" w14:textId="2B8E2739" w:rsidR="00F06B4B" w:rsidRDefault="00F06B4B" w:rsidP="008D2C3A">
      <w:pPr>
        <w:ind w:left="360"/>
        <w:outlineLvl w:val="9"/>
        <w:rPr>
          <w:rFonts w:ascii="Roboto" w:hAnsi="Roboto" w:cs="Arial"/>
          <w:color w:val="444444"/>
        </w:rPr>
      </w:pPr>
    </w:p>
    <w:p w14:paraId="07838BF4" w14:textId="3E778828" w:rsidR="00F06B4B" w:rsidRDefault="00F06B4B" w:rsidP="008D2C3A">
      <w:pPr>
        <w:ind w:left="360"/>
        <w:outlineLvl w:val="9"/>
        <w:rPr>
          <w:rFonts w:ascii="Roboto" w:hAnsi="Roboto" w:cs="Arial"/>
          <w:color w:val="444444"/>
        </w:rPr>
      </w:pPr>
    </w:p>
    <w:p w14:paraId="0AAF3369" w14:textId="486D2A4F" w:rsidR="00F06B4B" w:rsidRDefault="00F06B4B" w:rsidP="008D2C3A">
      <w:pPr>
        <w:ind w:left="360"/>
        <w:outlineLvl w:val="9"/>
        <w:rPr>
          <w:rFonts w:ascii="Roboto" w:hAnsi="Roboto" w:cs="Arial"/>
          <w:color w:val="444444"/>
        </w:rPr>
      </w:pPr>
    </w:p>
    <w:p w14:paraId="1EFCEF78" w14:textId="3295B1D9" w:rsidR="00F06B4B" w:rsidRDefault="00F06B4B" w:rsidP="008D2C3A">
      <w:pPr>
        <w:ind w:left="360"/>
        <w:outlineLvl w:val="9"/>
        <w:rPr>
          <w:rFonts w:ascii="Roboto" w:hAnsi="Roboto" w:cs="Arial"/>
          <w:color w:val="444444"/>
        </w:rPr>
      </w:pPr>
    </w:p>
    <w:p w14:paraId="33D4956B" w14:textId="60F0BB43" w:rsidR="00F06B4B" w:rsidRDefault="00F06B4B" w:rsidP="008D2C3A">
      <w:pPr>
        <w:ind w:left="360"/>
        <w:outlineLvl w:val="9"/>
        <w:rPr>
          <w:rFonts w:ascii="Roboto" w:hAnsi="Roboto" w:cs="Arial"/>
          <w:color w:val="444444"/>
        </w:rPr>
      </w:pPr>
    </w:p>
    <w:p w14:paraId="0E4CD13C" w14:textId="0E425CC4" w:rsidR="00F06B4B" w:rsidRDefault="00F06B4B" w:rsidP="008D2C3A">
      <w:pPr>
        <w:ind w:left="360"/>
        <w:outlineLvl w:val="9"/>
        <w:rPr>
          <w:rFonts w:ascii="Roboto" w:hAnsi="Roboto" w:cs="Arial"/>
          <w:color w:val="444444"/>
        </w:rPr>
      </w:pPr>
    </w:p>
    <w:p w14:paraId="22ED747E" w14:textId="37D036C3" w:rsidR="00F06B4B" w:rsidRDefault="00F06B4B" w:rsidP="008D2C3A">
      <w:pPr>
        <w:ind w:left="360"/>
        <w:outlineLvl w:val="9"/>
        <w:rPr>
          <w:rFonts w:ascii="Roboto" w:hAnsi="Roboto" w:cs="Arial"/>
          <w:color w:val="444444"/>
        </w:rPr>
      </w:pPr>
    </w:p>
    <w:p w14:paraId="49D1A630" w14:textId="1F2F4D7C" w:rsidR="00F06B4B" w:rsidRDefault="00F06B4B" w:rsidP="008D2C3A">
      <w:pPr>
        <w:ind w:left="360"/>
        <w:outlineLvl w:val="9"/>
        <w:rPr>
          <w:rFonts w:ascii="Roboto" w:hAnsi="Roboto" w:cs="Arial"/>
          <w:color w:val="444444"/>
        </w:rPr>
      </w:pPr>
    </w:p>
    <w:p w14:paraId="74BC63C3" w14:textId="46002900" w:rsidR="00F06B4B" w:rsidRDefault="00F06B4B" w:rsidP="008D2C3A">
      <w:pPr>
        <w:ind w:left="360"/>
        <w:outlineLvl w:val="9"/>
        <w:rPr>
          <w:rFonts w:ascii="Roboto" w:hAnsi="Roboto" w:cs="Arial"/>
          <w:color w:val="444444"/>
        </w:rPr>
      </w:pPr>
    </w:p>
    <w:p w14:paraId="0F31BD58" w14:textId="322BC41C" w:rsidR="00F06B4B" w:rsidRDefault="00F06B4B" w:rsidP="008D2C3A">
      <w:pPr>
        <w:ind w:left="360"/>
        <w:outlineLvl w:val="9"/>
        <w:rPr>
          <w:rFonts w:ascii="Roboto" w:hAnsi="Roboto" w:cs="Arial"/>
          <w:color w:val="444444"/>
        </w:rPr>
      </w:pPr>
    </w:p>
    <w:p w14:paraId="540F33A6" w14:textId="3870596F" w:rsidR="00F06B4B" w:rsidRDefault="00F06B4B" w:rsidP="008D2C3A">
      <w:pPr>
        <w:ind w:left="360"/>
        <w:outlineLvl w:val="9"/>
        <w:rPr>
          <w:rFonts w:ascii="Roboto" w:hAnsi="Roboto" w:cs="Arial"/>
          <w:color w:val="444444"/>
        </w:rPr>
      </w:pPr>
    </w:p>
    <w:p w14:paraId="4923D057" w14:textId="04E552F9" w:rsidR="00DC2826" w:rsidRDefault="00DC2826" w:rsidP="008D2C3A">
      <w:pPr>
        <w:ind w:left="360"/>
        <w:outlineLvl w:val="9"/>
        <w:rPr>
          <w:rFonts w:ascii="Roboto" w:hAnsi="Roboto" w:cs="Arial"/>
          <w:color w:val="444444"/>
        </w:rPr>
      </w:pPr>
    </w:p>
    <w:p w14:paraId="6CACC40A" w14:textId="77777777" w:rsidR="00DC2826" w:rsidRPr="008D2C3A" w:rsidRDefault="00DC2826" w:rsidP="008D2C3A">
      <w:pPr>
        <w:ind w:left="360"/>
        <w:outlineLvl w:val="9"/>
        <w:rPr>
          <w:rFonts w:ascii="Roboto" w:hAnsi="Roboto" w:cs="Arial"/>
          <w:color w:val="444444"/>
        </w:rPr>
      </w:pPr>
    </w:p>
    <w:p w14:paraId="62DEB1C1" w14:textId="5CD400C2" w:rsidR="008D2C3A" w:rsidRPr="004826A2" w:rsidRDefault="00DC2826">
      <w:pPr>
        <w:pStyle w:val="Heading3"/>
        <w:numPr>
          <w:ilvl w:val="1"/>
          <w:numId w:val="9"/>
        </w:numPr>
        <w:rPr>
          <w:rFonts w:ascii="Times" w:hAnsi="Times" w:cs="Times"/>
          <w:color w:val="404040" w:themeColor="text1" w:themeTint="BF"/>
          <w:szCs w:val="22"/>
        </w:rPr>
      </w:pPr>
      <w:r w:rsidRPr="004826A2">
        <w:rPr>
          <w:rFonts w:ascii="Times" w:hAnsi="Times" w:cs="Times"/>
          <w:color w:val="404040" w:themeColor="text1" w:themeTint="BF"/>
          <w:szCs w:val="22"/>
        </w:rPr>
        <w:lastRenderedPageBreak/>
        <w:t>Tasks</w:t>
      </w:r>
    </w:p>
    <w:p w14:paraId="67F3D413" w14:textId="27F8928F" w:rsidR="008D2C3A" w:rsidRDefault="008D2C3A" w:rsidP="008D2C3A"/>
    <w:p w14:paraId="061B425B" w14:textId="4FF81AA2" w:rsidR="008D2C3A" w:rsidRPr="004826A2" w:rsidRDefault="002F20B7" w:rsidP="008D2C3A">
      <w:pPr>
        <w:rPr>
          <w:rFonts w:cs="Times"/>
          <w:color w:val="444444"/>
          <w:sz w:val="20"/>
          <w:szCs w:val="20"/>
        </w:rPr>
      </w:pPr>
      <w:r w:rsidRPr="004826A2">
        <w:rPr>
          <w:rFonts w:cs="Times"/>
          <w:color w:val="444444"/>
          <w:sz w:val="20"/>
          <w:szCs w:val="20"/>
        </w:rPr>
        <w:t>Listed below are the Ed-USA business tasks,</w:t>
      </w:r>
    </w:p>
    <w:p w14:paraId="5D1F1426" w14:textId="38044B17" w:rsidR="00DC2826" w:rsidRPr="004826A2" w:rsidRDefault="00DC2826" w:rsidP="008D2C3A">
      <w:pPr>
        <w:rPr>
          <w:rFonts w:cs="Times"/>
          <w:color w:val="444444"/>
          <w:sz w:val="20"/>
          <w:szCs w:val="20"/>
        </w:rPr>
      </w:pPr>
    </w:p>
    <w:p w14:paraId="17C19131" w14:textId="346ABD5B"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Capability to design custom forms using a cloud-based web application.</w:t>
      </w:r>
    </w:p>
    <w:p w14:paraId="7DEF164F" w14:textId="5015B0C2"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Changes to forms deployed immediately.</w:t>
      </w:r>
    </w:p>
    <w:p w14:paraId="6B2AEAA0" w14:textId="25905883"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Field collection via Android or iOS mobile applications as well as desktop (via a browser).</w:t>
      </w:r>
    </w:p>
    <w:p w14:paraId="48E8E53F" w14:textId="338D3971"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Data reporting functionality that includes visualization options and other data management tools (system should generate data in several industry-standard file types, including Excel, Word and PDF)</w:t>
      </w:r>
    </w:p>
    <w:p w14:paraId="6ABABEE0" w14:textId="7C31A232"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System can generate reports from captured data in PDF format to send to stakeholders.</w:t>
      </w:r>
    </w:p>
    <w:p w14:paraId="17286196" w14:textId="28B60B57"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Configurable options to manage teams and roles that define and control what users are permitted to do.</w:t>
      </w:r>
    </w:p>
    <w:p w14:paraId="6ADDDD1F" w14:textId="021FD7CB"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Data synced to the cloud for storage and access by team.</w:t>
      </w:r>
    </w:p>
    <w:p w14:paraId="1AA644B7" w14:textId="4E696005"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 xml:space="preserve">Platform capable of </w:t>
      </w:r>
      <w:r w:rsidR="004826A2" w:rsidRPr="004826A2">
        <w:rPr>
          <w:rFonts w:cs="Times"/>
          <w:color w:val="444444"/>
          <w:sz w:val="20"/>
          <w:szCs w:val="20"/>
        </w:rPr>
        <w:t>handling approximately 100 concurrent users.</w:t>
      </w:r>
    </w:p>
    <w:p w14:paraId="3B956E6B" w14:textId="261DB97D" w:rsidR="004826A2" w:rsidRDefault="004826A2">
      <w:pPr>
        <w:pStyle w:val="ListParagraph"/>
        <w:numPr>
          <w:ilvl w:val="0"/>
          <w:numId w:val="10"/>
        </w:numPr>
        <w:rPr>
          <w:rFonts w:cs="Times"/>
          <w:color w:val="444444"/>
          <w:sz w:val="20"/>
          <w:szCs w:val="20"/>
        </w:rPr>
      </w:pPr>
      <w:r w:rsidRPr="004826A2">
        <w:rPr>
          <w:rFonts w:cs="Times"/>
          <w:color w:val="444444"/>
          <w:sz w:val="20"/>
          <w:szCs w:val="20"/>
        </w:rPr>
        <w:t>Personalized customer support, dedicated support professional during implementation phase.</w:t>
      </w:r>
    </w:p>
    <w:p w14:paraId="5D61B378" w14:textId="42500C2F" w:rsidR="00363B66" w:rsidRDefault="00363B66" w:rsidP="00363B66">
      <w:pPr>
        <w:pStyle w:val="ListParagraph"/>
        <w:ind w:left="360"/>
        <w:rPr>
          <w:rFonts w:cs="Times"/>
          <w:color w:val="444444"/>
          <w:sz w:val="20"/>
          <w:szCs w:val="20"/>
        </w:rPr>
      </w:pPr>
    </w:p>
    <w:p w14:paraId="13F04124" w14:textId="45A1B83A" w:rsidR="00363B66" w:rsidRDefault="00363B66" w:rsidP="00363B66">
      <w:pPr>
        <w:pStyle w:val="ListParagraph"/>
        <w:ind w:left="360"/>
        <w:rPr>
          <w:rFonts w:cs="Times"/>
          <w:color w:val="444444"/>
          <w:sz w:val="20"/>
          <w:szCs w:val="20"/>
        </w:rPr>
      </w:pPr>
    </w:p>
    <w:p w14:paraId="682552B9" w14:textId="6C3CB606" w:rsidR="00363B66" w:rsidRDefault="00363B66" w:rsidP="00363B66">
      <w:pPr>
        <w:pStyle w:val="ListParagraph"/>
        <w:ind w:left="360"/>
        <w:rPr>
          <w:rFonts w:cs="Times"/>
          <w:color w:val="444444"/>
          <w:sz w:val="20"/>
          <w:szCs w:val="20"/>
        </w:rPr>
      </w:pPr>
    </w:p>
    <w:p w14:paraId="702007D3" w14:textId="00F519BD" w:rsidR="00363B66" w:rsidRDefault="00363B66" w:rsidP="00363B66">
      <w:pPr>
        <w:pStyle w:val="ListParagraph"/>
        <w:ind w:left="360"/>
        <w:rPr>
          <w:rFonts w:cs="Times"/>
          <w:color w:val="444444"/>
          <w:sz w:val="20"/>
          <w:szCs w:val="20"/>
        </w:rPr>
      </w:pPr>
    </w:p>
    <w:p w14:paraId="55E91032" w14:textId="498B8FC7" w:rsidR="00363B66" w:rsidRDefault="00363B66" w:rsidP="00363B66">
      <w:pPr>
        <w:pStyle w:val="ListParagraph"/>
        <w:ind w:left="360"/>
        <w:rPr>
          <w:rFonts w:cs="Times"/>
          <w:color w:val="444444"/>
          <w:sz w:val="20"/>
          <w:szCs w:val="20"/>
        </w:rPr>
      </w:pPr>
    </w:p>
    <w:p w14:paraId="0A1798D7" w14:textId="2F5EFA0E" w:rsidR="00363B66" w:rsidRDefault="00363B66" w:rsidP="00363B66">
      <w:pPr>
        <w:pStyle w:val="ListParagraph"/>
        <w:ind w:left="360"/>
        <w:rPr>
          <w:rFonts w:cs="Times"/>
          <w:color w:val="444444"/>
          <w:sz w:val="20"/>
          <w:szCs w:val="20"/>
        </w:rPr>
      </w:pPr>
    </w:p>
    <w:p w14:paraId="69ABC4D9" w14:textId="54946716" w:rsidR="00363B66" w:rsidRDefault="00363B66" w:rsidP="00363B66">
      <w:pPr>
        <w:pStyle w:val="ListParagraph"/>
        <w:ind w:left="360"/>
        <w:rPr>
          <w:rFonts w:cs="Times"/>
          <w:color w:val="444444"/>
          <w:sz w:val="20"/>
          <w:szCs w:val="20"/>
        </w:rPr>
      </w:pPr>
    </w:p>
    <w:p w14:paraId="5C4395B3" w14:textId="0D1EA95D" w:rsidR="00363B66" w:rsidRDefault="00363B66" w:rsidP="00363B66">
      <w:pPr>
        <w:pStyle w:val="ListParagraph"/>
        <w:ind w:left="360"/>
        <w:rPr>
          <w:rFonts w:cs="Times"/>
          <w:color w:val="444444"/>
          <w:sz w:val="20"/>
          <w:szCs w:val="20"/>
        </w:rPr>
      </w:pPr>
    </w:p>
    <w:p w14:paraId="6C540B08" w14:textId="54D5E0A0" w:rsidR="00363B66" w:rsidRDefault="00363B66" w:rsidP="00363B66">
      <w:pPr>
        <w:pStyle w:val="ListParagraph"/>
        <w:ind w:left="360"/>
        <w:rPr>
          <w:rFonts w:cs="Times"/>
          <w:color w:val="444444"/>
          <w:sz w:val="20"/>
          <w:szCs w:val="20"/>
        </w:rPr>
      </w:pPr>
    </w:p>
    <w:p w14:paraId="2C172F78" w14:textId="348A875A" w:rsidR="00363B66" w:rsidRDefault="00363B66" w:rsidP="00363B66">
      <w:pPr>
        <w:pStyle w:val="ListParagraph"/>
        <w:ind w:left="360"/>
        <w:rPr>
          <w:rFonts w:cs="Times"/>
          <w:color w:val="444444"/>
          <w:sz w:val="20"/>
          <w:szCs w:val="20"/>
        </w:rPr>
      </w:pPr>
    </w:p>
    <w:p w14:paraId="4177540C" w14:textId="550C2D53" w:rsidR="00363B66" w:rsidRDefault="00363B66" w:rsidP="00363B66">
      <w:pPr>
        <w:pStyle w:val="ListParagraph"/>
        <w:ind w:left="360"/>
        <w:rPr>
          <w:rFonts w:cs="Times"/>
          <w:color w:val="444444"/>
          <w:sz w:val="20"/>
          <w:szCs w:val="20"/>
        </w:rPr>
      </w:pPr>
    </w:p>
    <w:p w14:paraId="4F339FD8" w14:textId="7B99E623" w:rsidR="00363B66" w:rsidRDefault="00363B66" w:rsidP="00363B66">
      <w:pPr>
        <w:pStyle w:val="ListParagraph"/>
        <w:ind w:left="360"/>
        <w:rPr>
          <w:rFonts w:cs="Times"/>
          <w:color w:val="444444"/>
          <w:sz w:val="20"/>
          <w:szCs w:val="20"/>
        </w:rPr>
      </w:pPr>
    </w:p>
    <w:p w14:paraId="5A1EBEE7" w14:textId="31548D80" w:rsidR="00363B66" w:rsidRDefault="00363B66" w:rsidP="00363B66">
      <w:pPr>
        <w:pStyle w:val="ListParagraph"/>
        <w:ind w:left="360"/>
        <w:rPr>
          <w:rFonts w:cs="Times"/>
          <w:color w:val="444444"/>
          <w:sz w:val="20"/>
          <w:szCs w:val="20"/>
        </w:rPr>
      </w:pPr>
    </w:p>
    <w:p w14:paraId="13C5252B" w14:textId="72A31233" w:rsidR="00363B66" w:rsidRDefault="00363B66" w:rsidP="00363B66">
      <w:pPr>
        <w:pStyle w:val="ListParagraph"/>
        <w:ind w:left="360"/>
        <w:rPr>
          <w:rFonts w:cs="Times"/>
          <w:color w:val="444444"/>
          <w:sz w:val="20"/>
          <w:szCs w:val="20"/>
        </w:rPr>
      </w:pPr>
    </w:p>
    <w:p w14:paraId="74FE224A" w14:textId="5D4AD8AE" w:rsidR="00363B66" w:rsidRDefault="00363B66" w:rsidP="00363B66">
      <w:pPr>
        <w:pStyle w:val="ListParagraph"/>
        <w:ind w:left="360"/>
        <w:rPr>
          <w:rFonts w:cs="Times"/>
          <w:color w:val="444444"/>
          <w:sz w:val="20"/>
          <w:szCs w:val="20"/>
        </w:rPr>
      </w:pPr>
    </w:p>
    <w:p w14:paraId="1B676C05" w14:textId="03EA2EA5" w:rsidR="00363B66" w:rsidRDefault="00363B66" w:rsidP="00363B66">
      <w:pPr>
        <w:pStyle w:val="ListParagraph"/>
        <w:ind w:left="360"/>
        <w:rPr>
          <w:rFonts w:cs="Times"/>
          <w:color w:val="444444"/>
          <w:sz w:val="20"/>
          <w:szCs w:val="20"/>
        </w:rPr>
      </w:pPr>
    </w:p>
    <w:p w14:paraId="4A0C0FC9" w14:textId="1936A144" w:rsidR="00363B66" w:rsidRDefault="00363B66" w:rsidP="00363B66">
      <w:pPr>
        <w:pStyle w:val="ListParagraph"/>
        <w:ind w:left="360"/>
        <w:rPr>
          <w:rFonts w:cs="Times"/>
          <w:color w:val="444444"/>
          <w:sz w:val="20"/>
          <w:szCs w:val="20"/>
        </w:rPr>
      </w:pPr>
    </w:p>
    <w:p w14:paraId="5FD56D77" w14:textId="7E03D874" w:rsidR="00363B66" w:rsidRDefault="00363B66" w:rsidP="00363B66">
      <w:pPr>
        <w:pStyle w:val="ListParagraph"/>
        <w:ind w:left="360"/>
        <w:rPr>
          <w:rFonts w:cs="Times"/>
          <w:color w:val="444444"/>
          <w:sz w:val="20"/>
          <w:szCs w:val="20"/>
        </w:rPr>
      </w:pPr>
    </w:p>
    <w:p w14:paraId="7493C9A2" w14:textId="1047A982" w:rsidR="00363B66" w:rsidRDefault="00363B66" w:rsidP="00363B66">
      <w:pPr>
        <w:pStyle w:val="ListParagraph"/>
        <w:ind w:left="360"/>
        <w:rPr>
          <w:rFonts w:cs="Times"/>
          <w:color w:val="444444"/>
          <w:sz w:val="20"/>
          <w:szCs w:val="20"/>
        </w:rPr>
      </w:pPr>
    </w:p>
    <w:p w14:paraId="283EAAEF" w14:textId="09A23D56" w:rsidR="00363B66" w:rsidRDefault="00363B66" w:rsidP="00363B66">
      <w:pPr>
        <w:pStyle w:val="ListParagraph"/>
        <w:ind w:left="360"/>
        <w:rPr>
          <w:rFonts w:cs="Times"/>
          <w:color w:val="444444"/>
          <w:sz w:val="20"/>
          <w:szCs w:val="20"/>
        </w:rPr>
      </w:pPr>
    </w:p>
    <w:p w14:paraId="3017CDF5" w14:textId="6313B5FB" w:rsidR="00363B66" w:rsidRDefault="00363B66" w:rsidP="00363B66">
      <w:pPr>
        <w:pStyle w:val="ListParagraph"/>
        <w:ind w:left="360"/>
        <w:rPr>
          <w:rFonts w:cs="Times"/>
          <w:color w:val="444444"/>
          <w:sz w:val="20"/>
          <w:szCs w:val="20"/>
        </w:rPr>
      </w:pPr>
    </w:p>
    <w:p w14:paraId="06393E3F" w14:textId="538733EB" w:rsidR="00363B66" w:rsidRDefault="00363B66" w:rsidP="00363B66">
      <w:pPr>
        <w:pStyle w:val="ListParagraph"/>
        <w:ind w:left="360"/>
        <w:rPr>
          <w:rFonts w:cs="Times"/>
          <w:color w:val="444444"/>
          <w:sz w:val="20"/>
          <w:szCs w:val="20"/>
        </w:rPr>
      </w:pPr>
    </w:p>
    <w:p w14:paraId="04DF991D" w14:textId="1BE6272D" w:rsidR="00363B66" w:rsidRDefault="00363B66" w:rsidP="00363B66">
      <w:pPr>
        <w:pStyle w:val="ListParagraph"/>
        <w:ind w:left="360"/>
        <w:rPr>
          <w:rFonts w:cs="Times"/>
          <w:color w:val="444444"/>
          <w:sz w:val="20"/>
          <w:szCs w:val="20"/>
        </w:rPr>
      </w:pPr>
    </w:p>
    <w:p w14:paraId="6779B373" w14:textId="23958E62" w:rsidR="00363B66" w:rsidRDefault="00363B66" w:rsidP="00363B66">
      <w:pPr>
        <w:pStyle w:val="ListParagraph"/>
        <w:ind w:left="360"/>
        <w:rPr>
          <w:rFonts w:cs="Times"/>
          <w:color w:val="444444"/>
          <w:sz w:val="20"/>
          <w:szCs w:val="20"/>
        </w:rPr>
      </w:pPr>
    </w:p>
    <w:p w14:paraId="3B8409DD" w14:textId="0F403663" w:rsidR="00363B66" w:rsidRDefault="00363B66" w:rsidP="00363B66">
      <w:pPr>
        <w:pStyle w:val="ListParagraph"/>
        <w:ind w:left="360"/>
        <w:rPr>
          <w:rFonts w:cs="Times"/>
          <w:color w:val="444444"/>
          <w:sz w:val="20"/>
          <w:szCs w:val="20"/>
        </w:rPr>
      </w:pPr>
    </w:p>
    <w:p w14:paraId="2D733681" w14:textId="0F1C436E" w:rsidR="00363B66" w:rsidRDefault="00363B66" w:rsidP="00363B66">
      <w:pPr>
        <w:pStyle w:val="ListParagraph"/>
        <w:ind w:left="360"/>
        <w:rPr>
          <w:rFonts w:cs="Times"/>
          <w:color w:val="444444"/>
          <w:sz w:val="20"/>
          <w:szCs w:val="20"/>
        </w:rPr>
      </w:pPr>
    </w:p>
    <w:p w14:paraId="4A539007" w14:textId="0FA54678" w:rsidR="00363B66" w:rsidRDefault="00363B66" w:rsidP="00363B66">
      <w:pPr>
        <w:pStyle w:val="ListParagraph"/>
        <w:ind w:left="360"/>
        <w:rPr>
          <w:rFonts w:cs="Times"/>
          <w:color w:val="444444"/>
          <w:sz w:val="20"/>
          <w:szCs w:val="20"/>
        </w:rPr>
      </w:pPr>
    </w:p>
    <w:p w14:paraId="528D1846" w14:textId="51236E76" w:rsidR="00363B66" w:rsidRDefault="00363B66" w:rsidP="00363B66">
      <w:pPr>
        <w:pStyle w:val="ListParagraph"/>
        <w:ind w:left="360"/>
        <w:rPr>
          <w:rFonts w:cs="Times"/>
          <w:color w:val="444444"/>
          <w:sz w:val="20"/>
          <w:szCs w:val="20"/>
        </w:rPr>
      </w:pPr>
    </w:p>
    <w:p w14:paraId="575174F7" w14:textId="7F9F806C" w:rsidR="00363B66" w:rsidRDefault="00363B66" w:rsidP="00363B66">
      <w:pPr>
        <w:pStyle w:val="ListParagraph"/>
        <w:ind w:left="360"/>
        <w:rPr>
          <w:rFonts w:cs="Times"/>
          <w:color w:val="444444"/>
          <w:sz w:val="20"/>
          <w:szCs w:val="20"/>
        </w:rPr>
      </w:pPr>
    </w:p>
    <w:p w14:paraId="250EB1D6" w14:textId="656E01B2" w:rsidR="00363B66" w:rsidRDefault="00363B66" w:rsidP="00363B66">
      <w:pPr>
        <w:pStyle w:val="ListParagraph"/>
        <w:ind w:left="360"/>
        <w:rPr>
          <w:rFonts w:cs="Times"/>
          <w:color w:val="444444"/>
          <w:sz w:val="20"/>
          <w:szCs w:val="20"/>
        </w:rPr>
      </w:pPr>
    </w:p>
    <w:p w14:paraId="4843F32A" w14:textId="25F52B32" w:rsidR="00363B66" w:rsidRDefault="00363B66" w:rsidP="00363B66">
      <w:pPr>
        <w:pStyle w:val="ListParagraph"/>
        <w:ind w:left="360"/>
        <w:rPr>
          <w:rFonts w:cs="Times"/>
          <w:color w:val="444444"/>
          <w:sz w:val="20"/>
          <w:szCs w:val="20"/>
        </w:rPr>
      </w:pPr>
    </w:p>
    <w:p w14:paraId="4986D702" w14:textId="7B20CAE2" w:rsidR="00363B66" w:rsidRDefault="00363B66" w:rsidP="00363B66">
      <w:pPr>
        <w:pStyle w:val="ListParagraph"/>
        <w:ind w:left="360"/>
        <w:rPr>
          <w:rFonts w:cs="Times"/>
          <w:color w:val="444444"/>
          <w:sz w:val="20"/>
          <w:szCs w:val="20"/>
        </w:rPr>
      </w:pPr>
    </w:p>
    <w:p w14:paraId="34142FBF" w14:textId="77777777" w:rsidR="00363B66" w:rsidRPr="004826A2" w:rsidRDefault="00363B66" w:rsidP="00363B66">
      <w:pPr>
        <w:pStyle w:val="ListParagraph"/>
        <w:ind w:left="360"/>
        <w:rPr>
          <w:rFonts w:cs="Times"/>
          <w:color w:val="444444"/>
          <w:sz w:val="20"/>
          <w:szCs w:val="20"/>
        </w:rPr>
      </w:pPr>
    </w:p>
    <w:p w14:paraId="5782816E" w14:textId="2A8ED89A" w:rsidR="004826A2" w:rsidRDefault="004826A2">
      <w:pPr>
        <w:pStyle w:val="Heading3"/>
        <w:numPr>
          <w:ilvl w:val="1"/>
          <w:numId w:val="9"/>
        </w:numPr>
        <w:rPr>
          <w:rFonts w:ascii="Times" w:hAnsi="Times" w:cs="Times"/>
          <w:color w:val="404040" w:themeColor="text1" w:themeTint="BF"/>
          <w:szCs w:val="22"/>
        </w:rPr>
      </w:pPr>
      <w:r>
        <w:rPr>
          <w:rFonts w:ascii="Times" w:hAnsi="Times" w:cs="Times"/>
          <w:color w:val="404040" w:themeColor="text1" w:themeTint="BF"/>
          <w:szCs w:val="22"/>
        </w:rPr>
        <w:lastRenderedPageBreak/>
        <w:t xml:space="preserve">Key Contributors </w:t>
      </w:r>
    </w:p>
    <w:p w14:paraId="4518639D" w14:textId="0B8C1DCD" w:rsidR="004826A2" w:rsidRDefault="004826A2" w:rsidP="004826A2"/>
    <w:tbl>
      <w:tblPr>
        <w:tblStyle w:val="LightList-Accent3"/>
        <w:tblW w:w="9378" w:type="dxa"/>
        <w:tblInd w:w="-118"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620" w:firstRow="1" w:lastRow="0" w:firstColumn="0" w:lastColumn="0" w:noHBand="1" w:noVBand="1"/>
      </w:tblPr>
      <w:tblGrid>
        <w:gridCol w:w="3078"/>
        <w:gridCol w:w="6300"/>
      </w:tblGrid>
      <w:tr w:rsidR="004826A2" w:rsidRPr="00392B77" w14:paraId="06464EF0" w14:textId="77777777" w:rsidTr="004826A2">
        <w:trPr>
          <w:cnfStyle w:val="100000000000" w:firstRow="1" w:lastRow="0" w:firstColumn="0" w:lastColumn="0" w:oddVBand="0" w:evenVBand="0" w:oddHBand="0" w:evenHBand="0" w:firstRowFirstColumn="0" w:firstRowLastColumn="0" w:lastRowFirstColumn="0" w:lastRowLastColumn="0"/>
        </w:trPr>
        <w:tc>
          <w:tcPr>
            <w:tcW w:w="3078" w:type="dxa"/>
            <w:shd w:val="clear" w:color="auto" w:fill="C6D9F1" w:themeFill="text2" w:themeFillTint="33"/>
          </w:tcPr>
          <w:p w14:paraId="5658FA5B" w14:textId="51E405F3" w:rsidR="004826A2" w:rsidRPr="009955D3" w:rsidRDefault="00363B66" w:rsidP="003939D8">
            <w:pPr>
              <w:rPr>
                <w:rFonts w:ascii="Roboto" w:hAnsi="Roboto"/>
                <w:color w:val="4F81BD" w:themeColor="accent1"/>
                <w:sz w:val="16"/>
                <w:szCs w:val="16"/>
              </w:rPr>
            </w:pPr>
            <w:r>
              <w:rPr>
                <w:rFonts w:ascii="Roboto" w:hAnsi="Roboto"/>
                <w:color w:val="4F81BD" w:themeColor="accent1"/>
                <w:sz w:val="16"/>
                <w:szCs w:val="16"/>
              </w:rPr>
              <w:t>Roles</w:t>
            </w:r>
          </w:p>
        </w:tc>
        <w:tc>
          <w:tcPr>
            <w:tcW w:w="6300" w:type="dxa"/>
            <w:shd w:val="clear" w:color="auto" w:fill="C6D9F1" w:themeFill="text2" w:themeFillTint="33"/>
          </w:tcPr>
          <w:p w14:paraId="2E895412" w14:textId="5E0A58AF" w:rsidR="004826A2" w:rsidRPr="009955D3" w:rsidRDefault="00363B66" w:rsidP="003939D8">
            <w:pPr>
              <w:rPr>
                <w:rFonts w:ascii="Roboto" w:hAnsi="Roboto"/>
                <w:color w:val="4F81BD" w:themeColor="accent1"/>
                <w:sz w:val="16"/>
                <w:szCs w:val="16"/>
              </w:rPr>
            </w:pPr>
            <w:r>
              <w:rPr>
                <w:rFonts w:ascii="Roboto" w:hAnsi="Roboto"/>
                <w:color w:val="4F81BD" w:themeColor="accent1"/>
                <w:sz w:val="16"/>
                <w:szCs w:val="16"/>
              </w:rPr>
              <w:t>Expected Number of Users, Work styles, and preferences</w:t>
            </w:r>
          </w:p>
        </w:tc>
      </w:tr>
      <w:tr w:rsidR="004826A2" w:rsidRPr="00392B77" w14:paraId="1D01BB03" w14:textId="77777777" w:rsidTr="004826A2">
        <w:trPr>
          <w:trHeight w:val="340"/>
        </w:trPr>
        <w:tc>
          <w:tcPr>
            <w:tcW w:w="3078" w:type="dxa"/>
          </w:tcPr>
          <w:p w14:paraId="524EF07A" w14:textId="25EAE0FC" w:rsidR="004826A2" w:rsidRPr="009955D3" w:rsidRDefault="004826A2" w:rsidP="003939D8">
            <w:pPr>
              <w:outlineLvl w:val="9"/>
              <w:rPr>
                <w:rFonts w:ascii="Roboto" w:hAnsi="Roboto" w:cs="Arial"/>
                <w:color w:val="444444"/>
                <w:sz w:val="16"/>
                <w:szCs w:val="16"/>
              </w:rPr>
            </w:pPr>
            <w:r>
              <w:rPr>
                <w:noProof/>
              </w:rPr>
              <w:drawing>
                <wp:inline distT="0" distB="0" distL="0" distR="0" wp14:anchorId="3EC5EF73" wp14:editId="4A7FE8B1">
                  <wp:extent cx="1450340" cy="1665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0340" cy="1665605"/>
                          </a:xfrm>
                          <a:prstGeom prst="rect">
                            <a:avLst/>
                          </a:prstGeom>
                          <a:noFill/>
                          <a:ln>
                            <a:noFill/>
                          </a:ln>
                        </pic:spPr>
                      </pic:pic>
                    </a:graphicData>
                  </a:graphic>
                </wp:inline>
              </w:drawing>
            </w:r>
          </w:p>
        </w:tc>
        <w:tc>
          <w:tcPr>
            <w:tcW w:w="6300" w:type="dxa"/>
          </w:tcPr>
          <w:p w14:paraId="50ECBF4E" w14:textId="77777777" w:rsidR="004826A2" w:rsidRDefault="004826A2" w:rsidP="003939D8">
            <w:pPr>
              <w:rPr>
                <w:rFonts w:ascii="Roboto" w:hAnsi="Roboto" w:cs="Arial"/>
                <w:color w:val="444444"/>
                <w:sz w:val="16"/>
                <w:szCs w:val="16"/>
              </w:rPr>
            </w:pPr>
          </w:p>
          <w:p w14:paraId="4144076A" w14:textId="2703FA64" w:rsidR="00363B66" w:rsidRDefault="00363B66">
            <w:pPr>
              <w:pStyle w:val="ListParagraph"/>
              <w:numPr>
                <w:ilvl w:val="0"/>
                <w:numId w:val="11"/>
              </w:numPr>
              <w:rPr>
                <w:rFonts w:ascii="Roboto" w:hAnsi="Roboto" w:cs="Arial"/>
                <w:color w:val="444444"/>
                <w:sz w:val="16"/>
                <w:szCs w:val="16"/>
              </w:rPr>
            </w:pPr>
            <w:r>
              <w:rPr>
                <w:rFonts w:ascii="Roboto" w:hAnsi="Roboto" w:cs="Arial"/>
                <w:color w:val="444444"/>
                <w:sz w:val="16"/>
                <w:szCs w:val="16"/>
              </w:rPr>
              <w:t>5 users</w:t>
            </w:r>
          </w:p>
          <w:p w14:paraId="5EA98C4B" w14:textId="79E56BDE" w:rsidR="00F4657C" w:rsidRDefault="00F4657C">
            <w:pPr>
              <w:pStyle w:val="ListParagraph"/>
              <w:numPr>
                <w:ilvl w:val="0"/>
                <w:numId w:val="11"/>
              </w:numPr>
              <w:rPr>
                <w:rFonts w:ascii="Roboto" w:hAnsi="Roboto" w:cs="Arial"/>
                <w:color w:val="444444"/>
                <w:sz w:val="16"/>
                <w:szCs w:val="16"/>
              </w:rPr>
            </w:pPr>
            <w:r>
              <w:rPr>
                <w:rFonts w:ascii="Roboto" w:hAnsi="Roboto" w:cs="Arial"/>
                <w:color w:val="444444"/>
                <w:sz w:val="16"/>
                <w:szCs w:val="16"/>
              </w:rPr>
              <w:t>Mainly use</w:t>
            </w:r>
            <w:r w:rsidR="004E1C58">
              <w:rPr>
                <w:rFonts w:ascii="Roboto" w:hAnsi="Roboto" w:cs="Arial"/>
                <w:color w:val="444444"/>
                <w:sz w:val="16"/>
                <w:szCs w:val="16"/>
              </w:rPr>
              <w:t>s</w:t>
            </w:r>
            <w:r>
              <w:rPr>
                <w:rFonts w:ascii="Roboto" w:hAnsi="Roboto" w:cs="Arial"/>
                <w:color w:val="444444"/>
                <w:sz w:val="16"/>
                <w:szCs w:val="16"/>
              </w:rPr>
              <w:t xml:space="preserve"> a Desktop</w:t>
            </w:r>
          </w:p>
          <w:p w14:paraId="598CB751" w14:textId="77777777" w:rsidR="00363B66" w:rsidRDefault="00363B66">
            <w:pPr>
              <w:pStyle w:val="ListParagraph"/>
              <w:numPr>
                <w:ilvl w:val="0"/>
                <w:numId w:val="11"/>
              </w:numPr>
              <w:rPr>
                <w:rFonts w:ascii="Roboto" w:hAnsi="Roboto" w:cs="Arial"/>
                <w:color w:val="444444"/>
                <w:sz w:val="16"/>
                <w:szCs w:val="16"/>
              </w:rPr>
            </w:pPr>
            <w:r>
              <w:rPr>
                <w:rFonts w:ascii="Roboto" w:hAnsi="Roboto" w:cs="Arial"/>
                <w:color w:val="444444"/>
                <w:sz w:val="16"/>
                <w:szCs w:val="16"/>
              </w:rPr>
              <w:t>Need full access to edit system</w:t>
            </w:r>
          </w:p>
          <w:p w14:paraId="0EC63BF8" w14:textId="6F7215BD" w:rsidR="00363B66" w:rsidRPr="00363B66" w:rsidRDefault="00363B66">
            <w:pPr>
              <w:pStyle w:val="ListParagraph"/>
              <w:numPr>
                <w:ilvl w:val="0"/>
                <w:numId w:val="11"/>
              </w:numPr>
              <w:rPr>
                <w:rFonts w:ascii="Roboto" w:hAnsi="Roboto" w:cs="Arial"/>
                <w:color w:val="444444"/>
                <w:sz w:val="16"/>
                <w:szCs w:val="16"/>
              </w:rPr>
            </w:pPr>
            <w:r>
              <w:rPr>
                <w:rFonts w:ascii="Roboto" w:hAnsi="Roboto" w:cs="Arial"/>
                <w:color w:val="444444"/>
                <w:sz w:val="16"/>
                <w:szCs w:val="16"/>
              </w:rPr>
              <w:t>Create &amp; edit forms, reports and other functions</w:t>
            </w:r>
          </w:p>
        </w:tc>
      </w:tr>
      <w:tr w:rsidR="004826A2" w:rsidRPr="00392B77" w14:paraId="2D00EAF3" w14:textId="77777777" w:rsidTr="004826A2">
        <w:trPr>
          <w:trHeight w:val="340"/>
        </w:trPr>
        <w:tc>
          <w:tcPr>
            <w:tcW w:w="3078" w:type="dxa"/>
          </w:tcPr>
          <w:p w14:paraId="2671BBB0" w14:textId="77777777" w:rsidR="004826A2" w:rsidRDefault="004826A2" w:rsidP="003939D8">
            <w:pPr>
              <w:outlineLvl w:val="9"/>
              <w:rPr>
                <w:rFonts w:ascii="Roboto" w:hAnsi="Roboto" w:cs="Arial"/>
                <w:color w:val="444444"/>
                <w:sz w:val="16"/>
                <w:szCs w:val="16"/>
              </w:rPr>
            </w:pPr>
          </w:p>
          <w:p w14:paraId="667010FE" w14:textId="758EC605" w:rsidR="00363B66" w:rsidRPr="009955D3" w:rsidRDefault="00363B66" w:rsidP="003939D8">
            <w:pPr>
              <w:outlineLvl w:val="9"/>
              <w:rPr>
                <w:rFonts w:ascii="Roboto" w:hAnsi="Roboto" w:cs="Arial"/>
                <w:color w:val="444444"/>
                <w:sz w:val="16"/>
                <w:szCs w:val="16"/>
              </w:rPr>
            </w:pPr>
            <w:r>
              <w:rPr>
                <w:noProof/>
              </w:rPr>
              <w:drawing>
                <wp:inline distT="0" distB="0" distL="0" distR="0" wp14:anchorId="1CBF6769" wp14:editId="1846F76D">
                  <wp:extent cx="1292860" cy="1473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2860" cy="1473835"/>
                          </a:xfrm>
                          <a:prstGeom prst="rect">
                            <a:avLst/>
                          </a:prstGeom>
                          <a:noFill/>
                          <a:ln>
                            <a:noFill/>
                          </a:ln>
                        </pic:spPr>
                      </pic:pic>
                    </a:graphicData>
                  </a:graphic>
                </wp:inline>
              </w:drawing>
            </w:r>
          </w:p>
        </w:tc>
        <w:tc>
          <w:tcPr>
            <w:tcW w:w="6300" w:type="dxa"/>
          </w:tcPr>
          <w:p w14:paraId="01D170C8" w14:textId="77777777" w:rsidR="004826A2" w:rsidRDefault="004826A2" w:rsidP="003939D8">
            <w:pPr>
              <w:outlineLvl w:val="9"/>
              <w:rPr>
                <w:rFonts w:ascii="Roboto" w:hAnsi="Roboto" w:cs="Arial"/>
                <w:color w:val="444444"/>
                <w:sz w:val="16"/>
                <w:szCs w:val="16"/>
              </w:rPr>
            </w:pPr>
          </w:p>
          <w:p w14:paraId="6F952427" w14:textId="61A821FA"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30 users</w:t>
            </w:r>
          </w:p>
          <w:p w14:paraId="0A2C57C7" w14:textId="784727BC" w:rsidR="00F4657C" w:rsidRDefault="00F4657C">
            <w:pPr>
              <w:pStyle w:val="ListParagraph"/>
              <w:numPr>
                <w:ilvl w:val="0"/>
                <w:numId w:val="11"/>
              </w:numPr>
              <w:rPr>
                <w:rFonts w:ascii="Roboto" w:hAnsi="Roboto" w:cs="Arial"/>
                <w:color w:val="444444"/>
                <w:sz w:val="16"/>
                <w:szCs w:val="16"/>
              </w:rPr>
            </w:pPr>
            <w:r>
              <w:rPr>
                <w:rFonts w:ascii="Roboto" w:hAnsi="Roboto" w:cs="Arial"/>
                <w:color w:val="444444"/>
                <w:sz w:val="16"/>
                <w:szCs w:val="16"/>
              </w:rPr>
              <w:t xml:space="preserve">Mainly uses a Desktop, </w:t>
            </w:r>
            <w:r w:rsidRPr="00F4657C">
              <w:rPr>
                <w:rFonts w:ascii="Roboto" w:hAnsi="Roboto" w:cs="Arial"/>
                <w:color w:val="444444"/>
                <w:sz w:val="16"/>
                <w:szCs w:val="16"/>
                <w:highlight w:val="yellow"/>
              </w:rPr>
              <w:t>but may prefer to use</w:t>
            </w:r>
            <w:r w:rsidRPr="00A27614">
              <w:rPr>
                <w:rFonts w:ascii="Roboto" w:hAnsi="Roboto" w:cs="Arial"/>
                <w:color w:val="444444"/>
                <w:sz w:val="16"/>
                <w:szCs w:val="16"/>
                <w:highlight w:val="yellow"/>
              </w:rPr>
              <w:t xml:space="preserve"> </w:t>
            </w:r>
            <w:r w:rsidR="00A27614" w:rsidRPr="00A27614">
              <w:rPr>
                <w:rFonts w:ascii="Roboto" w:hAnsi="Roboto" w:cs="Arial"/>
                <w:color w:val="444444"/>
                <w:sz w:val="16"/>
                <w:szCs w:val="16"/>
                <w:highlight w:val="yellow"/>
              </w:rPr>
              <w:t>tablet and/or iPad</w:t>
            </w:r>
          </w:p>
          <w:p w14:paraId="7FF00498" w14:textId="090AAFFC"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Read &amp; write data</w:t>
            </w:r>
          </w:p>
          <w:p w14:paraId="7A0DFF3B" w14:textId="3EC8FAC4" w:rsidR="00F4657C" w:rsidRDefault="00F4657C">
            <w:pPr>
              <w:pStyle w:val="ListParagraph"/>
              <w:numPr>
                <w:ilvl w:val="0"/>
                <w:numId w:val="11"/>
              </w:numPr>
              <w:rPr>
                <w:rFonts w:ascii="Roboto" w:hAnsi="Roboto" w:cs="Arial"/>
                <w:color w:val="444444"/>
                <w:sz w:val="16"/>
                <w:szCs w:val="16"/>
              </w:rPr>
            </w:pPr>
            <w:r>
              <w:rPr>
                <w:rFonts w:ascii="Roboto" w:hAnsi="Roboto" w:cs="Arial"/>
                <w:color w:val="444444"/>
                <w:sz w:val="16"/>
                <w:szCs w:val="16"/>
              </w:rPr>
              <w:t>Responsible for approving the forms submitted by general users</w:t>
            </w:r>
          </w:p>
          <w:p w14:paraId="44368720" w14:textId="5239E883"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Run reports</w:t>
            </w:r>
          </w:p>
          <w:p w14:paraId="29294D65" w14:textId="0A8DED33" w:rsidR="00226F15" w:rsidRPr="00A41E29" w:rsidRDefault="00226F15" w:rsidP="003939D8">
            <w:pPr>
              <w:outlineLvl w:val="9"/>
              <w:rPr>
                <w:rFonts w:ascii="Roboto" w:hAnsi="Roboto" w:cs="Arial"/>
                <w:color w:val="444444"/>
                <w:sz w:val="16"/>
                <w:szCs w:val="16"/>
              </w:rPr>
            </w:pPr>
          </w:p>
        </w:tc>
      </w:tr>
      <w:tr w:rsidR="004826A2" w:rsidRPr="00392B77" w14:paraId="50840B6C" w14:textId="77777777" w:rsidTr="004826A2">
        <w:trPr>
          <w:trHeight w:val="340"/>
        </w:trPr>
        <w:tc>
          <w:tcPr>
            <w:tcW w:w="3078" w:type="dxa"/>
          </w:tcPr>
          <w:p w14:paraId="044BD53E" w14:textId="77777777" w:rsidR="004826A2" w:rsidRDefault="004826A2" w:rsidP="003939D8">
            <w:pPr>
              <w:outlineLvl w:val="9"/>
              <w:rPr>
                <w:rFonts w:ascii="Roboto" w:hAnsi="Roboto" w:cs="Arial"/>
                <w:color w:val="444444"/>
                <w:sz w:val="16"/>
                <w:szCs w:val="16"/>
              </w:rPr>
            </w:pPr>
          </w:p>
          <w:p w14:paraId="17423BA1" w14:textId="43B894F1" w:rsidR="00226F15" w:rsidRPr="009955D3" w:rsidRDefault="00226F15" w:rsidP="003939D8">
            <w:pPr>
              <w:outlineLvl w:val="9"/>
              <w:rPr>
                <w:rFonts w:ascii="Roboto" w:hAnsi="Roboto" w:cs="Arial"/>
                <w:color w:val="444444"/>
                <w:sz w:val="16"/>
                <w:szCs w:val="16"/>
              </w:rPr>
            </w:pPr>
            <w:r>
              <w:rPr>
                <w:noProof/>
              </w:rPr>
              <w:drawing>
                <wp:inline distT="0" distB="0" distL="0" distR="0" wp14:anchorId="1E2ED8D1" wp14:editId="58620722">
                  <wp:extent cx="1421130" cy="147383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1130" cy="1473835"/>
                          </a:xfrm>
                          <a:prstGeom prst="rect">
                            <a:avLst/>
                          </a:prstGeom>
                          <a:noFill/>
                          <a:ln>
                            <a:noFill/>
                          </a:ln>
                        </pic:spPr>
                      </pic:pic>
                    </a:graphicData>
                  </a:graphic>
                </wp:inline>
              </w:drawing>
            </w:r>
          </w:p>
        </w:tc>
        <w:tc>
          <w:tcPr>
            <w:tcW w:w="6300" w:type="dxa"/>
          </w:tcPr>
          <w:p w14:paraId="0BF4C127" w14:textId="77777777" w:rsidR="004826A2" w:rsidRDefault="004826A2" w:rsidP="003939D8">
            <w:pPr>
              <w:outlineLvl w:val="9"/>
              <w:rPr>
                <w:rFonts w:ascii="Roboto" w:hAnsi="Roboto" w:cs="Arial"/>
                <w:color w:val="444444"/>
                <w:sz w:val="16"/>
                <w:szCs w:val="16"/>
              </w:rPr>
            </w:pPr>
          </w:p>
          <w:p w14:paraId="0D77C2B4" w14:textId="72C8F92B"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500+ users</w:t>
            </w:r>
          </w:p>
          <w:p w14:paraId="6ACAA359" w14:textId="166C3CC1" w:rsidR="00A27614" w:rsidRDefault="00F4657C">
            <w:pPr>
              <w:pStyle w:val="ListParagraph"/>
              <w:numPr>
                <w:ilvl w:val="0"/>
                <w:numId w:val="11"/>
              </w:numPr>
              <w:rPr>
                <w:rFonts w:ascii="Roboto" w:hAnsi="Roboto" w:cs="Arial"/>
                <w:color w:val="444444"/>
                <w:sz w:val="16"/>
                <w:szCs w:val="16"/>
              </w:rPr>
            </w:pPr>
            <w:r>
              <w:rPr>
                <w:rFonts w:ascii="Roboto" w:hAnsi="Roboto" w:cs="Arial"/>
                <w:color w:val="444444"/>
                <w:sz w:val="16"/>
                <w:szCs w:val="16"/>
              </w:rPr>
              <w:t xml:space="preserve">Mainly uses a Desktop, </w:t>
            </w:r>
            <w:r w:rsidR="00A27614" w:rsidRPr="00F4657C">
              <w:rPr>
                <w:rFonts w:ascii="Roboto" w:hAnsi="Roboto" w:cs="Arial"/>
                <w:color w:val="444444"/>
                <w:sz w:val="16"/>
                <w:szCs w:val="16"/>
                <w:highlight w:val="yellow"/>
              </w:rPr>
              <w:t>but may prefer to use</w:t>
            </w:r>
            <w:r w:rsidR="00A27614" w:rsidRPr="00A27614">
              <w:rPr>
                <w:rFonts w:ascii="Roboto" w:hAnsi="Roboto" w:cs="Arial"/>
                <w:color w:val="444444"/>
                <w:sz w:val="16"/>
                <w:szCs w:val="16"/>
                <w:highlight w:val="yellow"/>
              </w:rPr>
              <w:t xml:space="preserve"> tablet, iP</w:t>
            </w:r>
            <w:r w:rsidR="00A27614">
              <w:rPr>
                <w:rFonts w:ascii="Roboto" w:hAnsi="Roboto" w:cs="Arial"/>
                <w:color w:val="444444"/>
                <w:sz w:val="16"/>
                <w:szCs w:val="16"/>
                <w:highlight w:val="yellow"/>
              </w:rPr>
              <w:t>ad</w:t>
            </w:r>
            <w:r w:rsidR="00A27614" w:rsidRPr="00A27614">
              <w:rPr>
                <w:rFonts w:ascii="Roboto" w:hAnsi="Roboto" w:cs="Arial"/>
                <w:color w:val="444444"/>
                <w:sz w:val="16"/>
                <w:szCs w:val="16"/>
                <w:highlight w:val="yellow"/>
              </w:rPr>
              <w:t xml:space="preserve"> or Mobile</w:t>
            </w:r>
            <w:r w:rsidR="00A27614">
              <w:rPr>
                <w:rFonts w:ascii="Roboto" w:hAnsi="Roboto" w:cs="Arial"/>
                <w:color w:val="444444"/>
                <w:sz w:val="16"/>
                <w:szCs w:val="16"/>
              </w:rPr>
              <w:t xml:space="preserve"> </w:t>
            </w:r>
          </w:p>
          <w:p w14:paraId="35A332D8" w14:textId="45806C61"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Data entry for applicable forms</w:t>
            </w:r>
          </w:p>
          <w:p w14:paraId="5D3ED65F" w14:textId="4C041A25"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View and edit their own submitted forms</w:t>
            </w:r>
          </w:p>
          <w:p w14:paraId="62F650AD" w14:textId="3F070918" w:rsidR="00226F15" w:rsidRPr="009955D3" w:rsidRDefault="00226F15" w:rsidP="003939D8">
            <w:pPr>
              <w:outlineLvl w:val="9"/>
              <w:rPr>
                <w:rFonts w:ascii="Roboto" w:hAnsi="Roboto" w:cs="Arial"/>
                <w:color w:val="444444"/>
                <w:sz w:val="16"/>
                <w:szCs w:val="16"/>
              </w:rPr>
            </w:pPr>
          </w:p>
        </w:tc>
      </w:tr>
    </w:tbl>
    <w:p w14:paraId="4841EE49" w14:textId="77777777" w:rsidR="004826A2" w:rsidRPr="004826A2" w:rsidRDefault="004826A2" w:rsidP="004826A2"/>
    <w:p w14:paraId="6BBF4D12" w14:textId="53280DFB" w:rsidR="004826A2" w:rsidRDefault="004826A2" w:rsidP="004826A2">
      <w:pPr>
        <w:rPr>
          <w:rFonts w:ascii="Roboto" w:hAnsi="Roboto" w:cs="Arial"/>
          <w:color w:val="444444"/>
          <w:sz w:val="20"/>
          <w:szCs w:val="20"/>
        </w:rPr>
      </w:pPr>
    </w:p>
    <w:p w14:paraId="1BDDA53C" w14:textId="77777777" w:rsidR="00C75474" w:rsidRDefault="00C75474" w:rsidP="004826A2">
      <w:pPr>
        <w:rPr>
          <w:rFonts w:ascii="Roboto" w:hAnsi="Roboto" w:cs="Arial"/>
          <w:color w:val="444444"/>
          <w:sz w:val="20"/>
          <w:szCs w:val="20"/>
        </w:rPr>
      </w:pPr>
    </w:p>
    <w:p w14:paraId="2C5449E7" w14:textId="77777777" w:rsidR="00C75474" w:rsidRDefault="00C75474" w:rsidP="004826A2">
      <w:pPr>
        <w:rPr>
          <w:rFonts w:ascii="Roboto" w:hAnsi="Roboto" w:cs="Arial"/>
          <w:color w:val="444444"/>
          <w:sz w:val="20"/>
          <w:szCs w:val="20"/>
        </w:rPr>
      </w:pPr>
    </w:p>
    <w:p w14:paraId="34B23B5D" w14:textId="77777777" w:rsidR="00C75474" w:rsidRDefault="00C75474" w:rsidP="004826A2">
      <w:pPr>
        <w:rPr>
          <w:rFonts w:ascii="Roboto" w:hAnsi="Roboto" w:cs="Arial"/>
          <w:color w:val="444444"/>
          <w:sz w:val="20"/>
          <w:szCs w:val="20"/>
        </w:rPr>
      </w:pPr>
    </w:p>
    <w:p w14:paraId="29C171DA" w14:textId="77777777" w:rsidR="00C75474" w:rsidRDefault="00C75474" w:rsidP="004826A2">
      <w:pPr>
        <w:rPr>
          <w:rFonts w:ascii="Roboto" w:hAnsi="Roboto" w:cs="Arial"/>
          <w:color w:val="444444"/>
          <w:sz w:val="20"/>
          <w:szCs w:val="20"/>
        </w:rPr>
      </w:pPr>
    </w:p>
    <w:p w14:paraId="6CD7AAF7" w14:textId="77777777" w:rsidR="00C75474" w:rsidRDefault="00C75474" w:rsidP="004826A2">
      <w:pPr>
        <w:rPr>
          <w:rFonts w:ascii="Roboto" w:hAnsi="Roboto" w:cs="Arial"/>
          <w:color w:val="444444"/>
          <w:sz w:val="20"/>
          <w:szCs w:val="20"/>
        </w:rPr>
      </w:pPr>
    </w:p>
    <w:p w14:paraId="7B54B355" w14:textId="77777777" w:rsidR="00C75474" w:rsidRDefault="00C75474" w:rsidP="004826A2">
      <w:pPr>
        <w:rPr>
          <w:rFonts w:ascii="Roboto" w:hAnsi="Roboto" w:cs="Arial"/>
          <w:color w:val="444444"/>
          <w:sz w:val="20"/>
          <w:szCs w:val="20"/>
        </w:rPr>
      </w:pPr>
    </w:p>
    <w:p w14:paraId="3B638D29" w14:textId="77777777" w:rsidR="00C75474" w:rsidRDefault="00C75474" w:rsidP="004826A2">
      <w:pPr>
        <w:rPr>
          <w:rFonts w:ascii="Roboto" w:hAnsi="Roboto" w:cs="Arial"/>
          <w:color w:val="444444"/>
          <w:sz w:val="20"/>
          <w:szCs w:val="20"/>
        </w:rPr>
      </w:pPr>
    </w:p>
    <w:p w14:paraId="3BB51519" w14:textId="77777777" w:rsidR="00C75474" w:rsidRDefault="00C75474" w:rsidP="004826A2">
      <w:pPr>
        <w:rPr>
          <w:rFonts w:ascii="Roboto" w:hAnsi="Roboto" w:cs="Arial"/>
          <w:color w:val="444444"/>
          <w:sz w:val="20"/>
          <w:szCs w:val="20"/>
        </w:rPr>
      </w:pPr>
    </w:p>
    <w:p w14:paraId="7D7B99EE" w14:textId="052896CD" w:rsidR="00C75474" w:rsidRDefault="00736334" w:rsidP="00C75474">
      <w:pPr>
        <w:pStyle w:val="Heading3"/>
        <w:numPr>
          <w:ilvl w:val="1"/>
          <w:numId w:val="9"/>
        </w:numPr>
        <w:rPr>
          <w:rFonts w:ascii="Times" w:hAnsi="Times" w:cs="Times"/>
          <w:color w:val="404040" w:themeColor="text1" w:themeTint="BF"/>
          <w:szCs w:val="22"/>
        </w:rPr>
      </w:pPr>
      <w:r>
        <w:rPr>
          <w:rFonts w:ascii="Times" w:hAnsi="Times" w:cs="Times"/>
          <w:color w:val="404040" w:themeColor="text1" w:themeTint="BF"/>
          <w:szCs w:val="22"/>
        </w:rPr>
        <w:lastRenderedPageBreak/>
        <w:t>Business Process</w:t>
      </w:r>
      <w:r w:rsidR="00C75474">
        <w:rPr>
          <w:rFonts w:ascii="Times" w:hAnsi="Times" w:cs="Times"/>
          <w:color w:val="404040" w:themeColor="text1" w:themeTint="BF"/>
          <w:szCs w:val="22"/>
        </w:rPr>
        <w:t xml:space="preserve"> </w:t>
      </w:r>
    </w:p>
    <w:p w14:paraId="4C29D482" w14:textId="48883BB5" w:rsidR="00105EBD" w:rsidRDefault="001C2140" w:rsidP="004826A2">
      <w:pPr>
        <w:rPr>
          <w:rFonts w:ascii="Roboto" w:hAnsi="Roboto" w:cs="Arial"/>
          <w:color w:val="444444"/>
          <w:sz w:val="20"/>
          <w:szCs w:val="20"/>
        </w:rPr>
      </w:pPr>
      <w:r>
        <w:rPr>
          <w:noProof/>
        </w:rPr>
        <w:drawing>
          <wp:inline distT="0" distB="0" distL="0" distR="0" wp14:anchorId="45C14E7E" wp14:editId="7D634CFD">
            <wp:extent cx="5943600" cy="3415030"/>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415030"/>
                    </a:xfrm>
                    <a:prstGeom prst="rect">
                      <a:avLst/>
                    </a:prstGeom>
                    <a:noFill/>
                    <a:ln>
                      <a:noFill/>
                    </a:ln>
                  </pic:spPr>
                </pic:pic>
              </a:graphicData>
            </a:graphic>
          </wp:inline>
        </w:drawing>
      </w:r>
    </w:p>
    <w:p w14:paraId="32592691" w14:textId="51033A45" w:rsidR="00736334" w:rsidRDefault="00736334" w:rsidP="004826A2">
      <w:pPr>
        <w:rPr>
          <w:rFonts w:ascii="Roboto" w:hAnsi="Roboto" w:cs="Arial"/>
          <w:color w:val="444444"/>
          <w:sz w:val="20"/>
          <w:szCs w:val="20"/>
        </w:rPr>
      </w:pPr>
    </w:p>
    <w:p w14:paraId="4CA8656B" w14:textId="38F393B6" w:rsidR="00105EBD" w:rsidRDefault="00105EBD" w:rsidP="004826A2">
      <w:pPr>
        <w:rPr>
          <w:rFonts w:ascii="Roboto" w:hAnsi="Roboto" w:cs="Arial"/>
          <w:color w:val="444444"/>
          <w:sz w:val="20"/>
          <w:szCs w:val="20"/>
        </w:rPr>
      </w:pPr>
    </w:p>
    <w:p w14:paraId="737676EB" w14:textId="1D07A1BA" w:rsidR="00105EBD" w:rsidRDefault="00105EBD" w:rsidP="004826A2">
      <w:pPr>
        <w:rPr>
          <w:rFonts w:ascii="Roboto" w:hAnsi="Roboto" w:cs="Arial"/>
          <w:color w:val="444444"/>
          <w:sz w:val="20"/>
          <w:szCs w:val="20"/>
        </w:rPr>
      </w:pPr>
    </w:p>
    <w:p w14:paraId="48D41045" w14:textId="43A247E8" w:rsidR="00105EBD" w:rsidRDefault="00105EBD" w:rsidP="004826A2">
      <w:pPr>
        <w:rPr>
          <w:rFonts w:ascii="Roboto" w:hAnsi="Roboto" w:cs="Arial"/>
          <w:color w:val="444444"/>
          <w:sz w:val="20"/>
          <w:szCs w:val="20"/>
        </w:rPr>
      </w:pPr>
    </w:p>
    <w:p w14:paraId="43AD787B" w14:textId="20DBC91C" w:rsidR="00105EBD" w:rsidRDefault="00105EBD" w:rsidP="004826A2">
      <w:pPr>
        <w:rPr>
          <w:rFonts w:ascii="Roboto" w:hAnsi="Roboto" w:cs="Arial"/>
          <w:color w:val="444444"/>
          <w:sz w:val="20"/>
          <w:szCs w:val="20"/>
        </w:rPr>
      </w:pPr>
    </w:p>
    <w:p w14:paraId="2ABF0267" w14:textId="7EB4035F" w:rsidR="00105EBD" w:rsidRDefault="00105EBD" w:rsidP="004826A2">
      <w:pPr>
        <w:rPr>
          <w:rFonts w:ascii="Roboto" w:hAnsi="Roboto" w:cs="Arial"/>
          <w:color w:val="444444"/>
          <w:sz w:val="20"/>
          <w:szCs w:val="20"/>
        </w:rPr>
      </w:pPr>
    </w:p>
    <w:p w14:paraId="5AF23D16" w14:textId="35C22376" w:rsidR="00105EBD" w:rsidRDefault="00105EBD" w:rsidP="004826A2">
      <w:pPr>
        <w:rPr>
          <w:rFonts w:ascii="Roboto" w:hAnsi="Roboto" w:cs="Arial"/>
          <w:color w:val="444444"/>
          <w:sz w:val="20"/>
          <w:szCs w:val="20"/>
        </w:rPr>
      </w:pPr>
    </w:p>
    <w:p w14:paraId="73D73883" w14:textId="46F143DA" w:rsidR="00105EBD" w:rsidRDefault="00105EBD" w:rsidP="004826A2">
      <w:pPr>
        <w:rPr>
          <w:rFonts w:ascii="Roboto" w:hAnsi="Roboto" w:cs="Arial"/>
          <w:color w:val="444444"/>
          <w:sz w:val="20"/>
          <w:szCs w:val="20"/>
        </w:rPr>
      </w:pPr>
    </w:p>
    <w:p w14:paraId="30C4D212" w14:textId="2F272B80" w:rsidR="00105EBD" w:rsidRDefault="00105EBD" w:rsidP="004826A2">
      <w:pPr>
        <w:rPr>
          <w:rFonts w:ascii="Roboto" w:hAnsi="Roboto" w:cs="Arial"/>
          <w:color w:val="444444"/>
          <w:sz w:val="20"/>
          <w:szCs w:val="20"/>
        </w:rPr>
      </w:pPr>
    </w:p>
    <w:p w14:paraId="3573E331" w14:textId="77777777" w:rsidR="004E280A" w:rsidRDefault="004E280A" w:rsidP="004826A2">
      <w:pPr>
        <w:rPr>
          <w:rFonts w:ascii="Roboto" w:hAnsi="Roboto" w:cs="Arial"/>
          <w:color w:val="444444"/>
          <w:sz w:val="20"/>
          <w:szCs w:val="20"/>
        </w:rPr>
      </w:pPr>
    </w:p>
    <w:p w14:paraId="74476491" w14:textId="77777777" w:rsidR="004E280A" w:rsidRDefault="004E280A" w:rsidP="004826A2">
      <w:pPr>
        <w:rPr>
          <w:rFonts w:ascii="Roboto" w:hAnsi="Roboto" w:cs="Arial"/>
          <w:color w:val="444444"/>
          <w:sz w:val="20"/>
          <w:szCs w:val="20"/>
        </w:rPr>
      </w:pPr>
    </w:p>
    <w:p w14:paraId="3CC65015" w14:textId="77777777" w:rsidR="004E280A" w:rsidRDefault="004E280A" w:rsidP="004826A2">
      <w:pPr>
        <w:rPr>
          <w:rFonts w:ascii="Roboto" w:hAnsi="Roboto" w:cs="Arial"/>
          <w:color w:val="444444"/>
          <w:sz w:val="20"/>
          <w:szCs w:val="20"/>
        </w:rPr>
      </w:pPr>
    </w:p>
    <w:p w14:paraId="4B056326" w14:textId="77777777" w:rsidR="00B3065C" w:rsidRDefault="00B3065C" w:rsidP="004826A2">
      <w:pPr>
        <w:rPr>
          <w:rFonts w:ascii="Roboto" w:hAnsi="Roboto" w:cs="Arial"/>
          <w:color w:val="444444"/>
          <w:sz w:val="20"/>
          <w:szCs w:val="20"/>
        </w:rPr>
      </w:pPr>
    </w:p>
    <w:p w14:paraId="3C4B6C8C" w14:textId="77777777" w:rsidR="00B3065C" w:rsidRDefault="00B3065C" w:rsidP="004826A2">
      <w:pPr>
        <w:rPr>
          <w:rFonts w:ascii="Roboto" w:hAnsi="Roboto" w:cs="Arial"/>
          <w:color w:val="444444"/>
          <w:sz w:val="20"/>
          <w:szCs w:val="20"/>
        </w:rPr>
      </w:pPr>
    </w:p>
    <w:p w14:paraId="23C20DC5" w14:textId="77777777" w:rsidR="00B3065C" w:rsidRDefault="00B3065C" w:rsidP="004826A2">
      <w:pPr>
        <w:rPr>
          <w:rFonts w:ascii="Roboto" w:hAnsi="Roboto" w:cs="Arial"/>
          <w:color w:val="444444"/>
          <w:sz w:val="20"/>
          <w:szCs w:val="20"/>
        </w:rPr>
      </w:pPr>
    </w:p>
    <w:p w14:paraId="0974B572" w14:textId="77777777" w:rsidR="001C2140" w:rsidRDefault="001C2140" w:rsidP="004826A2">
      <w:pPr>
        <w:rPr>
          <w:rFonts w:ascii="Roboto" w:hAnsi="Roboto" w:cs="Arial"/>
          <w:color w:val="444444"/>
          <w:sz w:val="20"/>
          <w:szCs w:val="20"/>
        </w:rPr>
      </w:pPr>
    </w:p>
    <w:p w14:paraId="7D8DAE6E" w14:textId="77777777" w:rsidR="001C2140" w:rsidRDefault="001C2140" w:rsidP="004826A2">
      <w:pPr>
        <w:rPr>
          <w:rFonts w:ascii="Roboto" w:hAnsi="Roboto" w:cs="Arial"/>
          <w:color w:val="444444"/>
          <w:sz w:val="20"/>
          <w:szCs w:val="20"/>
        </w:rPr>
      </w:pPr>
    </w:p>
    <w:p w14:paraId="4E82D266" w14:textId="77777777" w:rsidR="001C2140" w:rsidRDefault="001C2140" w:rsidP="004826A2">
      <w:pPr>
        <w:rPr>
          <w:rFonts w:ascii="Roboto" w:hAnsi="Roboto" w:cs="Arial"/>
          <w:color w:val="444444"/>
          <w:sz w:val="20"/>
          <w:szCs w:val="20"/>
        </w:rPr>
      </w:pPr>
    </w:p>
    <w:p w14:paraId="030BBD69" w14:textId="77777777" w:rsidR="001C2140" w:rsidRDefault="001C2140" w:rsidP="004826A2">
      <w:pPr>
        <w:rPr>
          <w:rFonts w:ascii="Roboto" w:hAnsi="Roboto" w:cs="Arial"/>
          <w:color w:val="444444"/>
          <w:sz w:val="20"/>
          <w:szCs w:val="20"/>
        </w:rPr>
      </w:pPr>
    </w:p>
    <w:p w14:paraId="78E42875" w14:textId="77777777" w:rsidR="001C2140" w:rsidRDefault="001C2140" w:rsidP="004826A2">
      <w:pPr>
        <w:rPr>
          <w:rFonts w:ascii="Roboto" w:hAnsi="Roboto" w:cs="Arial"/>
          <w:color w:val="444444"/>
          <w:sz w:val="20"/>
          <w:szCs w:val="20"/>
        </w:rPr>
      </w:pPr>
    </w:p>
    <w:p w14:paraId="3CBC7965" w14:textId="77777777" w:rsidR="004E280A" w:rsidRDefault="004E280A" w:rsidP="004826A2">
      <w:pPr>
        <w:rPr>
          <w:rFonts w:ascii="Roboto" w:hAnsi="Roboto" w:cs="Arial"/>
          <w:color w:val="444444"/>
          <w:sz w:val="20"/>
          <w:szCs w:val="20"/>
        </w:rPr>
      </w:pPr>
    </w:p>
    <w:p w14:paraId="227AE11D" w14:textId="467524C8" w:rsidR="00105EBD" w:rsidRDefault="00105EBD" w:rsidP="00105EBD">
      <w:pPr>
        <w:pStyle w:val="Heading3"/>
        <w:numPr>
          <w:ilvl w:val="0"/>
          <w:numId w:val="0"/>
        </w:numPr>
        <w:rPr>
          <w:rFonts w:ascii="Times" w:hAnsi="Times" w:cs="Times"/>
          <w:color w:val="404040" w:themeColor="text1" w:themeTint="BF"/>
          <w:sz w:val="28"/>
          <w:szCs w:val="28"/>
        </w:rPr>
      </w:pPr>
      <w:r>
        <w:rPr>
          <w:rFonts w:ascii="Times" w:hAnsi="Times" w:cs="Times"/>
          <w:color w:val="404040" w:themeColor="text1" w:themeTint="BF"/>
          <w:sz w:val="28"/>
          <w:szCs w:val="28"/>
        </w:rPr>
        <w:lastRenderedPageBreak/>
        <w:t>2</w:t>
      </w:r>
      <w:r w:rsidRPr="004826A2">
        <w:rPr>
          <w:rFonts w:ascii="Times" w:hAnsi="Times" w:cs="Times"/>
          <w:color w:val="404040" w:themeColor="text1" w:themeTint="BF"/>
          <w:sz w:val="28"/>
          <w:szCs w:val="28"/>
        </w:rPr>
        <w:t xml:space="preserve">. </w:t>
      </w:r>
      <w:r>
        <w:rPr>
          <w:rFonts w:ascii="Times" w:hAnsi="Times" w:cs="Times"/>
          <w:color w:val="404040" w:themeColor="text1" w:themeTint="BF"/>
          <w:sz w:val="28"/>
          <w:szCs w:val="28"/>
        </w:rPr>
        <w:t xml:space="preserve">Architecture </w:t>
      </w:r>
    </w:p>
    <w:p w14:paraId="2D4172FB" w14:textId="02DD91AF" w:rsidR="00B3065C" w:rsidRDefault="00B3065C" w:rsidP="00B3065C">
      <w:r>
        <w:t xml:space="preserve">As you can see from </w:t>
      </w:r>
      <w:r w:rsidR="00885C2C">
        <w:t xml:space="preserve">the </w:t>
      </w:r>
      <w:r>
        <w:t xml:space="preserve">above </w:t>
      </w:r>
      <w:r w:rsidR="00885C2C">
        <w:t xml:space="preserve">business process, </w:t>
      </w:r>
      <w:r w:rsidR="003221AA">
        <w:t xml:space="preserve">multiple </w:t>
      </w:r>
      <w:r w:rsidR="00C932A3">
        <w:t>types</w:t>
      </w:r>
      <w:r w:rsidR="003221AA">
        <w:t xml:space="preserve"> of business users </w:t>
      </w:r>
      <w:r w:rsidR="0069504A">
        <w:t>deal</w:t>
      </w:r>
      <w:r w:rsidR="003221AA">
        <w:t xml:space="preserve"> with the same set of data.</w:t>
      </w:r>
      <w:r w:rsidR="00885C2C">
        <w:t xml:space="preserve"> </w:t>
      </w:r>
    </w:p>
    <w:p w14:paraId="3E9D2713" w14:textId="77777777" w:rsidR="0077511F" w:rsidRDefault="0077511F" w:rsidP="00B3065C"/>
    <w:p w14:paraId="0A7695E3" w14:textId="2DAA1277" w:rsidR="0077511F" w:rsidRDefault="007B405C" w:rsidP="00B3065C">
      <w:r>
        <w:rPr>
          <w:noProof/>
        </w:rPr>
        <w:drawing>
          <wp:inline distT="0" distB="0" distL="0" distR="0" wp14:anchorId="56364FB1" wp14:editId="7EB40DAE">
            <wp:extent cx="5943600" cy="337312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73120"/>
                    </a:xfrm>
                    <a:prstGeom prst="rect">
                      <a:avLst/>
                    </a:prstGeom>
                    <a:noFill/>
                    <a:ln>
                      <a:noFill/>
                    </a:ln>
                  </pic:spPr>
                </pic:pic>
              </a:graphicData>
            </a:graphic>
          </wp:inline>
        </w:drawing>
      </w:r>
    </w:p>
    <w:p w14:paraId="5F1AE508" w14:textId="5A0C4981" w:rsidR="00105EBD" w:rsidRDefault="00105EBD">
      <w:pPr>
        <w:pStyle w:val="Heading3"/>
        <w:numPr>
          <w:ilvl w:val="1"/>
          <w:numId w:val="12"/>
        </w:numPr>
        <w:rPr>
          <w:rFonts w:ascii="Times" w:hAnsi="Times" w:cs="Times"/>
          <w:color w:val="404040" w:themeColor="text1" w:themeTint="BF"/>
          <w:szCs w:val="22"/>
        </w:rPr>
      </w:pPr>
      <w:r>
        <w:rPr>
          <w:rFonts w:ascii="Times" w:hAnsi="Times" w:cs="Times"/>
          <w:color w:val="404040" w:themeColor="text1" w:themeTint="BF"/>
          <w:szCs w:val="22"/>
        </w:rPr>
        <w:t>Technical Ten</w:t>
      </w:r>
      <w:r w:rsidR="004E28AA">
        <w:rPr>
          <w:rFonts w:ascii="Times" w:hAnsi="Times" w:cs="Times"/>
          <w:color w:val="404040" w:themeColor="text1" w:themeTint="BF"/>
          <w:szCs w:val="22"/>
        </w:rPr>
        <w:t>et</w:t>
      </w:r>
      <w:r>
        <w:rPr>
          <w:rFonts w:ascii="Times" w:hAnsi="Times" w:cs="Times"/>
          <w:color w:val="404040" w:themeColor="text1" w:themeTint="BF"/>
          <w:szCs w:val="22"/>
        </w:rPr>
        <w:t xml:space="preserve">s </w:t>
      </w:r>
      <w:r w:rsidRPr="004826A2">
        <w:rPr>
          <w:rFonts w:ascii="Times" w:hAnsi="Times" w:cs="Times"/>
          <w:color w:val="404040" w:themeColor="text1" w:themeTint="BF"/>
          <w:szCs w:val="22"/>
        </w:rPr>
        <w:t xml:space="preserve"> </w:t>
      </w:r>
    </w:p>
    <w:p w14:paraId="04F4D376" w14:textId="78AFF67A" w:rsidR="00105EBD" w:rsidRDefault="00105EBD" w:rsidP="00105EBD"/>
    <w:p w14:paraId="118F91FF" w14:textId="11070F75" w:rsidR="004E28AA" w:rsidRDefault="004E28AA" w:rsidP="00105EBD">
      <w:r>
        <w:t>Following are the architectural and technical tenets of Ed-USA business process,</w:t>
      </w:r>
    </w:p>
    <w:p w14:paraId="56E8C682" w14:textId="6E7C0B69" w:rsidR="004E28AA" w:rsidRDefault="004E28AA" w:rsidP="00105EBD"/>
    <w:p w14:paraId="2941AEB7" w14:textId="6F80FFE9" w:rsidR="00F61BFD" w:rsidRPr="00230C55" w:rsidRDefault="00F61BFD" w:rsidP="005E3EF9">
      <w:pPr>
        <w:pStyle w:val="ListParagraph"/>
        <w:numPr>
          <w:ilvl w:val="0"/>
          <w:numId w:val="13"/>
        </w:numPr>
        <w:rPr>
          <w:sz w:val="20"/>
          <w:szCs w:val="20"/>
        </w:rPr>
      </w:pPr>
      <w:r w:rsidRPr="00230C55">
        <w:rPr>
          <w:b/>
          <w:bCs w:val="0"/>
          <w:sz w:val="20"/>
          <w:szCs w:val="20"/>
        </w:rPr>
        <w:t>Power Pages:</w:t>
      </w:r>
      <w:r w:rsidR="00F411F4" w:rsidRPr="00230C55">
        <w:rPr>
          <w:b/>
          <w:bCs w:val="0"/>
          <w:sz w:val="20"/>
          <w:szCs w:val="20"/>
        </w:rPr>
        <w:t xml:space="preserve"> </w:t>
      </w:r>
      <w:r w:rsidR="00F411F4" w:rsidRPr="00230C55">
        <w:rPr>
          <w:sz w:val="20"/>
          <w:szCs w:val="20"/>
        </w:rPr>
        <w:t xml:space="preserve">Power pages would be </w:t>
      </w:r>
      <w:r w:rsidR="00C932A3" w:rsidRPr="00230C55">
        <w:rPr>
          <w:sz w:val="20"/>
          <w:szCs w:val="20"/>
        </w:rPr>
        <w:t xml:space="preserve">the best fit </w:t>
      </w:r>
      <w:r w:rsidR="00ED71DE" w:rsidRPr="00230C55">
        <w:rPr>
          <w:sz w:val="20"/>
          <w:szCs w:val="20"/>
        </w:rPr>
        <w:t xml:space="preserve">for </w:t>
      </w:r>
      <w:proofErr w:type="gramStart"/>
      <w:r w:rsidR="001748FF" w:rsidRPr="00230C55">
        <w:rPr>
          <w:sz w:val="20"/>
          <w:szCs w:val="20"/>
        </w:rPr>
        <w:t>an</w:t>
      </w:r>
      <w:proofErr w:type="gramEnd"/>
      <w:r w:rsidR="001748FF" w:rsidRPr="00230C55">
        <w:rPr>
          <w:sz w:val="20"/>
          <w:szCs w:val="20"/>
        </w:rPr>
        <w:t xml:space="preserve"> </w:t>
      </w:r>
      <w:r w:rsidR="0059322D">
        <w:rPr>
          <w:b/>
          <w:bCs w:val="0"/>
          <w:sz w:val="20"/>
          <w:szCs w:val="20"/>
          <w:highlight w:val="yellow"/>
        </w:rPr>
        <w:t>General</w:t>
      </w:r>
      <w:r w:rsidR="00F033BC" w:rsidRPr="008303D7">
        <w:rPr>
          <w:b/>
          <w:bCs w:val="0"/>
          <w:sz w:val="20"/>
          <w:szCs w:val="20"/>
          <w:highlight w:val="yellow"/>
        </w:rPr>
        <w:t xml:space="preserve"> user</w:t>
      </w:r>
      <w:r w:rsidR="00ED71DE" w:rsidRPr="00230C55">
        <w:rPr>
          <w:sz w:val="20"/>
          <w:szCs w:val="20"/>
        </w:rPr>
        <w:t xml:space="preserve"> </w:t>
      </w:r>
      <w:r w:rsidR="005F3C2E" w:rsidRPr="00230C55">
        <w:rPr>
          <w:sz w:val="20"/>
          <w:szCs w:val="20"/>
        </w:rPr>
        <w:t xml:space="preserve">filling in the forms and </w:t>
      </w:r>
      <w:r w:rsidR="00690807" w:rsidRPr="00230C55">
        <w:rPr>
          <w:sz w:val="20"/>
          <w:szCs w:val="20"/>
        </w:rPr>
        <w:t>submitting</w:t>
      </w:r>
      <w:r w:rsidR="001748FF" w:rsidRPr="00230C55">
        <w:rPr>
          <w:sz w:val="20"/>
          <w:szCs w:val="20"/>
        </w:rPr>
        <w:t xml:space="preserve"> </w:t>
      </w:r>
      <w:r w:rsidR="0087522F" w:rsidRPr="00230C55">
        <w:rPr>
          <w:sz w:val="20"/>
          <w:szCs w:val="20"/>
        </w:rPr>
        <w:t xml:space="preserve">to review </w:t>
      </w:r>
      <w:r w:rsidR="00F033BC" w:rsidRPr="00230C55">
        <w:rPr>
          <w:sz w:val="20"/>
          <w:szCs w:val="20"/>
        </w:rPr>
        <w:t>of</w:t>
      </w:r>
      <w:r w:rsidR="0087522F" w:rsidRPr="00230C55">
        <w:rPr>
          <w:sz w:val="20"/>
          <w:szCs w:val="20"/>
        </w:rPr>
        <w:t xml:space="preserve"> form</w:t>
      </w:r>
      <w:r w:rsidR="00F033BC" w:rsidRPr="00230C55">
        <w:rPr>
          <w:sz w:val="20"/>
          <w:szCs w:val="20"/>
        </w:rPr>
        <w:t xml:space="preserve"> details.</w:t>
      </w:r>
      <w:r w:rsidR="00690807" w:rsidRPr="00230C55">
        <w:rPr>
          <w:sz w:val="20"/>
          <w:szCs w:val="20"/>
        </w:rPr>
        <w:t xml:space="preserve"> </w:t>
      </w:r>
      <w:r w:rsidR="00230C55" w:rsidRPr="00230C55">
        <w:rPr>
          <w:sz w:val="20"/>
          <w:szCs w:val="20"/>
        </w:rPr>
        <w:t xml:space="preserve">It is a </w:t>
      </w:r>
      <w:r w:rsidRPr="00230C55">
        <w:rPr>
          <w:sz w:val="20"/>
          <w:szCs w:val="20"/>
        </w:rPr>
        <w:t>secure, enterprise-grade, low-code software as a service (SaaS) platform for creating, hosting, and administering modern external-facing business websites.</w:t>
      </w:r>
    </w:p>
    <w:p w14:paraId="277F688F" w14:textId="77777777" w:rsidR="00F61BFD" w:rsidRPr="00F61BFD" w:rsidRDefault="00F61BFD" w:rsidP="00F61BFD">
      <w:pPr>
        <w:pStyle w:val="ListParagraph"/>
        <w:ind w:left="360"/>
        <w:rPr>
          <w:sz w:val="20"/>
          <w:szCs w:val="20"/>
        </w:rPr>
      </w:pPr>
    </w:p>
    <w:p w14:paraId="634175D0" w14:textId="77777777" w:rsidR="004E28AA" w:rsidRDefault="004E28AA">
      <w:pPr>
        <w:pStyle w:val="ListParagraph"/>
        <w:numPr>
          <w:ilvl w:val="0"/>
          <w:numId w:val="13"/>
        </w:numPr>
        <w:rPr>
          <w:sz w:val="20"/>
          <w:szCs w:val="20"/>
        </w:rPr>
      </w:pPr>
      <w:proofErr w:type="spellStart"/>
      <w:r>
        <w:rPr>
          <w:b/>
          <w:bCs w:val="0"/>
          <w:sz w:val="20"/>
          <w:szCs w:val="20"/>
        </w:rPr>
        <w:t>Dataverse</w:t>
      </w:r>
      <w:proofErr w:type="spellEnd"/>
      <w:r>
        <w:rPr>
          <w:b/>
          <w:bCs w:val="0"/>
          <w:sz w:val="20"/>
          <w:szCs w:val="20"/>
        </w:rPr>
        <w:t xml:space="preserve"> (aka Common Data Service): </w:t>
      </w:r>
      <w:r w:rsidRPr="0062707C">
        <w:rPr>
          <w:sz w:val="20"/>
          <w:szCs w:val="20"/>
        </w:rPr>
        <w:t xml:space="preserve">Application’s data will be stored in </w:t>
      </w:r>
      <w:proofErr w:type="spellStart"/>
      <w:r w:rsidRPr="0062707C">
        <w:rPr>
          <w:sz w:val="20"/>
          <w:szCs w:val="20"/>
        </w:rPr>
        <w:t>Dataverse</w:t>
      </w:r>
      <w:proofErr w:type="spellEnd"/>
      <w:r w:rsidRPr="0062707C">
        <w:rPr>
          <w:sz w:val="20"/>
          <w:szCs w:val="20"/>
        </w:rPr>
        <w:t xml:space="preserve">, which is a secure, cloud-based storage space. </w:t>
      </w:r>
      <w:r>
        <w:rPr>
          <w:sz w:val="20"/>
          <w:szCs w:val="20"/>
        </w:rPr>
        <w:t xml:space="preserve">Logic has to be defined in </w:t>
      </w:r>
      <w:proofErr w:type="spellStart"/>
      <w:r>
        <w:rPr>
          <w:sz w:val="20"/>
          <w:szCs w:val="20"/>
        </w:rPr>
        <w:t>Dataverse</w:t>
      </w:r>
      <w:proofErr w:type="spellEnd"/>
      <w:r>
        <w:rPr>
          <w:sz w:val="20"/>
          <w:szCs w:val="20"/>
        </w:rPr>
        <w:t xml:space="preserve"> so that logic runs in the service rather than the device. </w:t>
      </w:r>
    </w:p>
    <w:p w14:paraId="615193BD" w14:textId="77777777" w:rsidR="004E28AA" w:rsidRDefault="004E28AA" w:rsidP="004E28AA">
      <w:pPr>
        <w:pStyle w:val="ListParagraph"/>
        <w:rPr>
          <w:b/>
          <w:bCs w:val="0"/>
          <w:sz w:val="20"/>
          <w:szCs w:val="20"/>
        </w:rPr>
      </w:pPr>
    </w:p>
    <w:p w14:paraId="119D9813" w14:textId="47173040" w:rsidR="004E28AA" w:rsidRDefault="004E28AA" w:rsidP="004E28AA">
      <w:pPr>
        <w:pStyle w:val="ListParagraph"/>
        <w:ind w:left="360"/>
        <w:rPr>
          <w:sz w:val="20"/>
          <w:szCs w:val="20"/>
        </w:rPr>
      </w:pPr>
      <w:r>
        <w:rPr>
          <w:sz w:val="20"/>
          <w:szCs w:val="20"/>
        </w:rPr>
        <w:t>Data can be stored and retrieved in different ways as mentioned below,</w:t>
      </w:r>
    </w:p>
    <w:p w14:paraId="5FA2F3BF" w14:textId="77777777" w:rsidR="004E28AA" w:rsidRDefault="004E28AA" w:rsidP="004E28AA">
      <w:pPr>
        <w:pStyle w:val="ListParagraph"/>
        <w:ind w:left="360"/>
        <w:rPr>
          <w:sz w:val="20"/>
          <w:szCs w:val="20"/>
        </w:rPr>
      </w:pPr>
    </w:p>
    <w:p w14:paraId="65DFBF48" w14:textId="7F075E29" w:rsidR="004E28AA" w:rsidRDefault="004E28AA">
      <w:pPr>
        <w:pStyle w:val="ListParagraph"/>
        <w:numPr>
          <w:ilvl w:val="1"/>
          <w:numId w:val="13"/>
        </w:numPr>
        <w:rPr>
          <w:sz w:val="20"/>
          <w:szCs w:val="20"/>
        </w:rPr>
      </w:pPr>
      <w:r w:rsidRPr="00D71C67">
        <w:rPr>
          <w:b/>
          <w:bCs w:val="0"/>
          <w:sz w:val="20"/>
          <w:szCs w:val="20"/>
        </w:rPr>
        <w:t>New Data</w:t>
      </w:r>
      <w:r w:rsidRPr="00D71C67">
        <w:rPr>
          <w:sz w:val="20"/>
          <w:szCs w:val="20"/>
        </w:rPr>
        <w:t>:</w:t>
      </w:r>
      <w:r>
        <w:rPr>
          <w:sz w:val="20"/>
          <w:szCs w:val="20"/>
        </w:rPr>
        <w:t xml:space="preserve"> Create a data that doesn’t already exist anywhere like program types, modules which deals with specific type of data points, worksheets and grant management details.</w:t>
      </w:r>
    </w:p>
    <w:p w14:paraId="58B43C1C" w14:textId="77777777" w:rsidR="004E28AA" w:rsidRPr="00D71C67" w:rsidRDefault="004E28AA" w:rsidP="004E28AA">
      <w:pPr>
        <w:pStyle w:val="ListParagraph"/>
        <w:ind w:left="1080"/>
        <w:rPr>
          <w:sz w:val="20"/>
          <w:szCs w:val="20"/>
        </w:rPr>
      </w:pPr>
    </w:p>
    <w:p w14:paraId="53BA17B4" w14:textId="4766D528" w:rsidR="004E28AA" w:rsidRDefault="004E28AA">
      <w:pPr>
        <w:pStyle w:val="ListParagraph"/>
        <w:numPr>
          <w:ilvl w:val="1"/>
          <w:numId w:val="13"/>
        </w:numPr>
        <w:rPr>
          <w:sz w:val="20"/>
          <w:szCs w:val="20"/>
        </w:rPr>
      </w:pPr>
      <w:r w:rsidRPr="00CF175C">
        <w:rPr>
          <w:b/>
          <w:bCs w:val="0"/>
          <w:sz w:val="20"/>
          <w:szCs w:val="20"/>
        </w:rPr>
        <w:t>Read/write from an existing system:</w:t>
      </w:r>
      <w:r>
        <w:rPr>
          <w:sz w:val="20"/>
          <w:szCs w:val="20"/>
        </w:rPr>
        <w:t xml:space="preserve"> This is type of data where we need to retrieve the latest information from an existing database or system. In this case, data needs to be requested at the time we need it.</w:t>
      </w:r>
    </w:p>
    <w:p w14:paraId="27CEBB20" w14:textId="77777777" w:rsidR="004E28AA" w:rsidRDefault="004E28AA" w:rsidP="00105EBD"/>
    <w:p w14:paraId="17990D24" w14:textId="1828631D" w:rsidR="004E28AA" w:rsidRDefault="004E28AA">
      <w:pPr>
        <w:pStyle w:val="ListParagraph"/>
        <w:numPr>
          <w:ilvl w:val="0"/>
          <w:numId w:val="13"/>
        </w:numPr>
        <w:rPr>
          <w:sz w:val="20"/>
          <w:szCs w:val="20"/>
        </w:rPr>
      </w:pPr>
      <w:r w:rsidRPr="005D09BB">
        <w:rPr>
          <w:b/>
          <w:bCs w:val="0"/>
          <w:sz w:val="20"/>
          <w:szCs w:val="20"/>
        </w:rPr>
        <w:t>Securing the App and Data:</w:t>
      </w:r>
      <w:r>
        <w:rPr>
          <w:sz w:val="20"/>
          <w:szCs w:val="20"/>
        </w:rPr>
        <w:t xml:space="preserve"> The design should consider one or more of the security levels mentioned below based on the need.</w:t>
      </w:r>
    </w:p>
    <w:p w14:paraId="606F13B8" w14:textId="77777777" w:rsidR="004E28AA" w:rsidRDefault="004E28AA" w:rsidP="004E28AA">
      <w:pPr>
        <w:pStyle w:val="ListParagraph"/>
        <w:ind w:left="360"/>
        <w:rPr>
          <w:sz w:val="20"/>
          <w:szCs w:val="20"/>
        </w:rPr>
      </w:pPr>
    </w:p>
    <w:p w14:paraId="6599D35A" w14:textId="3BC7B55A" w:rsidR="004E28AA" w:rsidRDefault="004E28AA">
      <w:pPr>
        <w:pStyle w:val="ListParagraph"/>
        <w:numPr>
          <w:ilvl w:val="1"/>
          <w:numId w:val="13"/>
        </w:numPr>
        <w:rPr>
          <w:sz w:val="20"/>
          <w:szCs w:val="20"/>
        </w:rPr>
      </w:pPr>
      <w:r w:rsidRPr="00AE00C6">
        <w:rPr>
          <w:b/>
          <w:bCs w:val="0"/>
          <w:sz w:val="20"/>
          <w:szCs w:val="20"/>
        </w:rPr>
        <w:t>App-level security:</w:t>
      </w:r>
      <w:r>
        <w:rPr>
          <w:sz w:val="20"/>
          <w:szCs w:val="20"/>
        </w:rPr>
        <w:t xml:space="preserve"> Restrict access at app level. Users must have appropriate access to the underlying data.</w:t>
      </w:r>
    </w:p>
    <w:p w14:paraId="778509BF" w14:textId="77777777" w:rsidR="004E28AA" w:rsidRDefault="004E28AA" w:rsidP="004E28AA">
      <w:pPr>
        <w:pStyle w:val="ListParagraph"/>
        <w:ind w:left="1080"/>
        <w:rPr>
          <w:sz w:val="20"/>
          <w:szCs w:val="20"/>
        </w:rPr>
      </w:pPr>
    </w:p>
    <w:p w14:paraId="594E0327" w14:textId="6BE03134" w:rsidR="004E28AA" w:rsidRDefault="004E28AA">
      <w:pPr>
        <w:pStyle w:val="ListParagraph"/>
        <w:numPr>
          <w:ilvl w:val="1"/>
          <w:numId w:val="13"/>
        </w:numPr>
        <w:rPr>
          <w:sz w:val="20"/>
          <w:szCs w:val="20"/>
        </w:rPr>
      </w:pPr>
      <w:r w:rsidRPr="00AE00C6">
        <w:rPr>
          <w:b/>
          <w:bCs w:val="0"/>
          <w:sz w:val="20"/>
          <w:szCs w:val="20"/>
        </w:rPr>
        <w:t>Form-level security:</w:t>
      </w:r>
      <w:r>
        <w:rPr>
          <w:sz w:val="20"/>
          <w:szCs w:val="20"/>
        </w:rPr>
        <w:t xml:space="preserve"> Define security groups to access specific form(s) to allow only specific group of users to access form(s).</w:t>
      </w:r>
    </w:p>
    <w:p w14:paraId="12CC7DCC" w14:textId="77777777" w:rsidR="004E28AA" w:rsidRDefault="004E28AA" w:rsidP="004E28AA">
      <w:pPr>
        <w:pStyle w:val="ListParagraph"/>
        <w:ind w:left="1080"/>
        <w:rPr>
          <w:sz w:val="20"/>
          <w:szCs w:val="20"/>
        </w:rPr>
      </w:pPr>
    </w:p>
    <w:p w14:paraId="20DBD8BF" w14:textId="4DBF6CDF" w:rsidR="004E28AA" w:rsidRDefault="004E28AA">
      <w:pPr>
        <w:pStyle w:val="ListParagraph"/>
        <w:numPr>
          <w:ilvl w:val="1"/>
          <w:numId w:val="13"/>
        </w:numPr>
        <w:rPr>
          <w:sz w:val="20"/>
          <w:szCs w:val="20"/>
        </w:rPr>
      </w:pPr>
      <w:r w:rsidRPr="00AE00C6">
        <w:rPr>
          <w:b/>
          <w:bCs w:val="0"/>
          <w:sz w:val="20"/>
          <w:szCs w:val="20"/>
        </w:rPr>
        <w:t>Record-level security:</w:t>
      </w:r>
      <w:r>
        <w:rPr>
          <w:sz w:val="20"/>
          <w:szCs w:val="20"/>
        </w:rPr>
        <w:t xml:space="preserve"> Assign access at record level in order to perform create, read, update and delete operations. </w:t>
      </w:r>
    </w:p>
    <w:p w14:paraId="5AFCC9A3" w14:textId="5DD247C7" w:rsidR="00CA44A3" w:rsidRDefault="00CA44A3" w:rsidP="00CA44A3">
      <w:pPr>
        <w:pStyle w:val="Heading3"/>
        <w:numPr>
          <w:ilvl w:val="0"/>
          <w:numId w:val="0"/>
        </w:numPr>
        <w:rPr>
          <w:rFonts w:ascii="Times" w:hAnsi="Times" w:cs="Times"/>
          <w:color w:val="404040" w:themeColor="text1" w:themeTint="BF"/>
          <w:sz w:val="28"/>
          <w:szCs w:val="28"/>
        </w:rPr>
      </w:pPr>
      <w:r>
        <w:rPr>
          <w:rFonts w:ascii="Times" w:hAnsi="Times" w:cs="Times"/>
          <w:color w:val="404040" w:themeColor="text1" w:themeTint="BF"/>
          <w:sz w:val="28"/>
          <w:szCs w:val="28"/>
        </w:rPr>
        <w:t>3</w:t>
      </w:r>
      <w:r w:rsidRPr="004826A2">
        <w:rPr>
          <w:rFonts w:ascii="Times" w:hAnsi="Times" w:cs="Times"/>
          <w:color w:val="404040" w:themeColor="text1" w:themeTint="BF"/>
          <w:sz w:val="28"/>
          <w:szCs w:val="28"/>
        </w:rPr>
        <w:t xml:space="preserve">. </w:t>
      </w:r>
      <w:r w:rsidR="005E5E5C">
        <w:rPr>
          <w:rFonts w:ascii="Times" w:hAnsi="Times" w:cs="Times"/>
          <w:color w:val="404040" w:themeColor="text1" w:themeTint="BF"/>
          <w:sz w:val="28"/>
          <w:szCs w:val="28"/>
        </w:rPr>
        <w:t xml:space="preserve">Power Pages pricing </w:t>
      </w:r>
      <w:r>
        <w:rPr>
          <w:rFonts w:ascii="Times" w:hAnsi="Times" w:cs="Times"/>
          <w:color w:val="404040" w:themeColor="text1" w:themeTint="BF"/>
          <w:sz w:val="28"/>
          <w:szCs w:val="28"/>
        </w:rPr>
        <w:t xml:space="preserve"> </w:t>
      </w:r>
    </w:p>
    <w:p w14:paraId="33413D62" w14:textId="77777777" w:rsidR="00EF1C4D" w:rsidRDefault="00EF1C4D" w:rsidP="00EA704B">
      <w:pPr>
        <w:ind w:left="360"/>
      </w:pPr>
    </w:p>
    <w:tbl>
      <w:tblPr>
        <w:tblStyle w:val="LightList-Accent3"/>
        <w:tblW w:w="9488" w:type="dxa"/>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ook w:val="0620" w:firstRow="1" w:lastRow="0" w:firstColumn="0" w:lastColumn="0" w:noHBand="1" w:noVBand="1"/>
      </w:tblPr>
      <w:tblGrid>
        <w:gridCol w:w="2117"/>
        <w:gridCol w:w="7371"/>
      </w:tblGrid>
      <w:tr w:rsidR="008227C7" w14:paraId="649CF2F7" w14:textId="77777777" w:rsidTr="008227C7">
        <w:trPr>
          <w:cnfStyle w:val="100000000000" w:firstRow="1" w:lastRow="0" w:firstColumn="0" w:lastColumn="0" w:oddVBand="0" w:evenVBand="0" w:oddHBand="0" w:evenHBand="0" w:firstRowFirstColumn="0" w:firstRowLastColumn="0" w:lastRowFirstColumn="0" w:lastRowLastColumn="0"/>
        </w:trPr>
        <w:tc>
          <w:tcPr>
            <w:tcW w:w="2117" w:type="dxa"/>
            <w:shd w:val="clear" w:color="auto" w:fill="548DD4" w:themeFill="text2" w:themeFillTint="99"/>
          </w:tcPr>
          <w:p w14:paraId="0163EC75" w14:textId="73F94D09" w:rsidR="00EF1C4D" w:rsidRPr="005138C5" w:rsidRDefault="00EF1C4D" w:rsidP="007F5D80">
            <w:pPr>
              <w:rPr>
                <w:sz w:val="20"/>
                <w:szCs w:val="20"/>
              </w:rPr>
            </w:pPr>
          </w:p>
        </w:tc>
        <w:tc>
          <w:tcPr>
            <w:tcW w:w="7371" w:type="dxa"/>
            <w:shd w:val="clear" w:color="auto" w:fill="548DD4" w:themeFill="text2" w:themeFillTint="99"/>
          </w:tcPr>
          <w:p w14:paraId="7173053D" w14:textId="6B7026F6" w:rsidR="00EF1C4D" w:rsidRPr="005138C5" w:rsidRDefault="00EF1C4D" w:rsidP="007F5D80">
            <w:pPr>
              <w:rPr>
                <w:sz w:val="20"/>
                <w:szCs w:val="20"/>
              </w:rPr>
            </w:pPr>
            <w:r>
              <w:rPr>
                <w:sz w:val="20"/>
                <w:szCs w:val="20"/>
              </w:rPr>
              <w:t>Authenticated Users</w:t>
            </w:r>
          </w:p>
        </w:tc>
      </w:tr>
      <w:tr w:rsidR="00EF1C4D" w14:paraId="5FADC4FB" w14:textId="77777777" w:rsidTr="008227C7">
        <w:tc>
          <w:tcPr>
            <w:tcW w:w="2117" w:type="dxa"/>
          </w:tcPr>
          <w:p w14:paraId="7421D235" w14:textId="092EB275" w:rsidR="00EF1C4D" w:rsidRPr="005138C5" w:rsidRDefault="00EF1C4D" w:rsidP="007F5D80">
            <w:pPr>
              <w:rPr>
                <w:sz w:val="20"/>
                <w:szCs w:val="20"/>
              </w:rPr>
            </w:pPr>
            <w:r w:rsidRPr="00A555F5">
              <w:rPr>
                <w:sz w:val="20"/>
                <w:szCs w:val="20"/>
                <w:highlight w:val="green"/>
              </w:rPr>
              <w:t>Fixed</w:t>
            </w:r>
            <w:r w:rsidR="008E3290" w:rsidRPr="00A555F5">
              <w:rPr>
                <w:sz w:val="20"/>
                <w:szCs w:val="20"/>
                <w:highlight w:val="green"/>
              </w:rPr>
              <w:t xml:space="preserve"> Price</w:t>
            </w:r>
          </w:p>
        </w:tc>
        <w:tc>
          <w:tcPr>
            <w:tcW w:w="7371" w:type="dxa"/>
          </w:tcPr>
          <w:p w14:paraId="3BC9B613" w14:textId="77777777" w:rsidR="00EF1C4D" w:rsidRDefault="00EF1C4D" w:rsidP="007F5D80">
            <w:pPr>
              <w:rPr>
                <w:sz w:val="20"/>
                <w:szCs w:val="20"/>
              </w:rPr>
            </w:pPr>
            <w:r>
              <w:rPr>
                <w:sz w:val="20"/>
                <w:szCs w:val="20"/>
              </w:rPr>
              <w:t>$</w:t>
            </w:r>
            <w:r w:rsidR="006576D5">
              <w:rPr>
                <w:sz w:val="20"/>
                <w:szCs w:val="20"/>
              </w:rPr>
              <w:t>200</w:t>
            </w:r>
            <w:r>
              <w:rPr>
                <w:sz w:val="20"/>
                <w:szCs w:val="20"/>
              </w:rPr>
              <w:t xml:space="preserve"> for </w:t>
            </w:r>
            <w:r w:rsidR="006576D5">
              <w:rPr>
                <w:sz w:val="20"/>
                <w:szCs w:val="20"/>
              </w:rPr>
              <w:t>1</w:t>
            </w:r>
            <w:r>
              <w:rPr>
                <w:sz w:val="20"/>
                <w:szCs w:val="20"/>
              </w:rPr>
              <w:t>00 users/site/month</w:t>
            </w:r>
            <w:r w:rsidR="008F2B6B">
              <w:rPr>
                <w:sz w:val="20"/>
                <w:szCs w:val="20"/>
              </w:rPr>
              <w:t xml:space="preserve"> </w:t>
            </w:r>
          </w:p>
          <w:p w14:paraId="507474AC" w14:textId="77777777" w:rsidR="002934DE" w:rsidRDefault="002934DE" w:rsidP="007F5D80">
            <w:pPr>
              <w:rPr>
                <w:b/>
                <w:bCs w:val="0"/>
                <w:sz w:val="14"/>
                <w:szCs w:val="14"/>
              </w:rPr>
            </w:pPr>
            <w:r w:rsidRPr="00A73589">
              <w:rPr>
                <w:b/>
                <w:bCs w:val="0"/>
                <w:sz w:val="14"/>
                <w:szCs w:val="14"/>
              </w:rPr>
              <w:t>Note: 100 users per capacity pack</w:t>
            </w:r>
          </w:p>
          <w:p w14:paraId="51B609EE" w14:textId="77777777" w:rsidR="009232C3" w:rsidRDefault="009232C3" w:rsidP="007F5D80">
            <w:pPr>
              <w:rPr>
                <w:b/>
                <w:bCs w:val="0"/>
                <w:sz w:val="14"/>
                <w:szCs w:val="14"/>
              </w:rPr>
            </w:pPr>
          </w:p>
          <w:p w14:paraId="17869FA2" w14:textId="4FDACA9E" w:rsidR="009232C3" w:rsidRDefault="005F1461" w:rsidP="007F5D80">
            <w:pPr>
              <w:rPr>
                <w:b/>
                <w:bCs w:val="0"/>
                <w:sz w:val="18"/>
                <w:szCs w:val="18"/>
              </w:rPr>
            </w:pPr>
            <w:proofErr w:type="spellStart"/>
            <w:r w:rsidRPr="008646F3">
              <w:rPr>
                <w:b/>
                <w:bCs w:val="0"/>
                <w:sz w:val="18"/>
                <w:szCs w:val="18"/>
                <w:highlight w:val="yellow"/>
              </w:rPr>
              <w:t>EdUSA</w:t>
            </w:r>
            <w:proofErr w:type="spellEnd"/>
            <w:r w:rsidRPr="008646F3">
              <w:rPr>
                <w:b/>
                <w:bCs w:val="0"/>
                <w:sz w:val="18"/>
                <w:szCs w:val="18"/>
                <w:highlight w:val="yellow"/>
              </w:rPr>
              <w:t xml:space="preserve"> user</w:t>
            </w:r>
            <w:r w:rsidR="00453D60" w:rsidRPr="008646F3">
              <w:rPr>
                <w:b/>
                <w:bCs w:val="0"/>
                <w:sz w:val="18"/>
                <w:szCs w:val="18"/>
                <w:highlight w:val="yellow"/>
              </w:rPr>
              <w:t xml:space="preserve">s (500 General Users + 30 Power Users + 5 Admin Users) = </w:t>
            </w:r>
            <w:r w:rsidR="008227C7" w:rsidRPr="008646F3">
              <w:rPr>
                <w:b/>
                <w:bCs w:val="0"/>
                <w:sz w:val="18"/>
                <w:szCs w:val="18"/>
                <w:highlight w:val="yellow"/>
              </w:rPr>
              <w:t>535 users (</w:t>
            </w:r>
            <w:proofErr w:type="gramStart"/>
            <w:r w:rsidR="008227C7" w:rsidRPr="008646F3">
              <w:rPr>
                <w:b/>
                <w:bCs w:val="0"/>
                <w:sz w:val="18"/>
                <w:szCs w:val="18"/>
                <w:highlight w:val="yellow"/>
              </w:rPr>
              <w:t>i.e.</w:t>
            </w:r>
            <w:proofErr w:type="gramEnd"/>
            <w:r w:rsidR="008227C7" w:rsidRPr="008646F3">
              <w:rPr>
                <w:b/>
                <w:bCs w:val="0"/>
                <w:sz w:val="18"/>
                <w:szCs w:val="18"/>
                <w:highlight w:val="yellow"/>
              </w:rPr>
              <w:t xml:space="preserve"> 6 capacity packs)</w:t>
            </w:r>
            <w:r w:rsidR="00EC395C" w:rsidRPr="008646F3">
              <w:rPr>
                <w:b/>
                <w:bCs w:val="0"/>
                <w:sz w:val="18"/>
                <w:szCs w:val="18"/>
                <w:highlight w:val="yellow"/>
              </w:rPr>
              <w:t xml:space="preserve"> = $1200</w:t>
            </w:r>
          </w:p>
          <w:p w14:paraId="179BE20C" w14:textId="16189789" w:rsidR="008646F3" w:rsidRDefault="008646F3" w:rsidP="007F5D80">
            <w:pPr>
              <w:rPr>
                <w:b/>
                <w:bCs w:val="0"/>
                <w:sz w:val="18"/>
                <w:szCs w:val="18"/>
              </w:rPr>
            </w:pPr>
          </w:p>
          <w:p w14:paraId="487A303F" w14:textId="5F2781DD" w:rsidR="008646F3" w:rsidRDefault="008646F3" w:rsidP="007F5D80">
            <w:pPr>
              <w:rPr>
                <w:b/>
                <w:bCs w:val="0"/>
                <w:sz w:val="18"/>
                <w:szCs w:val="18"/>
              </w:rPr>
            </w:pPr>
          </w:p>
          <w:p w14:paraId="09ADDA00" w14:textId="7E34869A" w:rsidR="008646F3" w:rsidRDefault="00A555F5" w:rsidP="007F5D80">
            <w:pPr>
              <w:rPr>
                <w:sz w:val="18"/>
                <w:szCs w:val="18"/>
              </w:rPr>
            </w:pPr>
            <w:r w:rsidRPr="00A555F5">
              <w:rPr>
                <w:sz w:val="18"/>
                <w:szCs w:val="18"/>
              </w:rPr>
              <w:t>Each power pages authenticated users per website capacity pack subscription plan will receive 2 GB database capacity and 16 GB file capacity accrued to the tenant.</w:t>
            </w:r>
          </w:p>
          <w:p w14:paraId="401CC0F3" w14:textId="72A0430C" w:rsidR="00A555F5" w:rsidRDefault="00A555F5" w:rsidP="007F5D80">
            <w:pPr>
              <w:rPr>
                <w:sz w:val="18"/>
                <w:szCs w:val="18"/>
              </w:rPr>
            </w:pPr>
          </w:p>
          <w:p w14:paraId="09391E65" w14:textId="5F07C992" w:rsidR="00A555F5" w:rsidRPr="00A555F5" w:rsidRDefault="00A555F5" w:rsidP="007F5D80">
            <w:pPr>
              <w:rPr>
                <w:sz w:val="18"/>
                <w:szCs w:val="18"/>
                <w:highlight w:val="yellow"/>
              </w:rPr>
            </w:pPr>
            <w:r w:rsidRPr="00A555F5">
              <w:rPr>
                <w:sz w:val="18"/>
                <w:szCs w:val="18"/>
                <w:highlight w:val="yellow"/>
              </w:rPr>
              <w:t>6 capacity pack(s) * 2 GB    = 12 GB database capacity</w:t>
            </w:r>
          </w:p>
          <w:p w14:paraId="3D286DBE" w14:textId="2731B57A" w:rsidR="00A555F5" w:rsidRPr="00A555F5" w:rsidRDefault="00A555F5" w:rsidP="007F5D80">
            <w:pPr>
              <w:rPr>
                <w:sz w:val="18"/>
                <w:szCs w:val="18"/>
              </w:rPr>
            </w:pPr>
            <w:r w:rsidRPr="00A555F5">
              <w:rPr>
                <w:sz w:val="18"/>
                <w:szCs w:val="18"/>
                <w:highlight w:val="yellow"/>
              </w:rPr>
              <w:t>6 capacity pack(s) * 16 GB  = 96 GB file capacity</w:t>
            </w:r>
          </w:p>
          <w:p w14:paraId="508A2B59" w14:textId="4F823848" w:rsidR="009232C3" w:rsidRPr="00A73589" w:rsidRDefault="009232C3" w:rsidP="007F5D80">
            <w:pPr>
              <w:rPr>
                <w:b/>
                <w:bCs w:val="0"/>
                <w:sz w:val="14"/>
                <w:szCs w:val="14"/>
              </w:rPr>
            </w:pPr>
          </w:p>
        </w:tc>
      </w:tr>
      <w:tr w:rsidR="00EF1C4D" w14:paraId="0F260BE3" w14:textId="77777777" w:rsidTr="008227C7">
        <w:tc>
          <w:tcPr>
            <w:tcW w:w="2117" w:type="dxa"/>
          </w:tcPr>
          <w:p w14:paraId="286AAE3F" w14:textId="2267E75F" w:rsidR="00EF1C4D" w:rsidRPr="005138C5" w:rsidRDefault="00E21DD3" w:rsidP="007F5D80">
            <w:pPr>
              <w:rPr>
                <w:sz w:val="20"/>
                <w:szCs w:val="20"/>
              </w:rPr>
            </w:pPr>
            <w:r>
              <w:rPr>
                <w:sz w:val="20"/>
                <w:szCs w:val="20"/>
              </w:rPr>
              <w:t>Pay-as-you-go</w:t>
            </w:r>
          </w:p>
        </w:tc>
        <w:tc>
          <w:tcPr>
            <w:tcW w:w="7371" w:type="dxa"/>
          </w:tcPr>
          <w:p w14:paraId="04405C18" w14:textId="77777777" w:rsidR="00EC395C" w:rsidRDefault="001C2804" w:rsidP="007F5D80">
            <w:pPr>
              <w:rPr>
                <w:sz w:val="20"/>
                <w:szCs w:val="20"/>
              </w:rPr>
            </w:pPr>
            <w:r>
              <w:rPr>
                <w:sz w:val="20"/>
                <w:szCs w:val="20"/>
              </w:rPr>
              <w:t>$4 per user</w:t>
            </w:r>
            <w:r w:rsidR="0066490C">
              <w:rPr>
                <w:sz w:val="20"/>
                <w:szCs w:val="20"/>
              </w:rPr>
              <w:t>/site/month</w:t>
            </w:r>
          </w:p>
          <w:p w14:paraId="345268DE" w14:textId="77777777" w:rsidR="008646F3" w:rsidRDefault="008646F3" w:rsidP="007F5D80">
            <w:pPr>
              <w:rPr>
                <w:sz w:val="20"/>
                <w:szCs w:val="20"/>
              </w:rPr>
            </w:pPr>
          </w:p>
          <w:p w14:paraId="1FAB714B" w14:textId="132D5BD9" w:rsidR="008646F3" w:rsidRPr="005138C5" w:rsidRDefault="008646F3" w:rsidP="007F5D80">
            <w:pPr>
              <w:rPr>
                <w:sz w:val="20"/>
                <w:szCs w:val="20"/>
              </w:rPr>
            </w:pPr>
            <w:r w:rsidRPr="008646F3">
              <w:rPr>
                <w:sz w:val="20"/>
                <w:szCs w:val="20"/>
                <w:highlight w:val="yellow"/>
              </w:rPr>
              <w:t xml:space="preserve">This is not a right choice </w:t>
            </w:r>
            <w:r w:rsidR="00A555F5">
              <w:rPr>
                <w:sz w:val="20"/>
                <w:szCs w:val="20"/>
                <w:highlight w:val="yellow"/>
              </w:rPr>
              <w:t>for</w:t>
            </w:r>
            <w:r w:rsidRPr="008646F3">
              <w:rPr>
                <w:sz w:val="20"/>
                <w:szCs w:val="20"/>
                <w:highlight w:val="yellow"/>
              </w:rPr>
              <w:t xml:space="preserve"> the current scenario</w:t>
            </w:r>
            <w:r>
              <w:rPr>
                <w:sz w:val="20"/>
                <w:szCs w:val="20"/>
              </w:rPr>
              <w:t xml:space="preserve"> </w:t>
            </w:r>
          </w:p>
        </w:tc>
      </w:tr>
    </w:tbl>
    <w:p w14:paraId="3B4F3C98" w14:textId="77777777" w:rsidR="00EF1C4D" w:rsidRDefault="00EF1C4D" w:rsidP="00EA704B">
      <w:pPr>
        <w:ind w:left="360"/>
      </w:pPr>
    </w:p>
    <w:p w14:paraId="33467591" w14:textId="77777777" w:rsidR="00EF1C4D" w:rsidRDefault="00EF1C4D" w:rsidP="00EA704B">
      <w:pPr>
        <w:ind w:left="360"/>
      </w:pPr>
    </w:p>
    <w:p w14:paraId="6397B3B3" w14:textId="77777777" w:rsidR="00725474" w:rsidRDefault="00725474" w:rsidP="00EA704B">
      <w:pPr>
        <w:ind w:left="360"/>
      </w:pPr>
    </w:p>
    <w:p w14:paraId="7F86112D" w14:textId="77777777" w:rsidR="006C3EF7" w:rsidRDefault="006C3EF7" w:rsidP="00EA704B">
      <w:pPr>
        <w:ind w:left="360"/>
      </w:pPr>
    </w:p>
    <w:sectPr w:rsidR="006C3EF7" w:rsidSect="00CA312D">
      <w:headerReference w:type="even" r:id="rId17"/>
      <w:headerReference w:type="default" r:id="rId18"/>
      <w:footerReference w:type="even" r:id="rId19"/>
      <w:footerReference w:type="default" r:id="rId20"/>
      <w:footerReference w:type="first" r:id="rId21"/>
      <w:type w:val="oddPage"/>
      <w:pgSz w:w="12240" w:h="15840" w:code="1"/>
      <w:pgMar w:top="1440" w:right="1440" w:bottom="1440" w:left="1440"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F6AC6" w14:textId="77777777" w:rsidR="009D6006" w:rsidRDefault="009D6006" w:rsidP="00717023">
      <w:r>
        <w:separator/>
      </w:r>
    </w:p>
    <w:p w14:paraId="25D00838" w14:textId="77777777" w:rsidR="009D6006" w:rsidRDefault="009D6006" w:rsidP="00717023"/>
    <w:p w14:paraId="38D82177" w14:textId="77777777" w:rsidR="009D6006" w:rsidRDefault="009D6006" w:rsidP="00717023"/>
    <w:p w14:paraId="568892E4" w14:textId="77777777" w:rsidR="009D6006" w:rsidRDefault="009D6006" w:rsidP="00717023"/>
    <w:p w14:paraId="50782BAA" w14:textId="77777777" w:rsidR="009D6006" w:rsidRDefault="009D6006" w:rsidP="00717023"/>
    <w:p w14:paraId="2D2FF5BF" w14:textId="77777777" w:rsidR="009D6006" w:rsidRDefault="009D6006" w:rsidP="00717023"/>
    <w:p w14:paraId="23F363D3" w14:textId="77777777" w:rsidR="009D6006" w:rsidRDefault="009D6006" w:rsidP="00717023"/>
    <w:p w14:paraId="4B495B69" w14:textId="77777777" w:rsidR="009D6006" w:rsidRDefault="009D6006" w:rsidP="00717023"/>
    <w:p w14:paraId="5844A91A" w14:textId="77777777" w:rsidR="009D6006" w:rsidRDefault="009D6006" w:rsidP="00717023"/>
  </w:endnote>
  <w:endnote w:type="continuationSeparator" w:id="0">
    <w:p w14:paraId="06ACE2B9" w14:textId="77777777" w:rsidR="009D6006" w:rsidRDefault="009D6006" w:rsidP="00717023">
      <w:r>
        <w:continuationSeparator/>
      </w:r>
    </w:p>
    <w:p w14:paraId="31828FAD" w14:textId="77777777" w:rsidR="009D6006" w:rsidRDefault="009D6006" w:rsidP="00717023"/>
    <w:p w14:paraId="78CEA9B9" w14:textId="77777777" w:rsidR="009D6006" w:rsidRDefault="009D6006" w:rsidP="00717023"/>
    <w:p w14:paraId="2B522228" w14:textId="77777777" w:rsidR="009D6006" w:rsidRDefault="009D6006" w:rsidP="00717023"/>
    <w:p w14:paraId="08F52D6E" w14:textId="77777777" w:rsidR="009D6006" w:rsidRDefault="009D6006" w:rsidP="00717023"/>
    <w:p w14:paraId="40DC80B8" w14:textId="77777777" w:rsidR="009D6006" w:rsidRDefault="009D6006" w:rsidP="00717023"/>
    <w:p w14:paraId="6642EFAE" w14:textId="77777777" w:rsidR="009D6006" w:rsidRDefault="009D6006" w:rsidP="00717023"/>
    <w:p w14:paraId="30F1C213" w14:textId="77777777" w:rsidR="009D6006" w:rsidRDefault="009D6006" w:rsidP="00717023"/>
    <w:p w14:paraId="45AF20E7" w14:textId="77777777" w:rsidR="009D6006" w:rsidRDefault="009D6006" w:rsidP="007170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C363" w14:textId="77777777" w:rsidR="007B2C8B" w:rsidRDefault="007B2C8B">
    <w:pPr>
      <w:pStyle w:val="Footer"/>
    </w:pPr>
    <w:r>
      <w:t>mm/dd/</w:t>
    </w:r>
    <w:proofErr w:type="spellStart"/>
    <w:r>
      <w:t>yyyy</w:t>
    </w:r>
    <w:proofErr w:type="spellEnd"/>
    <w:r>
      <w:tab/>
    </w:r>
    <w:fldSimple w:instr=" STYLEREF  &quot;Heading 2&quot;  \* MERGEFORMAT ">
      <w:r w:rsidRPr="00A162DD">
        <w:rPr>
          <w:bCs w:val="0"/>
          <w:noProof/>
        </w:rPr>
        <w:t>Program Spec - Immediate</w:t>
      </w:r>
      <w:r>
        <w:rPr>
          <w:noProof/>
        </w:rPr>
        <w:t xml:space="preserve"> Maintenance Feature</w:t>
      </w:r>
    </w:fldSimple>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15</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C364" w14:textId="08F25E20" w:rsidR="007B2C8B" w:rsidRDefault="007B2C8B">
    <w:pPr>
      <w:pStyle w:val="Footer"/>
    </w:pPr>
    <w:r>
      <w:fldChar w:fldCharType="begin"/>
    </w:r>
    <w:r>
      <w:instrText xml:space="preserve"> DATE  \@ "MM/dd/yyyy"  \* MERGEFORMAT </w:instrText>
    </w:r>
    <w:r>
      <w:fldChar w:fldCharType="separate"/>
    </w:r>
    <w:r w:rsidR="008646F3">
      <w:rPr>
        <w:noProof/>
      </w:rPr>
      <w:t>01/31/2023</w:t>
    </w:r>
    <w:r>
      <w:rPr>
        <w:noProof/>
      </w:rPr>
      <w:fldChar w:fldCharType="end"/>
    </w:r>
    <w:r>
      <w:tab/>
    </w:r>
    <w:r w:rsidRPr="001F5905">
      <w:rPr>
        <w:i/>
      </w:rPr>
      <w:fldChar w:fldCharType="begin"/>
    </w:r>
    <w:r w:rsidRPr="001F5905">
      <w:rPr>
        <w:i/>
      </w:rPr>
      <w:instrText xml:space="preserve"> STYLEREF  "Heading 2" </w:instrText>
    </w:r>
    <w:r w:rsidRPr="001F5905">
      <w:rPr>
        <w:i/>
      </w:rPr>
      <w:fldChar w:fldCharType="separate"/>
    </w:r>
    <w:r w:rsidR="00A555F5">
      <w:rPr>
        <w:i/>
        <w:noProof/>
      </w:rPr>
      <w:t>Business Process - EdUSA</w:t>
    </w:r>
    <w:r w:rsidRPr="001F5905">
      <w:rPr>
        <w:i/>
      </w:rPr>
      <w:fldChar w:fldCharType="end"/>
    </w: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C365" w14:textId="23B79BFA" w:rsidR="007B2C8B" w:rsidRPr="00B4371E" w:rsidRDefault="007B2C8B" w:rsidP="00B4371E">
    <w:pPr>
      <w:pStyle w:val="Footer"/>
    </w:pPr>
    <w:r>
      <w:fldChar w:fldCharType="begin"/>
    </w:r>
    <w:r>
      <w:instrText xml:space="preserve"> DATE  \@ "MM/dd/yyyy"  \* MERGEFORMAT </w:instrText>
    </w:r>
    <w:r>
      <w:fldChar w:fldCharType="separate"/>
    </w:r>
    <w:r w:rsidR="008646F3">
      <w:rPr>
        <w:noProof/>
      </w:rPr>
      <w:t>01/31/2023</w:t>
    </w:r>
    <w:r>
      <w:rPr>
        <w:noProof/>
      </w:rPr>
      <w:fldChar w:fldCharType="end"/>
    </w:r>
    <w:r>
      <w:tab/>
    </w:r>
    <w:r w:rsidRPr="001F5905">
      <w:rPr>
        <w:i/>
      </w:rPr>
      <w:fldChar w:fldCharType="begin"/>
    </w:r>
    <w:r w:rsidRPr="001F5905">
      <w:rPr>
        <w:i/>
      </w:rPr>
      <w:instrText xml:space="preserve"> STYLEREF  "Heading 2" </w:instrText>
    </w:r>
    <w:r w:rsidRPr="001F5905">
      <w:rPr>
        <w:i/>
      </w:rPr>
      <w:fldChar w:fldCharType="separate"/>
    </w:r>
    <w:r w:rsidR="00A555F5">
      <w:rPr>
        <w:i/>
        <w:noProof/>
      </w:rPr>
      <w:t>Business Process - EdUSA</w:t>
    </w:r>
    <w:r w:rsidRPr="001F5905">
      <w:rPr>
        <w:i/>
      </w:rPr>
      <w:fldChar w:fldCharType="end"/>
    </w: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4542C" w14:textId="77777777" w:rsidR="009D6006" w:rsidRDefault="009D6006" w:rsidP="00717023">
      <w:r>
        <w:separator/>
      </w:r>
    </w:p>
  </w:footnote>
  <w:footnote w:type="continuationSeparator" w:id="0">
    <w:p w14:paraId="1E864403" w14:textId="77777777" w:rsidR="009D6006" w:rsidRDefault="009D6006" w:rsidP="00717023">
      <w:r>
        <w:continuationSeparator/>
      </w:r>
    </w:p>
    <w:p w14:paraId="1FEBDACB" w14:textId="77777777" w:rsidR="009D6006" w:rsidRDefault="009D6006" w:rsidP="00717023"/>
    <w:p w14:paraId="36355DF6" w14:textId="77777777" w:rsidR="009D6006" w:rsidRDefault="009D6006" w:rsidP="00717023"/>
    <w:p w14:paraId="38627365" w14:textId="77777777" w:rsidR="009D6006" w:rsidRDefault="009D6006" w:rsidP="00717023"/>
    <w:p w14:paraId="33F1B90B" w14:textId="77777777" w:rsidR="009D6006" w:rsidRDefault="009D6006" w:rsidP="00717023"/>
    <w:p w14:paraId="5B549C2F" w14:textId="77777777" w:rsidR="009D6006" w:rsidRDefault="009D6006" w:rsidP="00717023"/>
    <w:p w14:paraId="57F891F6" w14:textId="77777777" w:rsidR="009D6006" w:rsidRDefault="009D6006" w:rsidP="00717023"/>
    <w:p w14:paraId="760470DE" w14:textId="77777777" w:rsidR="009D6006" w:rsidRDefault="009D6006" w:rsidP="00717023"/>
    <w:p w14:paraId="236AE112" w14:textId="77777777" w:rsidR="009D6006" w:rsidRDefault="009D6006" w:rsidP="007170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C360" w14:textId="77777777" w:rsidR="007B2C8B" w:rsidRDefault="00D126D0">
    <w:pPr>
      <w:pStyle w:val="Heading20"/>
      <w:rPr>
        <w:b w:val="0"/>
      </w:rPr>
    </w:pPr>
    <w:r>
      <w:fldChar w:fldCharType="begin"/>
    </w:r>
    <w:r>
      <w:instrText xml:space="preserve"> STYLEREF  "Heading 2,Frame Title"  \* MERGEFORMAT </w:instrText>
    </w:r>
    <w:r>
      <w:fldChar w:fldCharType="separate"/>
    </w:r>
    <w:r w:rsidR="007B2C8B">
      <w:rPr>
        <w:noProof/>
      </w:rPr>
      <w:t>Program Spec - Immediate Maintenance Feature</w:t>
    </w:r>
    <w:r>
      <w:rPr>
        <w:noProof/>
      </w:rPr>
      <w:fldChar w:fldCharType="end"/>
    </w:r>
    <w:r w:rsidR="007B2C8B">
      <w:rPr>
        <w:b w:val="0"/>
      </w:rPr>
      <w:t>, Continued</w:t>
    </w:r>
  </w:p>
  <w:p w14:paraId="368DC361" w14:textId="77777777" w:rsidR="007B2C8B" w:rsidRDefault="007B2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C362" w14:textId="6C194DA8" w:rsidR="007B2C8B" w:rsidRDefault="00C47A7A">
    <w:pPr>
      <w:pStyle w:val="Heading20"/>
      <w:rPr>
        <w:b w:val="0"/>
      </w:rPr>
    </w:pPr>
    <w:proofErr w:type="spellStart"/>
    <w:r>
      <w:t>E</w:t>
    </w:r>
    <w:r w:rsidR="00DC2826">
      <w:t>dUSA</w:t>
    </w:r>
    <w:proofErr w:type="spellEnd"/>
    <w:r w:rsidR="00DC2826">
      <w:t xml:space="preserve"> Business Process</w:t>
    </w:r>
    <w:r w:rsidR="007B2C8B">
      <w:t>,</w:t>
    </w:r>
    <w:r w:rsidR="007B2C8B">
      <w:rPr>
        <w:b w:val="0"/>
      </w:rPr>
      <w:t xml:space="preserve"> Continued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7E7"/>
    <w:multiLevelType w:val="multilevel"/>
    <w:tmpl w:val="9F2CF4AC"/>
    <w:lvl w:ilvl="0">
      <w:start w:val="1"/>
      <w:numFmt w:val="decimal"/>
      <w:pStyle w:val="Heading1"/>
      <w:lvlText w:val="Chapter %1:"/>
      <w:lvlJc w:val="left"/>
      <w:pPr>
        <w:tabs>
          <w:tab w:val="num" w:pos="2880"/>
        </w:tabs>
        <w:ind w:left="2880" w:hanging="2880"/>
      </w:pPr>
      <w:rPr>
        <w:rFonts w:hint="default"/>
      </w:rPr>
    </w:lvl>
    <w:lvl w:ilvl="1">
      <w:start w:val="1"/>
      <w:numFmt w:val="none"/>
      <w:lvlRestart w:val="0"/>
      <w:isLgl/>
      <w:suff w:val="nothing"/>
      <w:lvlText w:val=""/>
      <w:lvlJc w:val="left"/>
      <w:pPr>
        <w:ind w:left="-216" w:firstLine="0"/>
      </w:pPr>
      <w:rPr>
        <w:rFonts w:hint="default"/>
      </w:rPr>
    </w:lvl>
    <w:lvl w:ilvl="2">
      <w:start w:val="1"/>
      <w:numFmt w:val="none"/>
      <w:lvlRestart w:val="0"/>
      <w:suff w:val="nothing"/>
      <w:lvlText w:val=""/>
      <w:lvlJc w:val="left"/>
      <w:pPr>
        <w:ind w:left="-216" w:firstLine="0"/>
      </w:pPr>
      <w:rPr>
        <w:rFonts w:hint="default"/>
      </w:rPr>
    </w:lvl>
    <w:lvl w:ilvl="3">
      <w:start w:val="1"/>
      <w:numFmt w:val="decimal"/>
      <w:suff w:val="nothing"/>
      <w:lvlText w:val="%4"/>
      <w:lvlJc w:val="left"/>
      <w:pPr>
        <w:ind w:left="0" w:firstLine="144"/>
      </w:pPr>
      <w:rPr>
        <w:rFonts w:hint="default"/>
      </w:rPr>
    </w:lvl>
    <w:lvl w:ilvl="4">
      <w:start w:val="1"/>
      <w:numFmt w:val="decimal"/>
      <w:lvlRestart w:val="0"/>
      <w:lvlText w:val="%5."/>
      <w:lvlJc w:val="left"/>
      <w:pPr>
        <w:tabs>
          <w:tab w:val="num" w:pos="144"/>
        </w:tabs>
        <w:ind w:left="144" w:hanging="360"/>
      </w:pPr>
      <w:rPr>
        <w:rFonts w:ascii="Times New Roman" w:hAnsi="Times New Roman" w:hint="default"/>
        <w:b w:val="0"/>
        <w:i w:val="0"/>
        <w:sz w:val="22"/>
        <w:szCs w:val="22"/>
      </w:rPr>
    </w:lvl>
    <w:lvl w:ilvl="5">
      <w:start w:val="1"/>
      <w:numFmt w:val="none"/>
      <w:lvlRestart w:val="0"/>
      <w:suff w:val="nothing"/>
      <w:lvlText w:val=""/>
      <w:lvlJc w:val="left"/>
      <w:pPr>
        <w:ind w:left="-216" w:firstLine="0"/>
      </w:pPr>
      <w:rPr>
        <w:rFonts w:ascii="Times New Roman" w:hAnsi="Times New Roman" w:hint="default"/>
        <w:b w:val="0"/>
        <w:i w:val="0"/>
        <w:sz w:val="22"/>
        <w:szCs w:val="22"/>
      </w:rPr>
    </w:lvl>
    <w:lvl w:ilvl="6">
      <w:start w:val="1"/>
      <w:numFmt w:val="none"/>
      <w:lvlText w:val="%7"/>
      <w:lvlJc w:val="left"/>
      <w:pPr>
        <w:tabs>
          <w:tab w:val="num" w:pos="-216"/>
        </w:tabs>
        <w:ind w:left="144" w:firstLine="0"/>
      </w:pPr>
      <w:rPr>
        <w:rFonts w:ascii="Times New Roman" w:hAnsi="Times New Roman" w:hint="default"/>
        <w:b w:val="0"/>
        <w:i w:val="0"/>
        <w:sz w:val="22"/>
        <w:szCs w:val="22"/>
      </w:rPr>
    </w:lvl>
    <w:lvl w:ilvl="7">
      <w:start w:val="1"/>
      <w:numFmt w:val="none"/>
      <w:lvlText w:val="%8."/>
      <w:lvlJc w:val="left"/>
      <w:pPr>
        <w:tabs>
          <w:tab w:val="num" w:pos="144"/>
        </w:tabs>
        <w:ind w:left="144" w:hanging="360"/>
      </w:pPr>
      <w:rPr>
        <w:rFonts w:ascii="Times New Roman" w:hAnsi="Times New Roman" w:hint="default"/>
        <w:b w:val="0"/>
        <w:i w:val="0"/>
        <w:sz w:val="22"/>
        <w:szCs w:val="22"/>
      </w:rPr>
    </w:lvl>
    <w:lvl w:ilvl="8">
      <w:start w:val="1"/>
      <w:numFmt w:val="none"/>
      <w:lvlRestart w:val="3"/>
      <w:lvlText w:val="%9"/>
      <w:lvlJc w:val="left"/>
      <w:pPr>
        <w:tabs>
          <w:tab w:val="num" w:pos="-216"/>
        </w:tabs>
        <w:ind w:left="-216" w:firstLine="0"/>
      </w:pPr>
      <w:rPr>
        <w:rFonts w:hint="default"/>
      </w:rPr>
    </w:lvl>
  </w:abstractNum>
  <w:abstractNum w:abstractNumId="1" w15:restartNumberingAfterBreak="0">
    <w:nsid w:val="0C5673B6"/>
    <w:multiLevelType w:val="hybridMultilevel"/>
    <w:tmpl w:val="BE7C1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6D3FE4"/>
    <w:multiLevelType w:val="hybridMultilevel"/>
    <w:tmpl w:val="1F7EA61C"/>
    <w:lvl w:ilvl="0" w:tplc="EA9AD08C">
      <w:start w:val="1"/>
      <w:numFmt w:val="lowerLetter"/>
      <w:pStyle w:val="TableListOrderedabc2"/>
      <w:lvlText w:val="%1."/>
      <w:lvlJc w:val="left"/>
      <w:pPr>
        <w:ind w:left="878" w:hanging="388"/>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 w15:restartNumberingAfterBreak="0">
    <w:nsid w:val="22043E85"/>
    <w:multiLevelType w:val="hybridMultilevel"/>
    <w:tmpl w:val="831E7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05965"/>
    <w:multiLevelType w:val="multilevel"/>
    <w:tmpl w:val="A7ACED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DD21753"/>
    <w:multiLevelType w:val="multilevel"/>
    <w:tmpl w:val="19B49410"/>
    <w:lvl w:ilvl="0">
      <w:start w:val="1"/>
      <w:numFmt w:val="bullet"/>
      <w:pStyle w:val="ListBullet"/>
      <w:lvlText w:val=""/>
      <w:lvlJc w:val="left"/>
      <w:pPr>
        <w:ind w:left="720" w:hanging="360"/>
      </w:pPr>
      <w:rPr>
        <w:rFonts w:ascii="Symbol" w:hAnsi="Symbol" w:hint="default"/>
      </w:rPr>
    </w:lvl>
    <w:lvl w:ilvl="1">
      <w:start w:val="1"/>
      <w:numFmt w:val="bullet"/>
      <w:pStyle w:val="ListBullet2"/>
      <w:lvlText w:val=""/>
      <w:lvlJc w:val="left"/>
      <w:pPr>
        <w:ind w:left="1080" w:hanging="360"/>
      </w:pPr>
      <w:rPr>
        <w:rFonts w:ascii="Symbol" w:hAnsi="Symbol" w:hint="default"/>
      </w:rPr>
    </w:lvl>
    <w:lvl w:ilvl="2">
      <w:start w:val="1"/>
      <w:numFmt w:val="bullet"/>
      <w:pStyle w:val="ListBullet3"/>
      <w:lvlText w:val=""/>
      <w:lvlJc w:val="left"/>
      <w:pPr>
        <w:ind w:left="1440" w:hanging="360"/>
      </w:pPr>
      <w:rPr>
        <w:rFonts w:ascii="Symbol" w:hAnsi="Symbol" w:hint="default"/>
      </w:rPr>
    </w:lvl>
    <w:lvl w:ilvl="3">
      <w:start w:val="1"/>
      <w:numFmt w:val="bullet"/>
      <w:pStyle w:val="ListBullet4"/>
      <w:lvlText w:val=""/>
      <w:lvlJc w:val="left"/>
      <w:pPr>
        <w:ind w:left="1800" w:hanging="360"/>
      </w:pPr>
      <w:rPr>
        <w:rFonts w:ascii="Symbol" w:hAnsi="Symbol" w:hint="default"/>
      </w:rPr>
    </w:lvl>
    <w:lvl w:ilvl="4">
      <w:start w:val="1"/>
      <w:numFmt w:val="bullet"/>
      <w:pStyle w:val="ListBullet5"/>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6" w15:restartNumberingAfterBreak="0">
    <w:nsid w:val="3A633334"/>
    <w:multiLevelType w:val="hybridMultilevel"/>
    <w:tmpl w:val="34CC0776"/>
    <w:lvl w:ilvl="0" w:tplc="B01A4CA0">
      <w:start w:val="1"/>
      <w:numFmt w:val="decimal"/>
      <w:pStyle w:val="ListNumber"/>
      <w:lvlText w:val="%1."/>
      <w:lvlJc w:val="left"/>
      <w:pPr>
        <w:ind w:left="720" w:hanging="360"/>
      </w:pPr>
      <w:rPr>
        <w:rFonts w:ascii="Times New Roman" w:hAnsi="Times New Roman" w:hint="default"/>
        <w:b w:val="0"/>
        <w:i w:val="0"/>
        <w:sz w:val="22"/>
      </w:rPr>
    </w:lvl>
    <w:lvl w:ilvl="1" w:tplc="15781998" w:tentative="1">
      <w:start w:val="1"/>
      <w:numFmt w:val="lowerLetter"/>
      <w:lvlText w:val="%2."/>
      <w:lvlJc w:val="left"/>
      <w:pPr>
        <w:ind w:left="1440" w:hanging="360"/>
      </w:pPr>
    </w:lvl>
    <w:lvl w:ilvl="2" w:tplc="5A3059E0" w:tentative="1">
      <w:start w:val="1"/>
      <w:numFmt w:val="lowerRoman"/>
      <w:lvlText w:val="%3."/>
      <w:lvlJc w:val="right"/>
      <w:pPr>
        <w:ind w:left="2160" w:hanging="180"/>
      </w:pPr>
    </w:lvl>
    <w:lvl w:ilvl="3" w:tplc="4B3E0B86" w:tentative="1">
      <w:start w:val="1"/>
      <w:numFmt w:val="decimal"/>
      <w:lvlText w:val="%4."/>
      <w:lvlJc w:val="left"/>
      <w:pPr>
        <w:ind w:left="2880" w:hanging="360"/>
      </w:pPr>
    </w:lvl>
    <w:lvl w:ilvl="4" w:tplc="81343032" w:tentative="1">
      <w:start w:val="1"/>
      <w:numFmt w:val="lowerLetter"/>
      <w:lvlText w:val="%5."/>
      <w:lvlJc w:val="left"/>
      <w:pPr>
        <w:ind w:left="3600" w:hanging="360"/>
      </w:pPr>
    </w:lvl>
    <w:lvl w:ilvl="5" w:tplc="6B7257B0" w:tentative="1">
      <w:start w:val="1"/>
      <w:numFmt w:val="lowerRoman"/>
      <w:lvlText w:val="%6."/>
      <w:lvlJc w:val="right"/>
      <w:pPr>
        <w:ind w:left="4320" w:hanging="180"/>
      </w:pPr>
    </w:lvl>
    <w:lvl w:ilvl="6" w:tplc="8B6E8754" w:tentative="1">
      <w:start w:val="1"/>
      <w:numFmt w:val="decimal"/>
      <w:lvlText w:val="%7."/>
      <w:lvlJc w:val="left"/>
      <w:pPr>
        <w:ind w:left="5040" w:hanging="360"/>
      </w:pPr>
    </w:lvl>
    <w:lvl w:ilvl="7" w:tplc="1390F0A0" w:tentative="1">
      <w:start w:val="1"/>
      <w:numFmt w:val="lowerLetter"/>
      <w:lvlText w:val="%8."/>
      <w:lvlJc w:val="left"/>
      <w:pPr>
        <w:ind w:left="5760" w:hanging="360"/>
      </w:pPr>
    </w:lvl>
    <w:lvl w:ilvl="8" w:tplc="C068E5B8" w:tentative="1">
      <w:start w:val="1"/>
      <w:numFmt w:val="lowerRoman"/>
      <w:lvlText w:val="%9."/>
      <w:lvlJc w:val="right"/>
      <w:pPr>
        <w:ind w:left="6480" w:hanging="180"/>
      </w:pPr>
    </w:lvl>
  </w:abstractNum>
  <w:abstractNum w:abstractNumId="7" w15:restartNumberingAfterBreak="0">
    <w:nsid w:val="40F77F8B"/>
    <w:multiLevelType w:val="multilevel"/>
    <w:tmpl w:val="6B6ED364"/>
    <w:lvl w:ilvl="0">
      <w:start w:val="1"/>
      <w:numFmt w:val="decimal"/>
      <w:lvlText w:val="Chapter %1:"/>
      <w:lvlJc w:val="left"/>
      <w:pPr>
        <w:tabs>
          <w:tab w:val="num" w:pos="2520"/>
        </w:tabs>
        <w:ind w:left="2520" w:hanging="2880"/>
      </w:pPr>
      <w:rPr>
        <w:rFonts w:hint="default"/>
      </w:rPr>
    </w:lvl>
    <w:lvl w:ilvl="1">
      <w:start w:val="1"/>
      <w:numFmt w:val="none"/>
      <w:lvlRestart w:val="0"/>
      <w:pStyle w:val="Heading2"/>
      <w:isLgl/>
      <w:suff w:val="nothing"/>
      <w:lvlText w:val=""/>
      <w:lvlJc w:val="left"/>
      <w:pPr>
        <w:ind w:left="-360" w:firstLine="0"/>
      </w:pPr>
      <w:rPr>
        <w:rFonts w:hint="default"/>
      </w:rPr>
    </w:lvl>
    <w:lvl w:ilvl="2">
      <w:start w:val="1"/>
      <w:numFmt w:val="none"/>
      <w:lvlRestart w:val="0"/>
      <w:pStyle w:val="Heading3"/>
      <w:suff w:val="nothing"/>
      <w:lvlText w:val=""/>
      <w:lvlJc w:val="left"/>
      <w:pPr>
        <w:ind w:left="-360" w:firstLine="0"/>
      </w:pPr>
      <w:rPr>
        <w:rFonts w:hint="default"/>
      </w:rPr>
    </w:lvl>
    <w:lvl w:ilvl="3">
      <w:start w:val="1"/>
      <w:numFmt w:val="decimal"/>
      <w:pStyle w:val="Table"/>
      <w:suff w:val="nothing"/>
      <w:lvlText w:val="%4"/>
      <w:lvlJc w:val="left"/>
      <w:pPr>
        <w:ind w:left="-144" w:firstLine="144"/>
      </w:pPr>
      <w:rPr>
        <w:rFonts w:hint="default"/>
      </w:rPr>
    </w:lvl>
    <w:lvl w:ilvl="4">
      <w:start w:val="1"/>
      <w:numFmt w:val="bullet"/>
      <w:lvlText w:val=""/>
      <w:lvlJc w:val="left"/>
      <w:pPr>
        <w:tabs>
          <w:tab w:val="num" w:pos="0"/>
        </w:tabs>
        <w:ind w:left="0" w:hanging="360"/>
      </w:pPr>
      <w:rPr>
        <w:rFonts w:ascii="Symbol" w:hAnsi="Symbol" w:hint="default"/>
        <w:b w:val="0"/>
        <w:i w:val="0"/>
        <w:sz w:val="22"/>
        <w:szCs w:val="22"/>
      </w:rPr>
    </w:lvl>
    <w:lvl w:ilvl="5">
      <w:start w:val="1"/>
      <w:numFmt w:val="decimal"/>
      <w:lvlRestart w:val="3"/>
      <w:lvlText w:val="%6."/>
      <w:lvlJc w:val="left"/>
      <w:pPr>
        <w:tabs>
          <w:tab w:val="num" w:pos="0"/>
        </w:tabs>
        <w:ind w:left="360" w:hanging="360"/>
      </w:pPr>
      <w:rPr>
        <w:rFonts w:ascii="Times New Roman" w:hAnsi="Times New Roman" w:hint="default"/>
        <w:b w:val="0"/>
        <w:i w:val="0"/>
        <w:sz w:val="22"/>
        <w:szCs w:val="22"/>
      </w:rPr>
    </w:lvl>
    <w:lvl w:ilvl="6">
      <w:start w:val="1"/>
      <w:numFmt w:val="bullet"/>
      <w:lvlText w:val=""/>
      <w:lvlJc w:val="left"/>
      <w:pPr>
        <w:tabs>
          <w:tab w:val="num" w:pos="-360"/>
        </w:tabs>
        <w:ind w:left="0" w:firstLine="0"/>
      </w:pPr>
      <w:rPr>
        <w:rFonts w:ascii="Symbol" w:hAnsi="Symbol" w:hint="default"/>
        <w:b w:val="0"/>
        <w:i w:val="0"/>
        <w:sz w:val="22"/>
        <w:szCs w:val="22"/>
      </w:rPr>
    </w:lvl>
    <w:lvl w:ilvl="7">
      <w:start w:val="1"/>
      <w:numFmt w:val="none"/>
      <w:lvlText w:val="%8."/>
      <w:lvlJc w:val="left"/>
      <w:pPr>
        <w:tabs>
          <w:tab w:val="num" w:pos="0"/>
        </w:tabs>
        <w:ind w:left="0" w:hanging="360"/>
      </w:pPr>
      <w:rPr>
        <w:rFonts w:ascii="Times New Roman" w:hAnsi="Times New Roman" w:hint="default"/>
        <w:b w:val="0"/>
        <w:i w:val="0"/>
        <w:sz w:val="22"/>
        <w:szCs w:val="22"/>
      </w:rPr>
    </w:lvl>
    <w:lvl w:ilvl="8">
      <w:start w:val="1"/>
      <w:numFmt w:val="lowerLetter"/>
      <w:lvlText w:val="%9."/>
      <w:lvlJc w:val="left"/>
      <w:pPr>
        <w:tabs>
          <w:tab w:val="num" w:pos="-360"/>
        </w:tabs>
        <w:ind w:left="-360" w:firstLine="0"/>
      </w:pPr>
      <w:rPr>
        <w:rFonts w:hint="default"/>
      </w:rPr>
    </w:lvl>
  </w:abstractNum>
  <w:abstractNum w:abstractNumId="8" w15:restartNumberingAfterBreak="0">
    <w:nsid w:val="48802032"/>
    <w:multiLevelType w:val="multilevel"/>
    <w:tmpl w:val="80A26CEC"/>
    <w:lvl w:ilvl="0">
      <w:start w:val="1"/>
      <w:numFmt w:val="lowerLetter"/>
      <w:lvlRestart w:val="0"/>
      <w:pStyle w:val="Listabc"/>
      <w:lvlText w:val="%1."/>
      <w:lvlJc w:val="left"/>
      <w:pPr>
        <w:ind w:left="360" w:hanging="360"/>
      </w:pPr>
      <w:rPr>
        <w:rFonts w:hint="default"/>
        <w:b w:val="0"/>
        <w:i w:val="0"/>
        <w:sz w:val="22"/>
      </w:rPr>
    </w:lvl>
    <w:lvl w:ilvl="1">
      <w:start w:val="1"/>
      <w:numFmt w:val="lowerLetter"/>
      <w:lvlRestart w:val="0"/>
      <w:pStyle w:val="Listabc2"/>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41A3E9B"/>
    <w:multiLevelType w:val="hybridMultilevel"/>
    <w:tmpl w:val="0B32D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6096954"/>
    <w:multiLevelType w:val="hybridMultilevel"/>
    <w:tmpl w:val="221876BC"/>
    <w:lvl w:ilvl="0" w:tplc="0860AB6C">
      <w:start w:val="1"/>
      <w:numFmt w:val="decimal"/>
      <w:pStyle w:val="ListNumber2"/>
      <w:lvlText w:val="%1."/>
      <w:lvlJc w:val="left"/>
      <w:pPr>
        <w:ind w:left="1080" w:hanging="360"/>
      </w:pPr>
      <w:rPr>
        <w:rFonts w:ascii="Times New Roman" w:hAnsi="Times New Roman" w:hint="default"/>
        <w:b w:val="0"/>
        <w:i w:val="0"/>
        <w:sz w:val="22"/>
      </w:rPr>
    </w:lvl>
    <w:lvl w:ilvl="1" w:tplc="D5DE3784" w:tentative="1">
      <w:start w:val="1"/>
      <w:numFmt w:val="lowerLetter"/>
      <w:lvlText w:val="%2."/>
      <w:lvlJc w:val="left"/>
      <w:pPr>
        <w:ind w:left="1800" w:hanging="360"/>
      </w:pPr>
    </w:lvl>
    <w:lvl w:ilvl="2" w:tplc="1A884858" w:tentative="1">
      <w:start w:val="1"/>
      <w:numFmt w:val="lowerRoman"/>
      <w:lvlText w:val="%3."/>
      <w:lvlJc w:val="right"/>
      <w:pPr>
        <w:ind w:left="2520" w:hanging="180"/>
      </w:pPr>
    </w:lvl>
    <w:lvl w:ilvl="3" w:tplc="A5CC2E1A" w:tentative="1">
      <w:start w:val="1"/>
      <w:numFmt w:val="decimal"/>
      <w:lvlText w:val="%4."/>
      <w:lvlJc w:val="left"/>
      <w:pPr>
        <w:ind w:left="3240" w:hanging="360"/>
      </w:pPr>
    </w:lvl>
    <w:lvl w:ilvl="4" w:tplc="157C752C" w:tentative="1">
      <w:start w:val="1"/>
      <w:numFmt w:val="lowerLetter"/>
      <w:lvlText w:val="%5."/>
      <w:lvlJc w:val="left"/>
      <w:pPr>
        <w:ind w:left="3960" w:hanging="360"/>
      </w:pPr>
    </w:lvl>
    <w:lvl w:ilvl="5" w:tplc="814CC9D8" w:tentative="1">
      <w:start w:val="1"/>
      <w:numFmt w:val="lowerRoman"/>
      <w:lvlText w:val="%6."/>
      <w:lvlJc w:val="right"/>
      <w:pPr>
        <w:ind w:left="4680" w:hanging="180"/>
      </w:pPr>
    </w:lvl>
    <w:lvl w:ilvl="6" w:tplc="E7E01EA8" w:tentative="1">
      <w:start w:val="1"/>
      <w:numFmt w:val="decimal"/>
      <w:lvlText w:val="%7."/>
      <w:lvlJc w:val="left"/>
      <w:pPr>
        <w:ind w:left="5400" w:hanging="360"/>
      </w:pPr>
    </w:lvl>
    <w:lvl w:ilvl="7" w:tplc="71A89428" w:tentative="1">
      <w:start w:val="1"/>
      <w:numFmt w:val="lowerLetter"/>
      <w:lvlText w:val="%8."/>
      <w:lvlJc w:val="left"/>
      <w:pPr>
        <w:ind w:left="6120" w:hanging="360"/>
      </w:pPr>
    </w:lvl>
    <w:lvl w:ilvl="8" w:tplc="70ACD0E0" w:tentative="1">
      <w:start w:val="1"/>
      <w:numFmt w:val="lowerRoman"/>
      <w:lvlText w:val="%9."/>
      <w:lvlJc w:val="right"/>
      <w:pPr>
        <w:ind w:left="6840" w:hanging="180"/>
      </w:pPr>
    </w:lvl>
  </w:abstractNum>
  <w:abstractNum w:abstractNumId="11" w15:restartNumberingAfterBreak="0">
    <w:nsid w:val="56F95C69"/>
    <w:multiLevelType w:val="hybridMultilevel"/>
    <w:tmpl w:val="9F0AAF86"/>
    <w:lvl w:ilvl="0" w:tplc="C8143E76">
      <w:start w:val="1"/>
      <w:numFmt w:val="none"/>
      <w:pStyle w:val="Note"/>
      <w:lvlText w:val="%1Note:"/>
      <w:lvlJc w:val="left"/>
      <w:pPr>
        <w:tabs>
          <w:tab w:val="num" w:pos="1292"/>
        </w:tabs>
        <w:ind w:left="1292" w:hanging="720"/>
      </w:pPr>
      <w:rPr>
        <w:rFonts w:hint="default"/>
      </w:rPr>
    </w:lvl>
    <w:lvl w:ilvl="1" w:tplc="8C5E707E" w:tentative="1">
      <w:start w:val="1"/>
      <w:numFmt w:val="lowerLetter"/>
      <w:lvlText w:val="%2."/>
      <w:lvlJc w:val="left"/>
      <w:pPr>
        <w:tabs>
          <w:tab w:val="num" w:pos="1440"/>
        </w:tabs>
        <w:ind w:left="1440" w:hanging="360"/>
      </w:pPr>
    </w:lvl>
    <w:lvl w:ilvl="2" w:tplc="0016ADCA" w:tentative="1">
      <w:start w:val="1"/>
      <w:numFmt w:val="lowerRoman"/>
      <w:lvlText w:val="%3."/>
      <w:lvlJc w:val="right"/>
      <w:pPr>
        <w:tabs>
          <w:tab w:val="num" w:pos="2160"/>
        </w:tabs>
        <w:ind w:left="2160" w:hanging="180"/>
      </w:pPr>
    </w:lvl>
    <w:lvl w:ilvl="3" w:tplc="B1F6C1C2" w:tentative="1">
      <w:start w:val="1"/>
      <w:numFmt w:val="decimal"/>
      <w:lvlText w:val="%4."/>
      <w:lvlJc w:val="left"/>
      <w:pPr>
        <w:tabs>
          <w:tab w:val="num" w:pos="2880"/>
        </w:tabs>
        <w:ind w:left="2880" w:hanging="360"/>
      </w:pPr>
    </w:lvl>
    <w:lvl w:ilvl="4" w:tplc="A45E5D58" w:tentative="1">
      <w:start w:val="1"/>
      <w:numFmt w:val="lowerLetter"/>
      <w:lvlText w:val="%5."/>
      <w:lvlJc w:val="left"/>
      <w:pPr>
        <w:tabs>
          <w:tab w:val="num" w:pos="3600"/>
        </w:tabs>
        <w:ind w:left="3600" w:hanging="360"/>
      </w:pPr>
    </w:lvl>
    <w:lvl w:ilvl="5" w:tplc="703C0B04" w:tentative="1">
      <w:start w:val="1"/>
      <w:numFmt w:val="lowerRoman"/>
      <w:lvlText w:val="%6."/>
      <w:lvlJc w:val="right"/>
      <w:pPr>
        <w:tabs>
          <w:tab w:val="num" w:pos="4320"/>
        </w:tabs>
        <w:ind w:left="4320" w:hanging="180"/>
      </w:pPr>
    </w:lvl>
    <w:lvl w:ilvl="6" w:tplc="0E4CF27A" w:tentative="1">
      <w:start w:val="1"/>
      <w:numFmt w:val="decimal"/>
      <w:lvlText w:val="%7."/>
      <w:lvlJc w:val="left"/>
      <w:pPr>
        <w:tabs>
          <w:tab w:val="num" w:pos="5040"/>
        </w:tabs>
        <w:ind w:left="5040" w:hanging="360"/>
      </w:pPr>
    </w:lvl>
    <w:lvl w:ilvl="7" w:tplc="BC0C91A2" w:tentative="1">
      <w:start w:val="1"/>
      <w:numFmt w:val="lowerLetter"/>
      <w:lvlText w:val="%8."/>
      <w:lvlJc w:val="left"/>
      <w:pPr>
        <w:tabs>
          <w:tab w:val="num" w:pos="5760"/>
        </w:tabs>
        <w:ind w:left="5760" w:hanging="360"/>
      </w:pPr>
    </w:lvl>
    <w:lvl w:ilvl="8" w:tplc="83F868BE" w:tentative="1">
      <w:start w:val="1"/>
      <w:numFmt w:val="lowerRoman"/>
      <w:lvlText w:val="%9."/>
      <w:lvlJc w:val="right"/>
      <w:pPr>
        <w:tabs>
          <w:tab w:val="num" w:pos="6480"/>
        </w:tabs>
        <w:ind w:left="6480" w:hanging="180"/>
      </w:pPr>
    </w:lvl>
  </w:abstractNum>
  <w:abstractNum w:abstractNumId="12" w15:restartNumberingAfterBreak="0">
    <w:nsid w:val="6D71498A"/>
    <w:multiLevelType w:val="singleLevel"/>
    <w:tmpl w:val="E1389C26"/>
    <w:name w:val="Listabc3"/>
    <w:lvl w:ilvl="0">
      <w:start w:val="1"/>
      <w:numFmt w:val="decimal"/>
      <w:lvlText w:val="%1."/>
      <w:legacy w:legacy="1" w:legacySpace="0" w:legacyIndent="360"/>
      <w:lvlJc w:val="left"/>
      <w:pPr>
        <w:ind w:left="360" w:hanging="360"/>
      </w:pPr>
    </w:lvl>
  </w:abstractNum>
  <w:abstractNum w:abstractNumId="13" w15:restartNumberingAfterBreak="0">
    <w:nsid w:val="72EC2775"/>
    <w:multiLevelType w:val="multilevel"/>
    <w:tmpl w:val="A7ACED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E851AF4"/>
    <w:multiLevelType w:val="singleLevel"/>
    <w:tmpl w:val="6136F46E"/>
    <w:name w:val="Listabc2"/>
    <w:lvl w:ilvl="0">
      <w:start w:val="2"/>
      <w:numFmt w:val="decimal"/>
      <w:lvlText w:val="%1. "/>
      <w:legacy w:legacy="1" w:legacySpace="0" w:legacyIndent="360"/>
      <w:lvlJc w:val="left"/>
      <w:pPr>
        <w:ind w:left="360" w:hanging="360"/>
      </w:pPr>
      <w:rPr>
        <w:rFonts w:ascii="Times New Roman" w:hAnsi="Times New Roman" w:hint="default"/>
        <w:b w:val="0"/>
        <w:i w:val="0"/>
        <w:sz w:val="22"/>
        <w:u w:val="none"/>
      </w:rPr>
    </w:lvl>
  </w:abstractNum>
  <w:num w:numId="1" w16cid:durableId="1218978471">
    <w:abstractNumId w:val="0"/>
  </w:num>
  <w:num w:numId="2" w16cid:durableId="808936756">
    <w:abstractNumId w:val="8"/>
  </w:num>
  <w:num w:numId="3" w16cid:durableId="933972727">
    <w:abstractNumId w:val="5"/>
  </w:num>
  <w:num w:numId="4" w16cid:durableId="901331917">
    <w:abstractNumId w:val="6"/>
  </w:num>
  <w:num w:numId="5" w16cid:durableId="1256130168">
    <w:abstractNumId w:val="10"/>
  </w:num>
  <w:num w:numId="6" w16cid:durableId="891959274">
    <w:abstractNumId w:val="7"/>
  </w:num>
  <w:num w:numId="7" w16cid:durableId="30814356">
    <w:abstractNumId w:val="11"/>
  </w:num>
  <w:num w:numId="8" w16cid:durableId="1341393420">
    <w:abstractNumId w:val="2"/>
  </w:num>
  <w:num w:numId="9" w16cid:durableId="595288243">
    <w:abstractNumId w:val="4"/>
  </w:num>
  <w:num w:numId="10" w16cid:durableId="241767443">
    <w:abstractNumId w:val="9"/>
  </w:num>
  <w:num w:numId="11" w16cid:durableId="875044529">
    <w:abstractNumId w:val="3"/>
  </w:num>
  <w:num w:numId="12" w16cid:durableId="1697191493">
    <w:abstractNumId w:val="13"/>
  </w:num>
  <w:num w:numId="13" w16cid:durableId="23910106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360"/>
  <w:drawingGridHorizontalSpacing w:val="26"/>
  <w:displayHorizont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74"/>
    <w:rsid w:val="00001128"/>
    <w:rsid w:val="00002E91"/>
    <w:rsid w:val="00004382"/>
    <w:rsid w:val="000044EA"/>
    <w:rsid w:val="00004690"/>
    <w:rsid w:val="00004984"/>
    <w:rsid w:val="00004990"/>
    <w:rsid w:val="00005224"/>
    <w:rsid w:val="00007045"/>
    <w:rsid w:val="00007067"/>
    <w:rsid w:val="000117A0"/>
    <w:rsid w:val="00011DC0"/>
    <w:rsid w:val="000120B0"/>
    <w:rsid w:val="0001220D"/>
    <w:rsid w:val="00012C35"/>
    <w:rsid w:val="000136DF"/>
    <w:rsid w:val="00013B27"/>
    <w:rsid w:val="00014AE0"/>
    <w:rsid w:val="0001696C"/>
    <w:rsid w:val="0001699B"/>
    <w:rsid w:val="00017107"/>
    <w:rsid w:val="00020381"/>
    <w:rsid w:val="00021A9E"/>
    <w:rsid w:val="0002215E"/>
    <w:rsid w:val="0002230B"/>
    <w:rsid w:val="00022674"/>
    <w:rsid w:val="00023ABC"/>
    <w:rsid w:val="000241F0"/>
    <w:rsid w:val="00024381"/>
    <w:rsid w:val="0002601B"/>
    <w:rsid w:val="0003035B"/>
    <w:rsid w:val="00030AD2"/>
    <w:rsid w:val="00030C5A"/>
    <w:rsid w:val="00031256"/>
    <w:rsid w:val="00031D3D"/>
    <w:rsid w:val="00033F92"/>
    <w:rsid w:val="00034033"/>
    <w:rsid w:val="0003549A"/>
    <w:rsid w:val="000359EA"/>
    <w:rsid w:val="00036615"/>
    <w:rsid w:val="0003678A"/>
    <w:rsid w:val="00036CCC"/>
    <w:rsid w:val="0003709F"/>
    <w:rsid w:val="0003744F"/>
    <w:rsid w:val="00037480"/>
    <w:rsid w:val="00037CE0"/>
    <w:rsid w:val="00040490"/>
    <w:rsid w:val="00040E31"/>
    <w:rsid w:val="00040FD6"/>
    <w:rsid w:val="00041D44"/>
    <w:rsid w:val="00041DE8"/>
    <w:rsid w:val="000437C2"/>
    <w:rsid w:val="00043B91"/>
    <w:rsid w:val="00044408"/>
    <w:rsid w:val="000454D7"/>
    <w:rsid w:val="00046A6D"/>
    <w:rsid w:val="00046E1A"/>
    <w:rsid w:val="00046F53"/>
    <w:rsid w:val="00046FF1"/>
    <w:rsid w:val="00047E5B"/>
    <w:rsid w:val="0005073E"/>
    <w:rsid w:val="000518C1"/>
    <w:rsid w:val="0005265B"/>
    <w:rsid w:val="00052FC3"/>
    <w:rsid w:val="00053A31"/>
    <w:rsid w:val="00053FD3"/>
    <w:rsid w:val="00054BFE"/>
    <w:rsid w:val="00054CE7"/>
    <w:rsid w:val="00054D37"/>
    <w:rsid w:val="000555B5"/>
    <w:rsid w:val="00055D24"/>
    <w:rsid w:val="00057CFA"/>
    <w:rsid w:val="00060591"/>
    <w:rsid w:val="00060D11"/>
    <w:rsid w:val="00060E8D"/>
    <w:rsid w:val="0006182F"/>
    <w:rsid w:val="000618D7"/>
    <w:rsid w:val="00061A11"/>
    <w:rsid w:val="00062F4D"/>
    <w:rsid w:val="0006434D"/>
    <w:rsid w:val="00066771"/>
    <w:rsid w:val="000667F5"/>
    <w:rsid w:val="000668E0"/>
    <w:rsid w:val="0006771C"/>
    <w:rsid w:val="00067BD5"/>
    <w:rsid w:val="00071322"/>
    <w:rsid w:val="00072AB1"/>
    <w:rsid w:val="00073F33"/>
    <w:rsid w:val="00074727"/>
    <w:rsid w:val="000748DE"/>
    <w:rsid w:val="00074C6D"/>
    <w:rsid w:val="0007503B"/>
    <w:rsid w:val="00075645"/>
    <w:rsid w:val="00075798"/>
    <w:rsid w:val="00076554"/>
    <w:rsid w:val="00076FB2"/>
    <w:rsid w:val="0007718E"/>
    <w:rsid w:val="000803D7"/>
    <w:rsid w:val="0008059E"/>
    <w:rsid w:val="000812DD"/>
    <w:rsid w:val="000818AD"/>
    <w:rsid w:val="00082719"/>
    <w:rsid w:val="0008289B"/>
    <w:rsid w:val="00082E99"/>
    <w:rsid w:val="000838D7"/>
    <w:rsid w:val="00084084"/>
    <w:rsid w:val="000846E5"/>
    <w:rsid w:val="00085277"/>
    <w:rsid w:val="00086278"/>
    <w:rsid w:val="000863C9"/>
    <w:rsid w:val="000877DD"/>
    <w:rsid w:val="000901B9"/>
    <w:rsid w:val="00090A83"/>
    <w:rsid w:val="00090A99"/>
    <w:rsid w:val="00091338"/>
    <w:rsid w:val="00091649"/>
    <w:rsid w:val="0009266E"/>
    <w:rsid w:val="00092BF0"/>
    <w:rsid w:val="00093965"/>
    <w:rsid w:val="00094E50"/>
    <w:rsid w:val="00094ECF"/>
    <w:rsid w:val="000961F3"/>
    <w:rsid w:val="000965D1"/>
    <w:rsid w:val="00097E74"/>
    <w:rsid w:val="000A0A3C"/>
    <w:rsid w:val="000A0C1C"/>
    <w:rsid w:val="000A0FC2"/>
    <w:rsid w:val="000A102B"/>
    <w:rsid w:val="000A1154"/>
    <w:rsid w:val="000A33B1"/>
    <w:rsid w:val="000A5376"/>
    <w:rsid w:val="000A7F74"/>
    <w:rsid w:val="000B079D"/>
    <w:rsid w:val="000B0DF8"/>
    <w:rsid w:val="000B1273"/>
    <w:rsid w:val="000B2365"/>
    <w:rsid w:val="000B2BA1"/>
    <w:rsid w:val="000B2C6E"/>
    <w:rsid w:val="000B4F05"/>
    <w:rsid w:val="000B4F0D"/>
    <w:rsid w:val="000B6961"/>
    <w:rsid w:val="000B6B54"/>
    <w:rsid w:val="000B6D16"/>
    <w:rsid w:val="000B753B"/>
    <w:rsid w:val="000C0337"/>
    <w:rsid w:val="000C079D"/>
    <w:rsid w:val="000C1795"/>
    <w:rsid w:val="000C17CF"/>
    <w:rsid w:val="000C3470"/>
    <w:rsid w:val="000C3805"/>
    <w:rsid w:val="000C436C"/>
    <w:rsid w:val="000C59A8"/>
    <w:rsid w:val="000C5C74"/>
    <w:rsid w:val="000C5C91"/>
    <w:rsid w:val="000C6747"/>
    <w:rsid w:val="000C6A5A"/>
    <w:rsid w:val="000C6DA0"/>
    <w:rsid w:val="000C78AF"/>
    <w:rsid w:val="000C7B74"/>
    <w:rsid w:val="000C7DB8"/>
    <w:rsid w:val="000D0AB5"/>
    <w:rsid w:val="000D17E6"/>
    <w:rsid w:val="000D265E"/>
    <w:rsid w:val="000D2706"/>
    <w:rsid w:val="000D2B41"/>
    <w:rsid w:val="000D2DCD"/>
    <w:rsid w:val="000D3F46"/>
    <w:rsid w:val="000D6721"/>
    <w:rsid w:val="000D67E3"/>
    <w:rsid w:val="000D6DFA"/>
    <w:rsid w:val="000D75AA"/>
    <w:rsid w:val="000D7952"/>
    <w:rsid w:val="000E07B6"/>
    <w:rsid w:val="000E11E5"/>
    <w:rsid w:val="000E1A6F"/>
    <w:rsid w:val="000E1C8B"/>
    <w:rsid w:val="000E3675"/>
    <w:rsid w:val="000E4563"/>
    <w:rsid w:val="000E4C99"/>
    <w:rsid w:val="000E5218"/>
    <w:rsid w:val="000E553E"/>
    <w:rsid w:val="000E5FE5"/>
    <w:rsid w:val="000E67AC"/>
    <w:rsid w:val="000E6BB3"/>
    <w:rsid w:val="000E7E7F"/>
    <w:rsid w:val="000F0168"/>
    <w:rsid w:val="000F1CAD"/>
    <w:rsid w:val="000F3696"/>
    <w:rsid w:val="000F392C"/>
    <w:rsid w:val="000F5A13"/>
    <w:rsid w:val="000F5B0F"/>
    <w:rsid w:val="000F6427"/>
    <w:rsid w:val="000F6BC7"/>
    <w:rsid w:val="000F7A60"/>
    <w:rsid w:val="000F7B76"/>
    <w:rsid w:val="0010197C"/>
    <w:rsid w:val="00104DA5"/>
    <w:rsid w:val="00104E99"/>
    <w:rsid w:val="00105EBD"/>
    <w:rsid w:val="001063AB"/>
    <w:rsid w:val="00106614"/>
    <w:rsid w:val="00106FFC"/>
    <w:rsid w:val="00107C17"/>
    <w:rsid w:val="0011091D"/>
    <w:rsid w:val="00110C18"/>
    <w:rsid w:val="001112C7"/>
    <w:rsid w:val="0011247D"/>
    <w:rsid w:val="001143F0"/>
    <w:rsid w:val="00114798"/>
    <w:rsid w:val="001149BB"/>
    <w:rsid w:val="00114E40"/>
    <w:rsid w:val="00115D05"/>
    <w:rsid w:val="001161F4"/>
    <w:rsid w:val="0011782D"/>
    <w:rsid w:val="00117866"/>
    <w:rsid w:val="00117F46"/>
    <w:rsid w:val="00120F24"/>
    <w:rsid w:val="001214D1"/>
    <w:rsid w:val="00121E32"/>
    <w:rsid w:val="001221F5"/>
    <w:rsid w:val="00122587"/>
    <w:rsid w:val="001265C6"/>
    <w:rsid w:val="001267F6"/>
    <w:rsid w:val="00132104"/>
    <w:rsid w:val="001327A1"/>
    <w:rsid w:val="00132841"/>
    <w:rsid w:val="00132CDC"/>
    <w:rsid w:val="00132DF6"/>
    <w:rsid w:val="00135A1F"/>
    <w:rsid w:val="0013634D"/>
    <w:rsid w:val="001364F1"/>
    <w:rsid w:val="00137462"/>
    <w:rsid w:val="00137C09"/>
    <w:rsid w:val="00140A07"/>
    <w:rsid w:val="00140ACA"/>
    <w:rsid w:val="0014101B"/>
    <w:rsid w:val="001411FC"/>
    <w:rsid w:val="0014343D"/>
    <w:rsid w:val="0014361B"/>
    <w:rsid w:val="00143895"/>
    <w:rsid w:val="00143AC2"/>
    <w:rsid w:val="001441BC"/>
    <w:rsid w:val="00146FAB"/>
    <w:rsid w:val="001473EF"/>
    <w:rsid w:val="00151CB3"/>
    <w:rsid w:val="00151FC3"/>
    <w:rsid w:val="001521ED"/>
    <w:rsid w:val="00152BCF"/>
    <w:rsid w:val="00152DD9"/>
    <w:rsid w:val="0015373B"/>
    <w:rsid w:val="0015394B"/>
    <w:rsid w:val="001541A7"/>
    <w:rsid w:val="00154362"/>
    <w:rsid w:val="00155583"/>
    <w:rsid w:val="00155B4C"/>
    <w:rsid w:val="0015655E"/>
    <w:rsid w:val="001569FA"/>
    <w:rsid w:val="00156F93"/>
    <w:rsid w:val="00157CCD"/>
    <w:rsid w:val="0016045D"/>
    <w:rsid w:val="00160921"/>
    <w:rsid w:val="00161C7A"/>
    <w:rsid w:val="00162142"/>
    <w:rsid w:val="0016286A"/>
    <w:rsid w:val="0016291B"/>
    <w:rsid w:val="00162FB1"/>
    <w:rsid w:val="0016418B"/>
    <w:rsid w:val="001656EB"/>
    <w:rsid w:val="00165F63"/>
    <w:rsid w:val="00170794"/>
    <w:rsid w:val="00171D59"/>
    <w:rsid w:val="00173672"/>
    <w:rsid w:val="00174867"/>
    <w:rsid w:val="001748FF"/>
    <w:rsid w:val="00175DB1"/>
    <w:rsid w:val="00177666"/>
    <w:rsid w:val="001810A1"/>
    <w:rsid w:val="00181136"/>
    <w:rsid w:val="001811C7"/>
    <w:rsid w:val="00181F2D"/>
    <w:rsid w:val="00183504"/>
    <w:rsid w:val="00183B76"/>
    <w:rsid w:val="00184AAD"/>
    <w:rsid w:val="001857FC"/>
    <w:rsid w:val="00185899"/>
    <w:rsid w:val="00185E02"/>
    <w:rsid w:val="00186209"/>
    <w:rsid w:val="001868BD"/>
    <w:rsid w:val="001870FE"/>
    <w:rsid w:val="00187246"/>
    <w:rsid w:val="001875D0"/>
    <w:rsid w:val="00191747"/>
    <w:rsid w:val="00191EA2"/>
    <w:rsid w:val="0019445C"/>
    <w:rsid w:val="00194886"/>
    <w:rsid w:val="001956F9"/>
    <w:rsid w:val="00195840"/>
    <w:rsid w:val="00196083"/>
    <w:rsid w:val="00197DCD"/>
    <w:rsid w:val="001A023B"/>
    <w:rsid w:val="001A072B"/>
    <w:rsid w:val="001A089F"/>
    <w:rsid w:val="001A1A10"/>
    <w:rsid w:val="001A374D"/>
    <w:rsid w:val="001A38D8"/>
    <w:rsid w:val="001A4188"/>
    <w:rsid w:val="001A683A"/>
    <w:rsid w:val="001A6915"/>
    <w:rsid w:val="001A6CCD"/>
    <w:rsid w:val="001A7E21"/>
    <w:rsid w:val="001A7FE0"/>
    <w:rsid w:val="001B0166"/>
    <w:rsid w:val="001B0573"/>
    <w:rsid w:val="001B05DA"/>
    <w:rsid w:val="001B1C34"/>
    <w:rsid w:val="001B1CE1"/>
    <w:rsid w:val="001B1FDD"/>
    <w:rsid w:val="001B2472"/>
    <w:rsid w:val="001B29D5"/>
    <w:rsid w:val="001B2C98"/>
    <w:rsid w:val="001B34AC"/>
    <w:rsid w:val="001B44B4"/>
    <w:rsid w:val="001B45BC"/>
    <w:rsid w:val="001B4672"/>
    <w:rsid w:val="001B632E"/>
    <w:rsid w:val="001B7586"/>
    <w:rsid w:val="001B79D7"/>
    <w:rsid w:val="001B7B9B"/>
    <w:rsid w:val="001B7D51"/>
    <w:rsid w:val="001C171D"/>
    <w:rsid w:val="001C1AB9"/>
    <w:rsid w:val="001C2140"/>
    <w:rsid w:val="001C24CC"/>
    <w:rsid w:val="001C2804"/>
    <w:rsid w:val="001C28B5"/>
    <w:rsid w:val="001C30B1"/>
    <w:rsid w:val="001C30EA"/>
    <w:rsid w:val="001C333D"/>
    <w:rsid w:val="001C34AA"/>
    <w:rsid w:val="001C425B"/>
    <w:rsid w:val="001C43BB"/>
    <w:rsid w:val="001C5509"/>
    <w:rsid w:val="001C6029"/>
    <w:rsid w:val="001C64B4"/>
    <w:rsid w:val="001C691D"/>
    <w:rsid w:val="001D19B5"/>
    <w:rsid w:val="001D1A79"/>
    <w:rsid w:val="001D1F54"/>
    <w:rsid w:val="001D2587"/>
    <w:rsid w:val="001D25D2"/>
    <w:rsid w:val="001D2D9B"/>
    <w:rsid w:val="001D3C83"/>
    <w:rsid w:val="001D4288"/>
    <w:rsid w:val="001D64B2"/>
    <w:rsid w:val="001D69A9"/>
    <w:rsid w:val="001D772C"/>
    <w:rsid w:val="001D7F44"/>
    <w:rsid w:val="001E06F1"/>
    <w:rsid w:val="001E09BA"/>
    <w:rsid w:val="001E0BB8"/>
    <w:rsid w:val="001E1B8A"/>
    <w:rsid w:val="001E359F"/>
    <w:rsid w:val="001E3721"/>
    <w:rsid w:val="001E41A1"/>
    <w:rsid w:val="001E4AE2"/>
    <w:rsid w:val="001E6696"/>
    <w:rsid w:val="001E7024"/>
    <w:rsid w:val="001E70B3"/>
    <w:rsid w:val="001E7549"/>
    <w:rsid w:val="001E76E0"/>
    <w:rsid w:val="001F0149"/>
    <w:rsid w:val="001F018C"/>
    <w:rsid w:val="001F0446"/>
    <w:rsid w:val="001F164B"/>
    <w:rsid w:val="001F173C"/>
    <w:rsid w:val="001F18E5"/>
    <w:rsid w:val="001F1DA2"/>
    <w:rsid w:val="001F2F79"/>
    <w:rsid w:val="001F5474"/>
    <w:rsid w:val="001F5905"/>
    <w:rsid w:val="001F69D1"/>
    <w:rsid w:val="001F6EE1"/>
    <w:rsid w:val="001F7654"/>
    <w:rsid w:val="001F7D08"/>
    <w:rsid w:val="0020010B"/>
    <w:rsid w:val="0020023E"/>
    <w:rsid w:val="00200EE3"/>
    <w:rsid w:val="00202136"/>
    <w:rsid w:val="00202211"/>
    <w:rsid w:val="00203082"/>
    <w:rsid w:val="0020377C"/>
    <w:rsid w:val="00203876"/>
    <w:rsid w:val="00205C39"/>
    <w:rsid w:val="0020642D"/>
    <w:rsid w:val="00206F5C"/>
    <w:rsid w:val="00207734"/>
    <w:rsid w:val="00207984"/>
    <w:rsid w:val="00207FE8"/>
    <w:rsid w:val="00210228"/>
    <w:rsid w:val="00210FAC"/>
    <w:rsid w:val="00211C43"/>
    <w:rsid w:val="002126E3"/>
    <w:rsid w:val="00213C29"/>
    <w:rsid w:val="00214F2F"/>
    <w:rsid w:val="0021569D"/>
    <w:rsid w:val="0021637E"/>
    <w:rsid w:val="002164AB"/>
    <w:rsid w:val="00216DA8"/>
    <w:rsid w:val="00217B65"/>
    <w:rsid w:val="00217F58"/>
    <w:rsid w:val="00220824"/>
    <w:rsid w:val="00222504"/>
    <w:rsid w:val="002225CB"/>
    <w:rsid w:val="002239A5"/>
    <w:rsid w:val="00224D7D"/>
    <w:rsid w:val="002259CA"/>
    <w:rsid w:val="00225AEF"/>
    <w:rsid w:val="00226476"/>
    <w:rsid w:val="00226F15"/>
    <w:rsid w:val="00230176"/>
    <w:rsid w:val="002305A6"/>
    <w:rsid w:val="00230C55"/>
    <w:rsid w:val="00231C13"/>
    <w:rsid w:val="00232342"/>
    <w:rsid w:val="002325A2"/>
    <w:rsid w:val="00232A3D"/>
    <w:rsid w:val="00232C67"/>
    <w:rsid w:val="00233255"/>
    <w:rsid w:val="002338F5"/>
    <w:rsid w:val="00233CFD"/>
    <w:rsid w:val="002342C2"/>
    <w:rsid w:val="00234376"/>
    <w:rsid w:val="002343D9"/>
    <w:rsid w:val="00234600"/>
    <w:rsid w:val="00235329"/>
    <w:rsid w:val="002368C8"/>
    <w:rsid w:val="00236B92"/>
    <w:rsid w:val="00237676"/>
    <w:rsid w:val="00237807"/>
    <w:rsid w:val="00237AC6"/>
    <w:rsid w:val="002413CD"/>
    <w:rsid w:val="00241582"/>
    <w:rsid w:val="00241EA3"/>
    <w:rsid w:val="00243886"/>
    <w:rsid w:val="00245155"/>
    <w:rsid w:val="0025031E"/>
    <w:rsid w:val="002525FD"/>
    <w:rsid w:val="00252B53"/>
    <w:rsid w:val="00253B8F"/>
    <w:rsid w:val="00256A08"/>
    <w:rsid w:val="002574DE"/>
    <w:rsid w:val="00260935"/>
    <w:rsid w:val="00261482"/>
    <w:rsid w:val="00261A8B"/>
    <w:rsid w:val="00261C12"/>
    <w:rsid w:val="00262370"/>
    <w:rsid w:val="002623CC"/>
    <w:rsid w:val="00262B81"/>
    <w:rsid w:val="00263176"/>
    <w:rsid w:val="002631EE"/>
    <w:rsid w:val="00263428"/>
    <w:rsid w:val="0026362E"/>
    <w:rsid w:val="00264BCC"/>
    <w:rsid w:val="00265079"/>
    <w:rsid w:val="00265EE3"/>
    <w:rsid w:val="00266F9A"/>
    <w:rsid w:val="00270AF6"/>
    <w:rsid w:val="002723A6"/>
    <w:rsid w:val="00273DBE"/>
    <w:rsid w:val="002751C1"/>
    <w:rsid w:val="00276613"/>
    <w:rsid w:val="0027666C"/>
    <w:rsid w:val="0027686F"/>
    <w:rsid w:val="00276C12"/>
    <w:rsid w:val="0027702D"/>
    <w:rsid w:val="002808E8"/>
    <w:rsid w:val="00281DA0"/>
    <w:rsid w:val="0028253B"/>
    <w:rsid w:val="002834B8"/>
    <w:rsid w:val="00283819"/>
    <w:rsid w:val="00284043"/>
    <w:rsid w:val="00285244"/>
    <w:rsid w:val="00285E76"/>
    <w:rsid w:val="002863DC"/>
    <w:rsid w:val="0028650E"/>
    <w:rsid w:val="00287726"/>
    <w:rsid w:val="002916B9"/>
    <w:rsid w:val="00292804"/>
    <w:rsid w:val="002934DE"/>
    <w:rsid w:val="0029435D"/>
    <w:rsid w:val="00294563"/>
    <w:rsid w:val="00295051"/>
    <w:rsid w:val="00295415"/>
    <w:rsid w:val="002974CC"/>
    <w:rsid w:val="0029794B"/>
    <w:rsid w:val="002A1B55"/>
    <w:rsid w:val="002A2432"/>
    <w:rsid w:val="002A2F7A"/>
    <w:rsid w:val="002A3D5A"/>
    <w:rsid w:val="002A424F"/>
    <w:rsid w:val="002A46CF"/>
    <w:rsid w:val="002A49AB"/>
    <w:rsid w:val="002A5073"/>
    <w:rsid w:val="002A52A9"/>
    <w:rsid w:val="002A5519"/>
    <w:rsid w:val="002A5E0A"/>
    <w:rsid w:val="002A690D"/>
    <w:rsid w:val="002A6A34"/>
    <w:rsid w:val="002A71A7"/>
    <w:rsid w:val="002A7318"/>
    <w:rsid w:val="002B058E"/>
    <w:rsid w:val="002B1CB0"/>
    <w:rsid w:val="002B2600"/>
    <w:rsid w:val="002B49EB"/>
    <w:rsid w:val="002B54AE"/>
    <w:rsid w:val="002B68C6"/>
    <w:rsid w:val="002B7414"/>
    <w:rsid w:val="002B7525"/>
    <w:rsid w:val="002B7766"/>
    <w:rsid w:val="002B7A50"/>
    <w:rsid w:val="002C010A"/>
    <w:rsid w:val="002C08BE"/>
    <w:rsid w:val="002C1474"/>
    <w:rsid w:val="002C25E1"/>
    <w:rsid w:val="002C2B23"/>
    <w:rsid w:val="002C3A00"/>
    <w:rsid w:val="002C4496"/>
    <w:rsid w:val="002C5A9A"/>
    <w:rsid w:val="002C629D"/>
    <w:rsid w:val="002C6F1F"/>
    <w:rsid w:val="002C7E6F"/>
    <w:rsid w:val="002D00DD"/>
    <w:rsid w:val="002D03FF"/>
    <w:rsid w:val="002D0AC4"/>
    <w:rsid w:val="002D49A0"/>
    <w:rsid w:val="002D6B92"/>
    <w:rsid w:val="002D71A1"/>
    <w:rsid w:val="002D7E4B"/>
    <w:rsid w:val="002E1031"/>
    <w:rsid w:val="002E1292"/>
    <w:rsid w:val="002E1D79"/>
    <w:rsid w:val="002E36BF"/>
    <w:rsid w:val="002E3D5E"/>
    <w:rsid w:val="002E538F"/>
    <w:rsid w:val="002E5584"/>
    <w:rsid w:val="002E6829"/>
    <w:rsid w:val="002E6BFD"/>
    <w:rsid w:val="002E6CA9"/>
    <w:rsid w:val="002E710B"/>
    <w:rsid w:val="002E7672"/>
    <w:rsid w:val="002E79EF"/>
    <w:rsid w:val="002E7C9E"/>
    <w:rsid w:val="002F039F"/>
    <w:rsid w:val="002F185E"/>
    <w:rsid w:val="002F20B7"/>
    <w:rsid w:val="002F2455"/>
    <w:rsid w:val="002F2AA8"/>
    <w:rsid w:val="002F2ED6"/>
    <w:rsid w:val="002F358A"/>
    <w:rsid w:val="002F4127"/>
    <w:rsid w:val="002F427E"/>
    <w:rsid w:val="002F4582"/>
    <w:rsid w:val="002F4662"/>
    <w:rsid w:val="002F6A1F"/>
    <w:rsid w:val="00300728"/>
    <w:rsid w:val="00300D02"/>
    <w:rsid w:val="0030440A"/>
    <w:rsid w:val="00307000"/>
    <w:rsid w:val="00307516"/>
    <w:rsid w:val="0030780C"/>
    <w:rsid w:val="0031017A"/>
    <w:rsid w:val="00310EA1"/>
    <w:rsid w:val="00311360"/>
    <w:rsid w:val="003118AA"/>
    <w:rsid w:val="00311A71"/>
    <w:rsid w:val="00311F23"/>
    <w:rsid w:val="003124DF"/>
    <w:rsid w:val="00313C85"/>
    <w:rsid w:val="00314E11"/>
    <w:rsid w:val="00315A80"/>
    <w:rsid w:val="003165AD"/>
    <w:rsid w:val="00316EAC"/>
    <w:rsid w:val="003203C0"/>
    <w:rsid w:val="0032056B"/>
    <w:rsid w:val="003205C7"/>
    <w:rsid w:val="00320ADF"/>
    <w:rsid w:val="003221AA"/>
    <w:rsid w:val="00322AFF"/>
    <w:rsid w:val="00323076"/>
    <w:rsid w:val="003234AE"/>
    <w:rsid w:val="003253AB"/>
    <w:rsid w:val="00325596"/>
    <w:rsid w:val="00325EF1"/>
    <w:rsid w:val="003263C8"/>
    <w:rsid w:val="003270B8"/>
    <w:rsid w:val="003273F1"/>
    <w:rsid w:val="00327C78"/>
    <w:rsid w:val="003306B9"/>
    <w:rsid w:val="00331CE1"/>
    <w:rsid w:val="00332859"/>
    <w:rsid w:val="00333081"/>
    <w:rsid w:val="0033370E"/>
    <w:rsid w:val="00333FCB"/>
    <w:rsid w:val="00334D8D"/>
    <w:rsid w:val="00335FAD"/>
    <w:rsid w:val="00336207"/>
    <w:rsid w:val="00336684"/>
    <w:rsid w:val="00336813"/>
    <w:rsid w:val="003369B9"/>
    <w:rsid w:val="00337BBA"/>
    <w:rsid w:val="00340A27"/>
    <w:rsid w:val="0034228E"/>
    <w:rsid w:val="00342864"/>
    <w:rsid w:val="00343930"/>
    <w:rsid w:val="00343C96"/>
    <w:rsid w:val="0034571F"/>
    <w:rsid w:val="0034581B"/>
    <w:rsid w:val="00345C16"/>
    <w:rsid w:val="00345D33"/>
    <w:rsid w:val="00350C10"/>
    <w:rsid w:val="00351996"/>
    <w:rsid w:val="00351E8B"/>
    <w:rsid w:val="00354BCF"/>
    <w:rsid w:val="00355B30"/>
    <w:rsid w:val="00355B49"/>
    <w:rsid w:val="00356140"/>
    <w:rsid w:val="003578FC"/>
    <w:rsid w:val="003606D5"/>
    <w:rsid w:val="003608AE"/>
    <w:rsid w:val="00362AEA"/>
    <w:rsid w:val="0036326B"/>
    <w:rsid w:val="0036370A"/>
    <w:rsid w:val="00363B66"/>
    <w:rsid w:val="0036411F"/>
    <w:rsid w:val="0036558D"/>
    <w:rsid w:val="00365851"/>
    <w:rsid w:val="00366185"/>
    <w:rsid w:val="00366329"/>
    <w:rsid w:val="00366340"/>
    <w:rsid w:val="003667B1"/>
    <w:rsid w:val="00370186"/>
    <w:rsid w:val="00370D80"/>
    <w:rsid w:val="00371BAE"/>
    <w:rsid w:val="00372B6C"/>
    <w:rsid w:val="00374C57"/>
    <w:rsid w:val="00375804"/>
    <w:rsid w:val="003758D3"/>
    <w:rsid w:val="003765D3"/>
    <w:rsid w:val="003771FA"/>
    <w:rsid w:val="00377E4E"/>
    <w:rsid w:val="00380622"/>
    <w:rsid w:val="00382A74"/>
    <w:rsid w:val="003832F9"/>
    <w:rsid w:val="00383F57"/>
    <w:rsid w:val="00385081"/>
    <w:rsid w:val="003857FD"/>
    <w:rsid w:val="00385F18"/>
    <w:rsid w:val="0038700B"/>
    <w:rsid w:val="003900C3"/>
    <w:rsid w:val="0039106C"/>
    <w:rsid w:val="00392736"/>
    <w:rsid w:val="00393E39"/>
    <w:rsid w:val="00395310"/>
    <w:rsid w:val="003958CB"/>
    <w:rsid w:val="00395A92"/>
    <w:rsid w:val="0039625A"/>
    <w:rsid w:val="00396800"/>
    <w:rsid w:val="00397A1C"/>
    <w:rsid w:val="00397B01"/>
    <w:rsid w:val="003A0996"/>
    <w:rsid w:val="003A0F88"/>
    <w:rsid w:val="003A1E60"/>
    <w:rsid w:val="003A28EA"/>
    <w:rsid w:val="003A321D"/>
    <w:rsid w:val="003A334E"/>
    <w:rsid w:val="003A3362"/>
    <w:rsid w:val="003A3A11"/>
    <w:rsid w:val="003A41B4"/>
    <w:rsid w:val="003A461C"/>
    <w:rsid w:val="003A4E8E"/>
    <w:rsid w:val="003A5088"/>
    <w:rsid w:val="003A59A0"/>
    <w:rsid w:val="003A5D78"/>
    <w:rsid w:val="003A5F9B"/>
    <w:rsid w:val="003A6E63"/>
    <w:rsid w:val="003A6FBC"/>
    <w:rsid w:val="003A788A"/>
    <w:rsid w:val="003B0CD6"/>
    <w:rsid w:val="003B177F"/>
    <w:rsid w:val="003B2361"/>
    <w:rsid w:val="003B30C7"/>
    <w:rsid w:val="003B62BD"/>
    <w:rsid w:val="003B62C8"/>
    <w:rsid w:val="003C01C9"/>
    <w:rsid w:val="003C05DC"/>
    <w:rsid w:val="003C1B65"/>
    <w:rsid w:val="003C3047"/>
    <w:rsid w:val="003C355D"/>
    <w:rsid w:val="003C3761"/>
    <w:rsid w:val="003C4CE7"/>
    <w:rsid w:val="003C502F"/>
    <w:rsid w:val="003C65D5"/>
    <w:rsid w:val="003C682B"/>
    <w:rsid w:val="003C7897"/>
    <w:rsid w:val="003C7E8F"/>
    <w:rsid w:val="003D0082"/>
    <w:rsid w:val="003D020B"/>
    <w:rsid w:val="003D0A91"/>
    <w:rsid w:val="003D23FC"/>
    <w:rsid w:val="003D29FB"/>
    <w:rsid w:val="003D2BD8"/>
    <w:rsid w:val="003D4334"/>
    <w:rsid w:val="003D498E"/>
    <w:rsid w:val="003D51F2"/>
    <w:rsid w:val="003D7FD5"/>
    <w:rsid w:val="003E0A99"/>
    <w:rsid w:val="003E196A"/>
    <w:rsid w:val="003E1B5D"/>
    <w:rsid w:val="003E2189"/>
    <w:rsid w:val="003E21A6"/>
    <w:rsid w:val="003E3149"/>
    <w:rsid w:val="003E3645"/>
    <w:rsid w:val="003E3F1A"/>
    <w:rsid w:val="003E451E"/>
    <w:rsid w:val="003E532E"/>
    <w:rsid w:val="003E54FC"/>
    <w:rsid w:val="003E5732"/>
    <w:rsid w:val="003E6AFD"/>
    <w:rsid w:val="003E73A5"/>
    <w:rsid w:val="003E75A0"/>
    <w:rsid w:val="003F05EA"/>
    <w:rsid w:val="003F27AC"/>
    <w:rsid w:val="003F323D"/>
    <w:rsid w:val="003F3E11"/>
    <w:rsid w:val="003F5079"/>
    <w:rsid w:val="003F5390"/>
    <w:rsid w:val="003F54E8"/>
    <w:rsid w:val="003F5674"/>
    <w:rsid w:val="003F5AA5"/>
    <w:rsid w:val="003F5AAB"/>
    <w:rsid w:val="003F5E5A"/>
    <w:rsid w:val="003F5F3D"/>
    <w:rsid w:val="003F75A3"/>
    <w:rsid w:val="0040111C"/>
    <w:rsid w:val="004018F6"/>
    <w:rsid w:val="004020D8"/>
    <w:rsid w:val="004033A8"/>
    <w:rsid w:val="00405882"/>
    <w:rsid w:val="00406BF0"/>
    <w:rsid w:val="004079AB"/>
    <w:rsid w:val="004109B3"/>
    <w:rsid w:val="00412B62"/>
    <w:rsid w:val="00413087"/>
    <w:rsid w:val="00413909"/>
    <w:rsid w:val="00415692"/>
    <w:rsid w:val="00415A72"/>
    <w:rsid w:val="00415EC6"/>
    <w:rsid w:val="00416751"/>
    <w:rsid w:val="00416880"/>
    <w:rsid w:val="00416CBB"/>
    <w:rsid w:val="00417507"/>
    <w:rsid w:val="0041795C"/>
    <w:rsid w:val="004200D4"/>
    <w:rsid w:val="00420788"/>
    <w:rsid w:val="00420D27"/>
    <w:rsid w:val="0042108A"/>
    <w:rsid w:val="004219A3"/>
    <w:rsid w:val="00421F1B"/>
    <w:rsid w:val="0042210E"/>
    <w:rsid w:val="00422218"/>
    <w:rsid w:val="00422578"/>
    <w:rsid w:val="004229FA"/>
    <w:rsid w:val="00422AB7"/>
    <w:rsid w:val="00422B2B"/>
    <w:rsid w:val="00422C2F"/>
    <w:rsid w:val="0042303A"/>
    <w:rsid w:val="00423762"/>
    <w:rsid w:val="00423A3E"/>
    <w:rsid w:val="0042401D"/>
    <w:rsid w:val="004242DA"/>
    <w:rsid w:val="00425F56"/>
    <w:rsid w:val="00425F8C"/>
    <w:rsid w:val="00426565"/>
    <w:rsid w:val="00426BDC"/>
    <w:rsid w:val="00427814"/>
    <w:rsid w:val="004301ED"/>
    <w:rsid w:val="00430FBF"/>
    <w:rsid w:val="004311CB"/>
    <w:rsid w:val="0043134A"/>
    <w:rsid w:val="00431391"/>
    <w:rsid w:val="004325C1"/>
    <w:rsid w:val="00432F59"/>
    <w:rsid w:val="00433FF3"/>
    <w:rsid w:val="0043495A"/>
    <w:rsid w:val="0043610D"/>
    <w:rsid w:val="00436477"/>
    <w:rsid w:val="004375CA"/>
    <w:rsid w:val="00440895"/>
    <w:rsid w:val="00441A9D"/>
    <w:rsid w:val="00441DD5"/>
    <w:rsid w:val="004444EE"/>
    <w:rsid w:val="004448C4"/>
    <w:rsid w:val="00445323"/>
    <w:rsid w:val="004457D4"/>
    <w:rsid w:val="0044588C"/>
    <w:rsid w:val="004470DA"/>
    <w:rsid w:val="004511AA"/>
    <w:rsid w:val="0045325C"/>
    <w:rsid w:val="004535C7"/>
    <w:rsid w:val="00453D60"/>
    <w:rsid w:val="00454D50"/>
    <w:rsid w:val="00454F9A"/>
    <w:rsid w:val="00455392"/>
    <w:rsid w:val="0045799A"/>
    <w:rsid w:val="00457A8B"/>
    <w:rsid w:val="004611A4"/>
    <w:rsid w:val="00461789"/>
    <w:rsid w:val="00462FD3"/>
    <w:rsid w:val="00464B6C"/>
    <w:rsid w:val="0046518C"/>
    <w:rsid w:val="0046559B"/>
    <w:rsid w:val="00465936"/>
    <w:rsid w:val="00465AC8"/>
    <w:rsid w:val="00466974"/>
    <w:rsid w:val="004670D3"/>
    <w:rsid w:val="00467426"/>
    <w:rsid w:val="0046795F"/>
    <w:rsid w:val="00467F11"/>
    <w:rsid w:val="004712F2"/>
    <w:rsid w:val="004714AA"/>
    <w:rsid w:val="004721A7"/>
    <w:rsid w:val="00472780"/>
    <w:rsid w:val="004732BC"/>
    <w:rsid w:val="00473BB5"/>
    <w:rsid w:val="004747DA"/>
    <w:rsid w:val="00474F6D"/>
    <w:rsid w:val="0047513F"/>
    <w:rsid w:val="00475429"/>
    <w:rsid w:val="00475675"/>
    <w:rsid w:val="00475F42"/>
    <w:rsid w:val="00477973"/>
    <w:rsid w:val="00480F57"/>
    <w:rsid w:val="00481740"/>
    <w:rsid w:val="00481B2A"/>
    <w:rsid w:val="00481D6E"/>
    <w:rsid w:val="00482085"/>
    <w:rsid w:val="00482529"/>
    <w:rsid w:val="004826A2"/>
    <w:rsid w:val="00482BEC"/>
    <w:rsid w:val="00482FB9"/>
    <w:rsid w:val="004835AF"/>
    <w:rsid w:val="0048369F"/>
    <w:rsid w:val="004836B7"/>
    <w:rsid w:val="00483885"/>
    <w:rsid w:val="004839E5"/>
    <w:rsid w:val="004848AA"/>
    <w:rsid w:val="004851EB"/>
    <w:rsid w:val="00485C81"/>
    <w:rsid w:val="00487F34"/>
    <w:rsid w:val="004902D4"/>
    <w:rsid w:val="00492A87"/>
    <w:rsid w:val="00492F31"/>
    <w:rsid w:val="004938C6"/>
    <w:rsid w:val="00494187"/>
    <w:rsid w:val="004946A2"/>
    <w:rsid w:val="0049545C"/>
    <w:rsid w:val="00495A41"/>
    <w:rsid w:val="00495B83"/>
    <w:rsid w:val="00495E38"/>
    <w:rsid w:val="004961EA"/>
    <w:rsid w:val="00497112"/>
    <w:rsid w:val="0049724F"/>
    <w:rsid w:val="004976D1"/>
    <w:rsid w:val="004977AA"/>
    <w:rsid w:val="004A0B0B"/>
    <w:rsid w:val="004A0C7F"/>
    <w:rsid w:val="004A10E2"/>
    <w:rsid w:val="004A19E0"/>
    <w:rsid w:val="004A26B7"/>
    <w:rsid w:val="004A2A20"/>
    <w:rsid w:val="004A2DFF"/>
    <w:rsid w:val="004A4DB7"/>
    <w:rsid w:val="004A683E"/>
    <w:rsid w:val="004A6E96"/>
    <w:rsid w:val="004A7207"/>
    <w:rsid w:val="004A7282"/>
    <w:rsid w:val="004B0972"/>
    <w:rsid w:val="004B09F2"/>
    <w:rsid w:val="004B319C"/>
    <w:rsid w:val="004B3C80"/>
    <w:rsid w:val="004B4080"/>
    <w:rsid w:val="004B5DE9"/>
    <w:rsid w:val="004B707E"/>
    <w:rsid w:val="004B7336"/>
    <w:rsid w:val="004C07B0"/>
    <w:rsid w:val="004C2708"/>
    <w:rsid w:val="004C2AA4"/>
    <w:rsid w:val="004C2C6C"/>
    <w:rsid w:val="004C3E49"/>
    <w:rsid w:val="004C5806"/>
    <w:rsid w:val="004C5B9D"/>
    <w:rsid w:val="004C5CD4"/>
    <w:rsid w:val="004C5CF5"/>
    <w:rsid w:val="004C63FF"/>
    <w:rsid w:val="004C6545"/>
    <w:rsid w:val="004C745F"/>
    <w:rsid w:val="004D3092"/>
    <w:rsid w:val="004D3CEC"/>
    <w:rsid w:val="004D4622"/>
    <w:rsid w:val="004D5221"/>
    <w:rsid w:val="004D525D"/>
    <w:rsid w:val="004D5D9B"/>
    <w:rsid w:val="004D6B77"/>
    <w:rsid w:val="004D78C6"/>
    <w:rsid w:val="004D7E39"/>
    <w:rsid w:val="004E0727"/>
    <w:rsid w:val="004E0A38"/>
    <w:rsid w:val="004E14A6"/>
    <w:rsid w:val="004E1C58"/>
    <w:rsid w:val="004E2244"/>
    <w:rsid w:val="004E280A"/>
    <w:rsid w:val="004E28AA"/>
    <w:rsid w:val="004E34FB"/>
    <w:rsid w:val="004E5E93"/>
    <w:rsid w:val="004E769B"/>
    <w:rsid w:val="004E7A08"/>
    <w:rsid w:val="004F03FC"/>
    <w:rsid w:val="004F1580"/>
    <w:rsid w:val="004F24EA"/>
    <w:rsid w:val="004F26DB"/>
    <w:rsid w:val="004F3295"/>
    <w:rsid w:val="004F3D8D"/>
    <w:rsid w:val="004F3DFB"/>
    <w:rsid w:val="004F4D8F"/>
    <w:rsid w:val="004F5E94"/>
    <w:rsid w:val="004F6648"/>
    <w:rsid w:val="005004DB"/>
    <w:rsid w:val="005009EA"/>
    <w:rsid w:val="00500A00"/>
    <w:rsid w:val="00500DE0"/>
    <w:rsid w:val="005031CB"/>
    <w:rsid w:val="00503C8B"/>
    <w:rsid w:val="005041EA"/>
    <w:rsid w:val="0050478B"/>
    <w:rsid w:val="00505E06"/>
    <w:rsid w:val="00506ACA"/>
    <w:rsid w:val="005072D6"/>
    <w:rsid w:val="00511294"/>
    <w:rsid w:val="00511E05"/>
    <w:rsid w:val="00512B0D"/>
    <w:rsid w:val="00512E4B"/>
    <w:rsid w:val="005138C5"/>
    <w:rsid w:val="00513A6B"/>
    <w:rsid w:val="00513B27"/>
    <w:rsid w:val="0051600F"/>
    <w:rsid w:val="005166B4"/>
    <w:rsid w:val="00516D84"/>
    <w:rsid w:val="0052080A"/>
    <w:rsid w:val="005211AE"/>
    <w:rsid w:val="005211C2"/>
    <w:rsid w:val="00521A94"/>
    <w:rsid w:val="00522B6F"/>
    <w:rsid w:val="00522E2D"/>
    <w:rsid w:val="00524591"/>
    <w:rsid w:val="00525E4C"/>
    <w:rsid w:val="0052678F"/>
    <w:rsid w:val="00526D1E"/>
    <w:rsid w:val="0052744A"/>
    <w:rsid w:val="005274EC"/>
    <w:rsid w:val="0053130D"/>
    <w:rsid w:val="00531C17"/>
    <w:rsid w:val="00531EAB"/>
    <w:rsid w:val="005335D2"/>
    <w:rsid w:val="00534857"/>
    <w:rsid w:val="00535622"/>
    <w:rsid w:val="005358E1"/>
    <w:rsid w:val="00535BBB"/>
    <w:rsid w:val="00536403"/>
    <w:rsid w:val="00536D31"/>
    <w:rsid w:val="00536E7D"/>
    <w:rsid w:val="00541519"/>
    <w:rsid w:val="00541D87"/>
    <w:rsid w:val="00542D57"/>
    <w:rsid w:val="00542EA4"/>
    <w:rsid w:val="0054315D"/>
    <w:rsid w:val="00543871"/>
    <w:rsid w:val="00543F9A"/>
    <w:rsid w:val="00544BF4"/>
    <w:rsid w:val="00545410"/>
    <w:rsid w:val="00545823"/>
    <w:rsid w:val="00545B21"/>
    <w:rsid w:val="00545B69"/>
    <w:rsid w:val="00546050"/>
    <w:rsid w:val="00546A4E"/>
    <w:rsid w:val="00547553"/>
    <w:rsid w:val="0055041B"/>
    <w:rsid w:val="005506BC"/>
    <w:rsid w:val="00550F1C"/>
    <w:rsid w:val="0055178F"/>
    <w:rsid w:val="00551F03"/>
    <w:rsid w:val="0055214F"/>
    <w:rsid w:val="00553439"/>
    <w:rsid w:val="00554BD7"/>
    <w:rsid w:val="00555157"/>
    <w:rsid w:val="00555447"/>
    <w:rsid w:val="005554A2"/>
    <w:rsid w:val="0055582E"/>
    <w:rsid w:val="00556602"/>
    <w:rsid w:val="00556BC5"/>
    <w:rsid w:val="005603C8"/>
    <w:rsid w:val="00560497"/>
    <w:rsid w:val="00560697"/>
    <w:rsid w:val="00560D7B"/>
    <w:rsid w:val="00562639"/>
    <w:rsid w:val="0056316B"/>
    <w:rsid w:val="005640D9"/>
    <w:rsid w:val="00564172"/>
    <w:rsid w:val="00564AF1"/>
    <w:rsid w:val="00564DB6"/>
    <w:rsid w:val="00565588"/>
    <w:rsid w:val="0056618E"/>
    <w:rsid w:val="00566C51"/>
    <w:rsid w:val="00567153"/>
    <w:rsid w:val="00571A23"/>
    <w:rsid w:val="005738E1"/>
    <w:rsid w:val="00574B6E"/>
    <w:rsid w:val="005761B2"/>
    <w:rsid w:val="00576577"/>
    <w:rsid w:val="0057659D"/>
    <w:rsid w:val="00577A7D"/>
    <w:rsid w:val="0058009E"/>
    <w:rsid w:val="00580875"/>
    <w:rsid w:val="005816F7"/>
    <w:rsid w:val="00581A25"/>
    <w:rsid w:val="00582E81"/>
    <w:rsid w:val="00583DA6"/>
    <w:rsid w:val="005856F1"/>
    <w:rsid w:val="00585CE6"/>
    <w:rsid w:val="00585FBA"/>
    <w:rsid w:val="00587A55"/>
    <w:rsid w:val="005905CE"/>
    <w:rsid w:val="0059168B"/>
    <w:rsid w:val="00591729"/>
    <w:rsid w:val="00591AA2"/>
    <w:rsid w:val="00591E2D"/>
    <w:rsid w:val="00592BC2"/>
    <w:rsid w:val="0059322D"/>
    <w:rsid w:val="00593682"/>
    <w:rsid w:val="005939D1"/>
    <w:rsid w:val="00593D63"/>
    <w:rsid w:val="0059543C"/>
    <w:rsid w:val="005958F4"/>
    <w:rsid w:val="00595C49"/>
    <w:rsid w:val="00596710"/>
    <w:rsid w:val="00597AD4"/>
    <w:rsid w:val="00597B05"/>
    <w:rsid w:val="00597DE6"/>
    <w:rsid w:val="00597ED6"/>
    <w:rsid w:val="00597FBE"/>
    <w:rsid w:val="005A0385"/>
    <w:rsid w:val="005A1717"/>
    <w:rsid w:val="005A1806"/>
    <w:rsid w:val="005A370F"/>
    <w:rsid w:val="005A397A"/>
    <w:rsid w:val="005A3EE0"/>
    <w:rsid w:val="005A3F2C"/>
    <w:rsid w:val="005A4C4B"/>
    <w:rsid w:val="005A4D80"/>
    <w:rsid w:val="005A4F4C"/>
    <w:rsid w:val="005A6D5B"/>
    <w:rsid w:val="005B13EC"/>
    <w:rsid w:val="005B19A6"/>
    <w:rsid w:val="005B1F7B"/>
    <w:rsid w:val="005B27EC"/>
    <w:rsid w:val="005B29D6"/>
    <w:rsid w:val="005B3B30"/>
    <w:rsid w:val="005B3E7C"/>
    <w:rsid w:val="005B4135"/>
    <w:rsid w:val="005B674A"/>
    <w:rsid w:val="005B6DEB"/>
    <w:rsid w:val="005C004A"/>
    <w:rsid w:val="005C05BD"/>
    <w:rsid w:val="005C09DA"/>
    <w:rsid w:val="005C2146"/>
    <w:rsid w:val="005C240E"/>
    <w:rsid w:val="005C2456"/>
    <w:rsid w:val="005C280D"/>
    <w:rsid w:val="005C3B2A"/>
    <w:rsid w:val="005C5C60"/>
    <w:rsid w:val="005C5FF7"/>
    <w:rsid w:val="005C608E"/>
    <w:rsid w:val="005C619E"/>
    <w:rsid w:val="005C696E"/>
    <w:rsid w:val="005C6B12"/>
    <w:rsid w:val="005C6BB0"/>
    <w:rsid w:val="005C78C3"/>
    <w:rsid w:val="005C7961"/>
    <w:rsid w:val="005C7CAE"/>
    <w:rsid w:val="005C7F03"/>
    <w:rsid w:val="005D15BA"/>
    <w:rsid w:val="005D1A23"/>
    <w:rsid w:val="005D1CE4"/>
    <w:rsid w:val="005D2519"/>
    <w:rsid w:val="005D3219"/>
    <w:rsid w:val="005D335B"/>
    <w:rsid w:val="005D49F4"/>
    <w:rsid w:val="005D564D"/>
    <w:rsid w:val="005D667D"/>
    <w:rsid w:val="005D6692"/>
    <w:rsid w:val="005D780B"/>
    <w:rsid w:val="005D7F29"/>
    <w:rsid w:val="005E1656"/>
    <w:rsid w:val="005E1704"/>
    <w:rsid w:val="005E2304"/>
    <w:rsid w:val="005E2323"/>
    <w:rsid w:val="005E366A"/>
    <w:rsid w:val="005E4F59"/>
    <w:rsid w:val="005E5417"/>
    <w:rsid w:val="005E5E5C"/>
    <w:rsid w:val="005E664D"/>
    <w:rsid w:val="005E790B"/>
    <w:rsid w:val="005E7A30"/>
    <w:rsid w:val="005E7AB4"/>
    <w:rsid w:val="005E7B98"/>
    <w:rsid w:val="005F01C5"/>
    <w:rsid w:val="005F10E2"/>
    <w:rsid w:val="005F144B"/>
    <w:rsid w:val="005F1461"/>
    <w:rsid w:val="005F1979"/>
    <w:rsid w:val="005F2155"/>
    <w:rsid w:val="005F2EE2"/>
    <w:rsid w:val="005F3C2E"/>
    <w:rsid w:val="005F402E"/>
    <w:rsid w:val="005F5231"/>
    <w:rsid w:val="005F5583"/>
    <w:rsid w:val="005F707A"/>
    <w:rsid w:val="0060212F"/>
    <w:rsid w:val="006025EC"/>
    <w:rsid w:val="00602829"/>
    <w:rsid w:val="0060332D"/>
    <w:rsid w:val="00603B2A"/>
    <w:rsid w:val="00603D79"/>
    <w:rsid w:val="006045A6"/>
    <w:rsid w:val="00604689"/>
    <w:rsid w:val="00605B41"/>
    <w:rsid w:val="00607611"/>
    <w:rsid w:val="0060785C"/>
    <w:rsid w:val="00610212"/>
    <w:rsid w:val="006130FF"/>
    <w:rsid w:val="00613808"/>
    <w:rsid w:val="00613C5C"/>
    <w:rsid w:val="006140BE"/>
    <w:rsid w:val="006144DE"/>
    <w:rsid w:val="00614592"/>
    <w:rsid w:val="00614981"/>
    <w:rsid w:val="00614BE9"/>
    <w:rsid w:val="00614FE0"/>
    <w:rsid w:val="00615842"/>
    <w:rsid w:val="00615F93"/>
    <w:rsid w:val="00616B76"/>
    <w:rsid w:val="006179A0"/>
    <w:rsid w:val="0062097B"/>
    <w:rsid w:val="00620F30"/>
    <w:rsid w:val="00622D7E"/>
    <w:rsid w:val="00623088"/>
    <w:rsid w:val="006238AC"/>
    <w:rsid w:val="0062578D"/>
    <w:rsid w:val="00626229"/>
    <w:rsid w:val="00626FFD"/>
    <w:rsid w:val="0062722E"/>
    <w:rsid w:val="00627A53"/>
    <w:rsid w:val="0063018E"/>
    <w:rsid w:val="006309A2"/>
    <w:rsid w:val="00630A07"/>
    <w:rsid w:val="00630AF1"/>
    <w:rsid w:val="00631D84"/>
    <w:rsid w:val="00631E31"/>
    <w:rsid w:val="00631EC1"/>
    <w:rsid w:val="00631ED4"/>
    <w:rsid w:val="00633E27"/>
    <w:rsid w:val="00634192"/>
    <w:rsid w:val="006346D3"/>
    <w:rsid w:val="006352AB"/>
    <w:rsid w:val="00635B52"/>
    <w:rsid w:val="0063622B"/>
    <w:rsid w:val="006365BA"/>
    <w:rsid w:val="0063660A"/>
    <w:rsid w:val="00637EE2"/>
    <w:rsid w:val="00640DE7"/>
    <w:rsid w:val="00641B07"/>
    <w:rsid w:val="00641B53"/>
    <w:rsid w:val="00641CDE"/>
    <w:rsid w:val="00642B94"/>
    <w:rsid w:val="006439B3"/>
    <w:rsid w:val="00643D85"/>
    <w:rsid w:val="00644034"/>
    <w:rsid w:val="00645E46"/>
    <w:rsid w:val="006472A2"/>
    <w:rsid w:val="006477E7"/>
    <w:rsid w:val="006508B5"/>
    <w:rsid w:val="00650FC1"/>
    <w:rsid w:val="006510C9"/>
    <w:rsid w:val="00651947"/>
    <w:rsid w:val="00653B4D"/>
    <w:rsid w:val="00654062"/>
    <w:rsid w:val="006540F3"/>
    <w:rsid w:val="006548BB"/>
    <w:rsid w:val="00654EE7"/>
    <w:rsid w:val="00654FEE"/>
    <w:rsid w:val="00655DAB"/>
    <w:rsid w:val="0065642B"/>
    <w:rsid w:val="006576D5"/>
    <w:rsid w:val="00657ED6"/>
    <w:rsid w:val="00660308"/>
    <w:rsid w:val="00661534"/>
    <w:rsid w:val="00661E34"/>
    <w:rsid w:val="00661F99"/>
    <w:rsid w:val="00662177"/>
    <w:rsid w:val="006630BF"/>
    <w:rsid w:val="006632A1"/>
    <w:rsid w:val="0066456F"/>
    <w:rsid w:val="0066490C"/>
    <w:rsid w:val="0066613D"/>
    <w:rsid w:val="0066752D"/>
    <w:rsid w:val="00667693"/>
    <w:rsid w:val="00670AFE"/>
    <w:rsid w:val="00675344"/>
    <w:rsid w:val="006754F0"/>
    <w:rsid w:val="006764B9"/>
    <w:rsid w:val="00676D11"/>
    <w:rsid w:val="00682176"/>
    <w:rsid w:val="00682C4C"/>
    <w:rsid w:val="0068444E"/>
    <w:rsid w:val="00684FA2"/>
    <w:rsid w:val="00685D83"/>
    <w:rsid w:val="00686321"/>
    <w:rsid w:val="006864B9"/>
    <w:rsid w:val="00687FAD"/>
    <w:rsid w:val="00690807"/>
    <w:rsid w:val="00691571"/>
    <w:rsid w:val="00691C72"/>
    <w:rsid w:val="0069215A"/>
    <w:rsid w:val="006924D9"/>
    <w:rsid w:val="0069383A"/>
    <w:rsid w:val="00693A06"/>
    <w:rsid w:val="00693B68"/>
    <w:rsid w:val="00694ADE"/>
    <w:rsid w:val="00694B45"/>
    <w:rsid w:val="0069504A"/>
    <w:rsid w:val="00695873"/>
    <w:rsid w:val="0069606B"/>
    <w:rsid w:val="00696853"/>
    <w:rsid w:val="00696CCD"/>
    <w:rsid w:val="006A0C8B"/>
    <w:rsid w:val="006A1F24"/>
    <w:rsid w:val="006A4151"/>
    <w:rsid w:val="006A5B4F"/>
    <w:rsid w:val="006A5B75"/>
    <w:rsid w:val="006A65AB"/>
    <w:rsid w:val="006A6B03"/>
    <w:rsid w:val="006A6CBA"/>
    <w:rsid w:val="006A7545"/>
    <w:rsid w:val="006B2003"/>
    <w:rsid w:val="006B2216"/>
    <w:rsid w:val="006B2A2A"/>
    <w:rsid w:val="006B2C11"/>
    <w:rsid w:val="006B3C04"/>
    <w:rsid w:val="006B47AA"/>
    <w:rsid w:val="006B4CF2"/>
    <w:rsid w:val="006B5926"/>
    <w:rsid w:val="006B6867"/>
    <w:rsid w:val="006C0A72"/>
    <w:rsid w:val="006C2880"/>
    <w:rsid w:val="006C3EF7"/>
    <w:rsid w:val="006C42A4"/>
    <w:rsid w:val="006C4887"/>
    <w:rsid w:val="006C4EA5"/>
    <w:rsid w:val="006C5975"/>
    <w:rsid w:val="006C5B5E"/>
    <w:rsid w:val="006C6F01"/>
    <w:rsid w:val="006C756D"/>
    <w:rsid w:val="006C7C4D"/>
    <w:rsid w:val="006C7FD6"/>
    <w:rsid w:val="006D0A47"/>
    <w:rsid w:val="006D1338"/>
    <w:rsid w:val="006D14C9"/>
    <w:rsid w:val="006D1B5C"/>
    <w:rsid w:val="006D2B96"/>
    <w:rsid w:val="006D3ED5"/>
    <w:rsid w:val="006D4601"/>
    <w:rsid w:val="006D6851"/>
    <w:rsid w:val="006D6FC2"/>
    <w:rsid w:val="006D7B19"/>
    <w:rsid w:val="006E0A41"/>
    <w:rsid w:val="006E18A1"/>
    <w:rsid w:val="006E18A3"/>
    <w:rsid w:val="006E197E"/>
    <w:rsid w:val="006E198A"/>
    <w:rsid w:val="006E23FE"/>
    <w:rsid w:val="006E4091"/>
    <w:rsid w:val="006E680F"/>
    <w:rsid w:val="006E74B3"/>
    <w:rsid w:val="006E7615"/>
    <w:rsid w:val="006F1853"/>
    <w:rsid w:val="006F301F"/>
    <w:rsid w:val="006F3287"/>
    <w:rsid w:val="006F453D"/>
    <w:rsid w:val="006F5451"/>
    <w:rsid w:val="006F54AA"/>
    <w:rsid w:val="006F598C"/>
    <w:rsid w:val="006F6577"/>
    <w:rsid w:val="006F6EEA"/>
    <w:rsid w:val="006F7461"/>
    <w:rsid w:val="006F76E8"/>
    <w:rsid w:val="007000FB"/>
    <w:rsid w:val="007003F8"/>
    <w:rsid w:val="007011BD"/>
    <w:rsid w:val="007025D6"/>
    <w:rsid w:val="00702C34"/>
    <w:rsid w:val="007032F4"/>
    <w:rsid w:val="0070331A"/>
    <w:rsid w:val="007065CA"/>
    <w:rsid w:val="00707DC8"/>
    <w:rsid w:val="00707ECD"/>
    <w:rsid w:val="0071066A"/>
    <w:rsid w:val="00711416"/>
    <w:rsid w:val="00711C25"/>
    <w:rsid w:val="0071299D"/>
    <w:rsid w:val="00714A12"/>
    <w:rsid w:val="00714E58"/>
    <w:rsid w:val="0071558A"/>
    <w:rsid w:val="00715826"/>
    <w:rsid w:val="00715BE0"/>
    <w:rsid w:val="00715EF6"/>
    <w:rsid w:val="0071664B"/>
    <w:rsid w:val="00716D14"/>
    <w:rsid w:val="00717023"/>
    <w:rsid w:val="007206DD"/>
    <w:rsid w:val="007209EB"/>
    <w:rsid w:val="0072182A"/>
    <w:rsid w:val="007226FB"/>
    <w:rsid w:val="00725250"/>
    <w:rsid w:val="00725474"/>
    <w:rsid w:val="0072620B"/>
    <w:rsid w:val="00726475"/>
    <w:rsid w:val="00726B1B"/>
    <w:rsid w:val="00726B50"/>
    <w:rsid w:val="00727E22"/>
    <w:rsid w:val="00730164"/>
    <w:rsid w:val="00730A8F"/>
    <w:rsid w:val="00730CA1"/>
    <w:rsid w:val="0073332E"/>
    <w:rsid w:val="00733AD2"/>
    <w:rsid w:val="00735538"/>
    <w:rsid w:val="00735560"/>
    <w:rsid w:val="007356C8"/>
    <w:rsid w:val="00735EDA"/>
    <w:rsid w:val="00736334"/>
    <w:rsid w:val="0073639D"/>
    <w:rsid w:val="007364A6"/>
    <w:rsid w:val="00736755"/>
    <w:rsid w:val="00736A99"/>
    <w:rsid w:val="00737634"/>
    <w:rsid w:val="007376AE"/>
    <w:rsid w:val="0074066D"/>
    <w:rsid w:val="0074131E"/>
    <w:rsid w:val="0074259A"/>
    <w:rsid w:val="00745587"/>
    <w:rsid w:val="0074558F"/>
    <w:rsid w:val="007457B5"/>
    <w:rsid w:val="00745B7C"/>
    <w:rsid w:val="00745DC3"/>
    <w:rsid w:val="007466AD"/>
    <w:rsid w:val="0075053F"/>
    <w:rsid w:val="007512BD"/>
    <w:rsid w:val="00751A04"/>
    <w:rsid w:val="00751F2E"/>
    <w:rsid w:val="007526D8"/>
    <w:rsid w:val="007536BE"/>
    <w:rsid w:val="00753FF8"/>
    <w:rsid w:val="00754008"/>
    <w:rsid w:val="0075537A"/>
    <w:rsid w:val="00755EAD"/>
    <w:rsid w:val="00756B46"/>
    <w:rsid w:val="00756F36"/>
    <w:rsid w:val="00757933"/>
    <w:rsid w:val="00760219"/>
    <w:rsid w:val="00761B65"/>
    <w:rsid w:val="00761E08"/>
    <w:rsid w:val="007622A1"/>
    <w:rsid w:val="00762AE8"/>
    <w:rsid w:val="00762FD7"/>
    <w:rsid w:val="007635C4"/>
    <w:rsid w:val="007645BF"/>
    <w:rsid w:val="00765EDC"/>
    <w:rsid w:val="00766330"/>
    <w:rsid w:val="0076663F"/>
    <w:rsid w:val="00766BAA"/>
    <w:rsid w:val="00767E0E"/>
    <w:rsid w:val="00771EC6"/>
    <w:rsid w:val="0077227C"/>
    <w:rsid w:val="007733E9"/>
    <w:rsid w:val="0077511F"/>
    <w:rsid w:val="0077611E"/>
    <w:rsid w:val="00776B61"/>
    <w:rsid w:val="00780936"/>
    <w:rsid w:val="0078176B"/>
    <w:rsid w:val="00782630"/>
    <w:rsid w:val="0078297B"/>
    <w:rsid w:val="00784D72"/>
    <w:rsid w:val="00785217"/>
    <w:rsid w:val="0078601E"/>
    <w:rsid w:val="00786AB4"/>
    <w:rsid w:val="007872E8"/>
    <w:rsid w:val="0078769A"/>
    <w:rsid w:val="007901B2"/>
    <w:rsid w:val="0079072A"/>
    <w:rsid w:val="00790A51"/>
    <w:rsid w:val="007910DE"/>
    <w:rsid w:val="00791B28"/>
    <w:rsid w:val="00791B6C"/>
    <w:rsid w:val="00791DAF"/>
    <w:rsid w:val="0079205A"/>
    <w:rsid w:val="007921E8"/>
    <w:rsid w:val="007938E3"/>
    <w:rsid w:val="007942B3"/>
    <w:rsid w:val="0079474D"/>
    <w:rsid w:val="0079558C"/>
    <w:rsid w:val="00796C11"/>
    <w:rsid w:val="007971CC"/>
    <w:rsid w:val="007A02CB"/>
    <w:rsid w:val="007A0AFB"/>
    <w:rsid w:val="007A18E2"/>
    <w:rsid w:val="007A2C4E"/>
    <w:rsid w:val="007A5025"/>
    <w:rsid w:val="007A58AE"/>
    <w:rsid w:val="007A5A79"/>
    <w:rsid w:val="007A5C8F"/>
    <w:rsid w:val="007A667E"/>
    <w:rsid w:val="007A6972"/>
    <w:rsid w:val="007A6C98"/>
    <w:rsid w:val="007B0F91"/>
    <w:rsid w:val="007B149C"/>
    <w:rsid w:val="007B1EA7"/>
    <w:rsid w:val="007B21EA"/>
    <w:rsid w:val="007B2919"/>
    <w:rsid w:val="007B2C8B"/>
    <w:rsid w:val="007B2D9C"/>
    <w:rsid w:val="007B3196"/>
    <w:rsid w:val="007B31BE"/>
    <w:rsid w:val="007B394C"/>
    <w:rsid w:val="007B3AF9"/>
    <w:rsid w:val="007B3CE0"/>
    <w:rsid w:val="007B405C"/>
    <w:rsid w:val="007B78B8"/>
    <w:rsid w:val="007B7C80"/>
    <w:rsid w:val="007C1AA4"/>
    <w:rsid w:val="007C3019"/>
    <w:rsid w:val="007C4191"/>
    <w:rsid w:val="007C4EE7"/>
    <w:rsid w:val="007C53DE"/>
    <w:rsid w:val="007C55C3"/>
    <w:rsid w:val="007C5DAE"/>
    <w:rsid w:val="007C5EBB"/>
    <w:rsid w:val="007C6A0D"/>
    <w:rsid w:val="007C7869"/>
    <w:rsid w:val="007C7DAA"/>
    <w:rsid w:val="007D0369"/>
    <w:rsid w:val="007D0C58"/>
    <w:rsid w:val="007D2BEA"/>
    <w:rsid w:val="007D2C0B"/>
    <w:rsid w:val="007D2C81"/>
    <w:rsid w:val="007D31F6"/>
    <w:rsid w:val="007D392A"/>
    <w:rsid w:val="007D44C9"/>
    <w:rsid w:val="007D4DC4"/>
    <w:rsid w:val="007D5336"/>
    <w:rsid w:val="007D54A9"/>
    <w:rsid w:val="007D5835"/>
    <w:rsid w:val="007D5B82"/>
    <w:rsid w:val="007D63F6"/>
    <w:rsid w:val="007D6C28"/>
    <w:rsid w:val="007E2B2D"/>
    <w:rsid w:val="007E3125"/>
    <w:rsid w:val="007E374B"/>
    <w:rsid w:val="007E3981"/>
    <w:rsid w:val="007E3A38"/>
    <w:rsid w:val="007E50BA"/>
    <w:rsid w:val="007E5372"/>
    <w:rsid w:val="007F032F"/>
    <w:rsid w:val="007F058B"/>
    <w:rsid w:val="007F08D5"/>
    <w:rsid w:val="007F10C2"/>
    <w:rsid w:val="007F1153"/>
    <w:rsid w:val="007F1E4D"/>
    <w:rsid w:val="007F1E5F"/>
    <w:rsid w:val="007F3BF0"/>
    <w:rsid w:val="007F4236"/>
    <w:rsid w:val="007F4711"/>
    <w:rsid w:val="007F6AD4"/>
    <w:rsid w:val="00800AC4"/>
    <w:rsid w:val="00800C34"/>
    <w:rsid w:val="008012E9"/>
    <w:rsid w:val="00802224"/>
    <w:rsid w:val="008035AA"/>
    <w:rsid w:val="0080452D"/>
    <w:rsid w:val="00804B53"/>
    <w:rsid w:val="00804BE6"/>
    <w:rsid w:val="00804DE0"/>
    <w:rsid w:val="00805892"/>
    <w:rsid w:val="00805FEB"/>
    <w:rsid w:val="008111D6"/>
    <w:rsid w:val="008121DB"/>
    <w:rsid w:val="00812388"/>
    <w:rsid w:val="008124B4"/>
    <w:rsid w:val="008132B6"/>
    <w:rsid w:val="008133BF"/>
    <w:rsid w:val="00813F34"/>
    <w:rsid w:val="00813F95"/>
    <w:rsid w:val="0081464E"/>
    <w:rsid w:val="008167B1"/>
    <w:rsid w:val="00817ECD"/>
    <w:rsid w:val="008202A3"/>
    <w:rsid w:val="00820605"/>
    <w:rsid w:val="00820AEF"/>
    <w:rsid w:val="00820BB8"/>
    <w:rsid w:val="008214DB"/>
    <w:rsid w:val="00822648"/>
    <w:rsid w:val="008227C7"/>
    <w:rsid w:val="00824CF3"/>
    <w:rsid w:val="008252FC"/>
    <w:rsid w:val="00825A80"/>
    <w:rsid w:val="00825DEF"/>
    <w:rsid w:val="008303D7"/>
    <w:rsid w:val="00832185"/>
    <w:rsid w:val="008330B1"/>
    <w:rsid w:val="00835AC6"/>
    <w:rsid w:val="00835FEC"/>
    <w:rsid w:val="0083605D"/>
    <w:rsid w:val="00836EAE"/>
    <w:rsid w:val="00837C41"/>
    <w:rsid w:val="008401A6"/>
    <w:rsid w:val="00840AEF"/>
    <w:rsid w:val="00841ED5"/>
    <w:rsid w:val="00842819"/>
    <w:rsid w:val="008438E6"/>
    <w:rsid w:val="00844445"/>
    <w:rsid w:val="00846499"/>
    <w:rsid w:val="00846E1B"/>
    <w:rsid w:val="00850609"/>
    <w:rsid w:val="008512B6"/>
    <w:rsid w:val="00851634"/>
    <w:rsid w:val="00851C70"/>
    <w:rsid w:val="00853457"/>
    <w:rsid w:val="00853EBB"/>
    <w:rsid w:val="00855B6F"/>
    <w:rsid w:val="00856009"/>
    <w:rsid w:val="0085604A"/>
    <w:rsid w:val="008563C5"/>
    <w:rsid w:val="00856ACD"/>
    <w:rsid w:val="00857571"/>
    <w:rsid w:val="00857BB1"/>
    <w:rsid w:val="0086028C"/>
    <w:rsid w:val="00860AC2"/>
    <w:rsid w:val="00860CC3"/>
    <w:rsid w:val="0086137D"/>
    <w:rsid w:val="00862C5E"/>
    <w:rsid w:val="008638E0"/>
    <w:rsid w:val="00864687"/>
    <w:rsid w:val="008646F3"/>
    <w:rsid w:val="0086473A"/>
    <w:rsid w:val="00864B36"/>
    <w:rsid w:val="00864CF2"/>
    <w:rsid w:val="0086512D"/>
    <w:rsid w:val="008651DA"/>
    <w:rsid w:val="00866755"/>
    <w:rsid w:val="00867DF2"/>
    <w:rsid w:val="00870FB1"/>
    <w:rsid w:val="0087148B"/>
    <w:rsid w:val="008715BE"/>
    <w:rsid w:val="008717D9"/>
    <w:rsid w:val="008717FE"/>
    <w:rsid w:val="008724E8"/>
    <w:rsid w:val="0087264F"/>
    <w:rsid w:val="00872D06"/>
    <w:rsid w:val="00873146"/>
    <w:rsid w:val="00874AB6"/>
    <w:rsid w:val="00874BE9"/>
    <w:rsid w:val="0087520A"/>
    <w:rsid w:val="0087522F"/>
    <w:rsid w:val="00875D68"/>
    <w:rsid w:val="008766CC"/>
    <w:rsid w:val="008773FA"/>
    <w:rsid w:val="008776E9"/>
    <w:rsid w:val="008778D5"/>
    <w:rsid w:val="00877C7F"/>
    <w:rsid w:val="0088011D"/>
    <w:rsid w:val="0088233F"/>
    <w:rsid w:val="008827B5"/>
    <w:rsid w:val="00882A3F"/>
    <w:rsid w:val="00882B99"/>
    <w:rsid w:val="00882DE5"/>
    <w:rsid w:val="00883D0C"/>
    <w:rsid w:val="008841A0"/>
    <w:rsid w:val="00884FD3"/>
    <w:rsid w:val="008854D9"/>
    <w:rsid w:val="00885C2C"/>
    <w:rsid w:val="00885DA8"/>
    <w:rsid w:val="0088604A"/>
    <w:rsid w:val="00886636"/>
    <w:rsid w:val="00891146"/>
    <w:rsid w:val="00891C35"/>
    <w:rsid w:val="00892121"/>
    <w:rsid w:val="00892C35"/>
    <w:rsid w:val="0089364C"/>
    <w:rsid w:val="00893DE0"/>
    <w:rsid w:val="008945C8"/>
    <w:rsid w:val="00894AAC"/>
    <w:rsid w:val="00896FCB"/>
    <w:rsid w:val="00897B63"/>
    <w:rsid w:val="008A2CE1"/>
    <w:rsid w:val="008A3ACF"/>
    <w:rsid w:val="008A41E2"/>
    <w:rsid w:val="008A424C"/>
    <w:rsid w:val="008A4A8A"/>
    <w:rsid w:val="008A7DA5"/>
    <w:rsid w:val="008A7ECC"/>
    <w:rsid w:val="008B16C8"/>
    <w:rsid w:val="008B16DA"/>
    <w:rsid w:val="008B19FD"/>
    <w:rsid w:val="008B347B"/>
    <w:rsid w:val="008B4435"/>
    <w:rsid w:val="008B4961"/>
    <w:rsid w:val="008B4C51"/>
    <w:rsid w:val="008B4F1B"/>
    <w:rsid w:val="008B7A07"/>
    <w:rsid w:val="008B7EB0"/>
    <w:rsid w:val="008C0BBD"/>
    <w:rsid w:val="008C5029"/>
    <w:rsid w:val="008C530C"/>
    <w:rsid w:val="008C5373"/>
    <w:rsid w:val="008C5CC8"/>
    <w:rsid w:val="008C6862"/>
    <w:rsid w:val="008C773C"/>
    <w:rsid w:val="008C7B71"/>
    <w:rsid w:val="008C7DAF"/>
    <w:rsid w:val="008D0099"/>
    <w:rsid w:val="008D08C4"/>
    <w:rsid w:val="008D0F12"/>
    <w:rsid w:val="008D171C"/>
    <w:rsid w:val="008D2C3A"/>
    <w:rsid w:val="008D2CAA"/>
    <w:rsid w:val="008D2D5F"/>
    <w:rsid w:val="008D30DD"/>
    <w:rsid w:val="008D31E2"/>
    <w:rsid w:val="008D3639"/>
    <w:rsid w:val="008D3956"/>
    <w:rsid w:val="008D3B12"/>
    <w:rsid w:val="008D420F"/>
    <w:rsid w:val="008D46B2"/>
    <w:rsid w:val="008D47F5"/>
    <w:rsid w:val="008D6017"/>
    <w:rsid w:val="008D716D"/>
    <w:rsid w:val="008E0993"/>
    <w:rsid w:val="008E0EC5"/>
    <w:rsid w:val="008E12EF"/>
    <w:rsid w:val="008E215D"/>
    <w:rsid w:val="008E2216"/>
    <w:rsid w:val="008E2EA8"/>
    <w:rsid w:val="008E3290"/>
    <w:rsid w:val="008E400D"/>
    <w:rsid w:val="008E4259"/>
    <w:rsid w:val="008E481F"/>
    <w:rsid w:val="008E48FC"/>
    <w:rsid w:val="008E4FE2"/>
    <w:rsid w:val="008E5E78"/>
    <w:rsid w:val="008E6075"/>
    <w:rsid w:val="008E6F37"/>
    <w:rsid w:val="008E7066"/>
    <w:rsid w:val="008E7B95"/>
    <w:rsid w:val="008E7D7F"/>
    <w:rsid w:val="008F0485"/>
    <w:rsid w:val="008F0877"/>
    <w:rsid w:val="008F223E"/>
    <w:rsid w:val="008F2B6B"/>
    <w:rsid w:val="008F2FAD"/>
    <w:rsid w:val="008F30AB"/>
    <w:rsid w:val="008F3870"/>
    <w:rsid w:val="008F3FFD"/>
    <w:rsid w:val="008F4DA7"/>
    <w:rsid w:val="008F4E51"/>
    <w:rsid w:val="008F4E8B"/>
    <w:rsid w:val="008F4FCE"/>
    <w:rsid w:val="008F5C51"/>
    <w:rsid w:val="008F6297"/>
    <w:rsid w:val="008F62DC"/>
    <w:rsid w:val="008F6440"/>
    <w:rsid w:val="008F79A0"/>
    <w:rsid w:val="008F7ACE"/>
    <w:rsid w:val="00903DB5"/>
    <w:rsid w:val="00904B5F"/>
    <w:rsid w:val="00905173"/>
    <w:rsid w:val="009051F3"/>
    <w:rsid w:val="00906412"/>
    <w:rsid w:val="00907C5C"/>
    <w:rsid w:val="009104DF"/>
    <w:rsid w:val="00910CBD"/>
    <w:rsid w:val="00911605"/>
    <w:rsid w:val="009124D5"/>
    <w:rsid w:val="0091301A"/>
    <w:rsid w:val="00913FDE"/>
    <w:rsid w:val="0091588B"/>
    <w:rsid w:val="00915D67"/>
    <w:rsid w:val="00916374"/>
    <w:rsid w:val="0091689B"/>
    <w:rsid w:val="00917D16"/>
    <w:rsid w:val="00920A29"/>
    <w:rsid w:val="00920CDD"/>
    <w:rsid w:val="00920EA0"/>
    <w:rsid w:val="00921878"/>
    <w:rsid w:val="009232C3"/>
    <w:rsid w:val="00923BD5"/>
    <w:rsid w:val="00923C92"/>
    <w:rsid w:val="00923D8A"/>
    <w:rsid w:val="0093227D"/>
    <w:rsid w:val="009329BE"/>
    <w:rsid w:val="00932ADE"/>
    <w:rsid w:val="00932D6D"/>
    <w:rsid w:val="00933CF0"/>
    <w:rsid w:val="009341C3"/>
    <w:rsid w:val="00934CFF"/>
    <w:rsid w:val="00935DF7"/>
    <w:rsid w:val="00935E94"/>
    <w:rsid w:val="009368CE"/>
    <w:rsid w:val="009373E6"/>
    <w:rsid w:val="00940AD6"/>
    <w:rsid w:val="0094196E"/>
    <w:rsid w:val="0094341C"/>
    <w:rsid w:val="0094397C"/>
    <w:rsid w:val="00944521"/>
    <w:rsid w:val="00944C4A"/>
    <w:rsid w:val="009456B5"/>
    <w:rsid w:val="00945B77"/>
    <w:rsid w:val="00947039"/>
    <w:rsid w:val="009477F8"/>
    <w:rsid w:val="00950DC4"/>
    <w:rsid w:val="00951050"/>
    <w:rsid w:val="0095233A"/>
    <w:rsid w:val="00952FC2"/>
    <w:rsid w:val="00953288"/>
    <w:rsid w:val="009536C3"/>
    <w:rsid w:val="00953C62"/>
    <w:rsid w:val="00954255"/>
    <w:rsid w:val="009548F2"/>
    <w:rsid w:val="00956006"/>
    <w:rsid w:val="00957120"/>
    <w:rsid w:val="0095723D"/>
    <w:rsid w:val="00957439"/>
    <w:rsid w:val="00960103"/>
    <w:rsid w:val="0096074E"/>
    <w:rsid w:val="00960776"/>
    <w:rsid w:val="00960842"/>
    <w:rsid w:val="0096089F"/>
    <w:rsid w:val="0096212F"/>
    <w:rsid w:val="009625B1"/>
    <w:rsid w:val="00962BFB"/>
    <w:rsid w:val="00962F46"/>
    <w:rsid w:val="009645E0"/>
    <w:rsid w:val="00966944"/>
    <w:rsid w:val="00966A0F"/>
    <w:rsid w:val="00967361"/>
    <w:rsid w:val="009673F4"/>
    <w:rsid w:val="009676E3"/>
    <w:rsid w:val="00970CFB"/>
    <w:rsid w:val="00970D0C"/>
    <w:rsid w:val="00971354"/>
    <w:rsid w:val="0097173F"/>
    <w:rsid w:val="00971C21"/>
    <w:rsid w:val="00971E7B"/>
    <w:rsid w:val="00971F6D"/>
    <w:rsid w:val="00973E75"/>
    <w:rsid w:val="00974478"/>
    <w:rsid w:val="0097469B"/>
    <w:rsid w:val="009746A7"/>
    <w:rsid w:val="009746F3"/>
    <w:rsid w:val="00974CD6"/>
    <w:rsid w:val="009755FC"/>
    <w:rsid w:val="00975DFE"/>
    <w:rsid w:val="009762E4"/>
    <w:rsid w:val="0097732A"/>
    <w:rsid w:val="00977793"/>
    <w:rsid w:val="00981D90"/>
    <w:rsid w:val="00982399"/>
    <w:rsid w:val="009833F5"/>
    <w:rsid w:val="00983AB6"/>
    <w:rsid w:val="00983B37"/>
    <w:rsid w:val="009841F9"/>
    <w:rsid w:val="00984A58"/>
    <w:rsid w:val="00984D82"/>
    <w:rsid w:val="0098531F"/>
    <w:rsid w:val="0098653C"/>
    <w:rsid w:val="0098664C"/>
    <w:rsid w:val="00986654"/>
    <w:rsid w:val="00987538"/>
    <w:rsid w:val="00987836"/>
    <w:rsid w:val="00987FB8"/>
    <w:rsid w:val="00990458"/>
    <w:rsid w:val="0099097B"/>
    <w:rsid w:val="00990B76"/>
    <w:rsid w:val="00991570"/>
    <w:rsid w:val="00993A7A"/>
    <w:rsid w:val="00993CC4"/>
    <w:rsid w:val="009955D3"/>
    <w:rsid w:val="009958DA"/>
    <w:rsid w:val="0099601E"/>
    <w:rsid w:val="009960B0"/>
    <w:rsid w:val="009966A2"/>
    <w:rsid w:val="00996CFC"/>
    <w:rsid w:val="009A0763"/>
    <w:rsid w:val="009A23EF"/>
    <w:rsid w:val="009A25E0"/>
    <w:rsid w:val="009A372F"/>
    <w:rsid w:val="009A7E56"/>
    <w:rsid w:val="009B0DCD"/>
    <w:rsid w:val="009B11D4"/>
    <w:rsid w:val="009B1908"/>
    <w:rsid w:val="009B1A90"/>
    <w:rsid w:val="009B1CAE"/>
    <w:rsid w:val="009B310B"/>
    <w:rsid w:val="009B318A"/>
    <w:rsid w:val="009B63CA"/>
    <w:rsid w:val="009B67C3"/>
    <w:rsid w:val="009B7D24"/>
    <w:rsid w:val="009C13A5"/>
    <w:rsid w:val="009C2274"/>
    <w:rsid w:val="009C27DB"/>
    <w:rsid w:val="009C2993"/>
    <w:rsid w:val="009C3BD5"/>
    <w:rsid w:val="009C40F7"/>
    <w:rsid w:val="009C4495"/>
    <w:rsid w:val="009C6824"/>
    <w:rsid w:val="009C7423"/>
    <w:rsid w:val="009D0C27"/>
    <w:rsid w:val="009D12BE"/>
    <w:rsid w:val="009D2AF7"/>
    <w:rsid w:val="009D2BED"/>
    <w:rsid w:val="009D3955"/>
    <w:rsid w:val="009D3B3E"/>
    <w:rsid w:val="009D452D"/>
    <w:rsid w:val="009D4A30"/>
    <w:rsid w:val="009D6006"/>
    <w:rsid w:val="009D6D1E"/>
    <w:rsid w:val="009D6F99"/>
    <w:rsid w:val="009D7257"/>
    <w:rsid w:val="009D731A"/>
    <w:rsid w:val="009E015E"/>
    <w:rsid w:val="009E06CF"/>
    <w:rsid w:val="009E1185"/>
    <w:rsid w:val="009E1512"/>
    <w:rsid w:val="009E28DB"/>
    <w:rsid w:val="009E2BE6"/>
    <w:rsid w:val="009E3B0D"/>
    <w:rsid w:val="009E4883"/>
    <w:rsid w:val="009E4E35"/>
    <w:rsid w:val="009E5958"/>
    <w:rsid w:val="009E5D78"/>
    <w:rsid w:val="009E77E3"/>
    <w:rsid w:val="009F0AD6"/>
    <w:rsid w:val="009F18A0"/>
    <w:rsid w:val="009F19CD"/>
    <w:rsid w:val="009F2BE0"/>
    <w:rsid w:val="009F3038"/>
    <w:rsid w:val="009F437E"/>
    <w:rsid w:val="009F5C76"/>
    <w:rsid w:val="009F5F79"/>
    <w:rsid w:val="009F6572"/>
    <w:rsid w:val="00A005A5"/>
    <w:rsid w:val="00A0129B"/>
    <w:rsid w:val="00A014E0"/>
    <w:rsid w:val="00A015A4"/>
    <w:rsid w:val="00A01B28"/>
    <w:rsid w:val="00A02D18"/>
    <w:rsid w:val="00A04AFE"/>
    <w:rsid w:val="00A04C68"/>
    <w:rsid w:val="00A05594"/>
    <w:rsid w:val="00A06F2F"/>
    <w:rsid w:val="00A070B7"/>
    <w:rsid w:val="00A07929"/>
    <w:rsid w:val="00A07A6F"/>
    <w:rsid w:val="00A07CB6"/>
    <w:rsid w:val="00A11036"/>
    <w:rsid w:val="00A11203"/>
    <w:rsid w:val="00A11FC9"/>
    <w:rsid w:val="00A128CF"/>
    <w:rsid w:val="00A138B8"/>
    <w:rsid w:val="00A13CEB"/>
    <w:rsid w:val="00A14492"/>
    <w:rsid w:val="00A1475F"/>
    <w:rsid w:val="00A15930"/>
    <w:rsid w:val="00A15AF5"/>
    <w:rsid w:val="00A15C86"/>
    <w:rsid w:val="00A16262"/>
    <w:rsid w:val="00A162DD"/>
    <w:rsid w:val="00A16846"/>
    <w:rsid w:val="00A17369"/>
    <w:rsid w:val="00A17A9D"/>
    <w:rsid w:val="00A17F47"/>
    <w:rsid w:val="00A202D3"/>
    <w:rsid w:val="00A2056D"/>
    <w:rsid w:val="00A207AC"/>
    <w:rsid w:val="00A224A9"/>
    <w:rsid w:val="00A22CF7"/>
    <w:rsid w:val="00A23556"/>
    <w:rsid w:val="00A23958"/>
    <w:rsid w:val="00A23C5E"/>
    <w:rsid w:val="00A25116"/>
    <w:rsid w:val="00A25467"/>
    <w:rsid w:val="00A25CE3"/>
    <w:rsid w:val="00A261D6"/>
    <w:rsid w:val="00A2710B"/>
    <w:rsid w:val="00A27614"/>
    <w:rsid w:val="00A27CEA"/>
    <w:rsid w:val="00A301C6"/>
    <w:rsid w:val="00A313C9"/>
    <w:rsid w:val="00A315FB"/>
    <w:rsid w:val="00A319DD"/>
    <w:rsid w:val="00A31EB3"/>
    <w:rsid w:val="00A32050"/>
    <w:rsid w:val="00A326C3"/>
    <w:rsid w:val="00A33AF2"/>
    <w:rsid w:val="00A3680D"/>
    <w:rsid w:val="00A36CE8"/>
    <w:rsid w:val="00A373BB"/>
    <w:rsid w:val="00A373EA"/>
    <w:rsid w:val="00A37926"/>
    <w:rsid w:val="00A37A94"/>
    <w:rsid w:val="00A40328"/>
    <w:rsid w:val="00A41086"/>
    <w:rsid w:val="00A41D54"/>
    <w:rsid w:val="00A41E29"/>
    <w:rsid w:val="00A42135"/>
    <w:rsid w:val="00A421B3"/>
    <w:rsid w:val="00A43045"/>
    <w:rsid w:val="00A434F1"/>
    <w:rsid w:val="00A440F3"/>
    <w:rsid w:val="00A44485"/>
    <w:rsid w:val="00A44F9E"/>
    <w:rsid w:val="00A5072C"/>
    <w:rsid w:val="00A50B16"/>
    <w:rsid w:val="00A50E5E"/>
    <w:rsid w:val="00A5129F"/>
    <w:rsid w:val="00A51362"/>
    <w:rsid w:val="00A51440"/>
    <w:rsid w:val="00A51D74"/>
    <w:rsid w:val="00A51F68"/>
    <w:rsid w:val="00A520FE"/>
    <w:rsid w:val="00A52231"/>
    <w:rsid w:val="00A547D3"/>
    <w:rsid w:val="00A54C88"/>
    <w:rsid w:val="00A54DFD"/>
    <w:rsid w:val="00A555F5"/>
    <w:rsid w:val="00A567ED"/>
    <w:rsid w:val="00A56C55"/>
    <w:rsid w:val="00A60596"/>
    <w:rsid w:val="00A61634"/>
    <w:rsid w:val="00A61E73"/>
    <w:rsid w:val="00A625CB"/>
    <w:rsid w:val="00A62816"/>
    <w:rsid w:val="00A63672"/>
    <w:rsid w:val="00A63F3A"/>
    <w:rsid w:val="00A67882"/>
    <w:rsid w:val="00A70B43"/>
    <w:rsid w:val="00A7103D"/>
    <w:rsid w:val="00A73231"/>
    <w:rsid w:val="00A73589"/>
    <w:rsid w:val="00A74822"/>
    <w:rsid w:val="00A7494D"/>
    <w:rsid w:val="00A75E57"/>
    <w:rsid w:val="00A761E2"/>
    <w:rsid w:val="00A76965"/>
    <w:rsid w:val="00A800B0"/>
    <w:rsid w:val="00A80DDA"/>
    <w:rsid w:val="00A811FE"/>
    <w:rsid w:val="00A818DF"/>
    <w:rsid w:val="00A81CC8"/>
    <w:rsid w:val="00A820CB"/>
    <w:rsid w:val="00A82160"/>
    <w:rsid w:val="00A82AF1"/>
    <w:rsid w:val="00A82B7A"/>
    <w:rsid w:val="00A839DD"/>
    <w:rsid w:val="00A84200"/>
    <w:rsid w:val="00A8471C"/>
    <w:rsid w:val="00A90860"/>
    <w:rsid w:val="00A90E87"/>
    <w:rsid w:val="00A91D43"/>
    <w:rsid w:val="00A922C8"/>
    <w:rsid w:val="00A925C8"/>
    <w:rsid w:val="00A9268D"/>
    <w:rsid w:val="00A92695"/>
    <w:rsid w:val="00A931BD"/>
    <w:rsid w:val="00A93FCD"/>
    <w:rsid w:val="00A9468C"/>
    <w:rsid w:val="00A94D64"/>
    <w:rsid w:val="00A9518B"/>
    <w:rsid w:val="00A95527"/>
    <w:rsid w:val="00A95A95"/>
    <w:rsid w:val="00A9625D"/>
    <w:rsid w:val="00A968B4"/>
    <w:rsid w:val="00A96FC4"/>
    <w:rsid w:val="00A97425"/>
    <w:rsid w:val="00AA14E8"/>
    <w:rsid w:val="00AA1F6E"/>
    <w:rsid w:val="00AA253B"/>
    <w:rsid w:val="00AA3021"/>
    <w:rsid w:val="00AA3140"/>
    <w:rsid w:val="00AA3548"/>
    <w:rsid w:val="00AA3F5C"/>
    <w:rsid w:val="00AA4408"/>
    <w:rsid w:val="00AA4E80"/>
    <w:rsid w:val="00AA5C1D"/>
    <w:rsid w:val="00AA64BB"/>
    <w:rsid w:val="00AB0235"/>
    <w:rsid w:val="00AB1584"/>
    <w:rsid w:val="00AB1B4A"/>
    <w:rsid w:val="00AB1FFD"/>
    <w:rsid w:val="00AB275B"/>
    <w:rsid w:val="00AB3293"/>
    <w:rsid w:val="00AB3520"/>
    <w:rsid w:val="00AB3958"/>
    <w:rsid w:val="00AB446F"/>
    <w:rsid w:val="00AB4551"/>
    <w:rsid w:val="00AB47C3"/>
    <w:rsid w:val="00AB5054"/>
    <w:rsid w:val="00AB5B30"/>
    <w:rsid w:val="00AB681B"/>
    <w:rsid w:val="00AB74AB"/>
    <w:rsid w:val="00AC10A8"/>
    <w:rsid w:val="00AC13A9"/>
    <w:rsid w:val="00AC16E7"/>
    <w:rsid w:val="00AC23F7"/>
    <w:rsid w:val="00AC2FDA"/>
    <w:rsid w:val="00AC415F"/>
    <w:rsid w:val="00AC5402"/>
    <w:rsid w:val="00AD0255"/>
    <w:rsid w:val="00AD0812"/>
    <w:rsid w:val="00AD1CCC"/>
    <w:rsid w:val="00AD3307"/>
    <w:rsid w:val="00AD35A0"/>
    <w:rsid w:val="00AD3CAE"/>
    <w:rsid w:val="00AD3FDD"/>
    <w:rsid w:val="00AD4258"/>
    <w:rsid w:val="00AD46A5"/>
    <w:rsid w:val="00AD51FD"/>
    <w:rsid w:val="00AD5BBB"/>
    <w:rsid w:val="00AD6042"/>
    <w:rsid w:val="00AD6437"/>
    <w:rsid w:val="00AD6444"/>
    <w:rsid w:val="00AD6773"/>
    <w:rsid w:val="00AD6F30"/>
    <w:rsid w:val="00AD7F83"/>
    <w:rsid w:val="00AE1068"/>
    <w:rsid w:val="00AE1B63"/>
    <w:rsid w:val="00AE33FD"/>
    <w:rsid w:val="00AE4ABB"/>
    <w:rsid w:val="00AE5307"/>
    <w:rsid w:val="00AE56CA"/>
    <w:rsid w:val="00AE5A54"/>
    <w:rsid w:val="00AE66B7"/>
    <w:rsid w:val="00AF10A2"/>
    <w:rsid w:val="00AF17A4"/>
    <w:rsid w:val="00AF2475"/>
    <w:rsid w:val="00AF31D2"/>
    <w:rsid w:val="00AF35D3"/>
    <w:rsid w:val="00AF4CAD"/>
    <w:rsid w:val="00AF4D09"/>
    <w:rsid w:val="00AF664A"/>
    <w:rsid w:val="00AF6D9F"/>
    <w:rsid w:val="00AF7B8A"/>
    <w:rsid w:val="00B001AA"/>
    <w:rsid w:val="00B01434"/>
    <w:rsid w:val="00B0152A"/>
    <w:rsid w:val="00B039C8"/>
    <w:rsid w:val="00B03AE8"/>
    <w:rsid w:val="00B03BF9"/>
    <w:rsid w:val="00B04D1F"/>
    <w:rsid w:val="00B04FF9"/>
    <w:rsid w:val="00B05229"/>
    <w:rsid w:val="00B0608A"/>
    <w:rsid w:val="00B07FD8"/>
    <w:rsid w:val="00B111D9"/>
    <w:rsid w:val="00B112D3"/>
    <w:rsid w:val="00B1145D"/>
    <w:rsid w:val="00B12010"/>
    <w:rsid w:val="00B12601"/>
    <w:rsid w:val="00B12DA6"/>
    <w:rsid w:val="00B1366B"/>
    <w:rsid w:val="00B13893"/>
    <w:rsid w:val="00B153C5"/>
    <w:rsid w:val="00B169EA"/>
    <w:rsid w:val="00B171D0"/>
    <w:rsid w:val="00B17D4D"/>
    <w:rsid w:val="00B207BB"/>
    <w:rsid w:val="00B21CC1"/>
    <w:rsid w:val="00B22190"/>
    <w:rsid w:val="00B22E40"/>
    <w:rsid w:val="00B23D3F"/>
    <w:rsid w:val="00B263CF"/>
    <w:rsid w:val="00B26872"/>
    <w:rsid w:val="00B275B5"/>
    <w:rsid w:val="00B303CD"/>
    <w:rsid w:val="00B3065C"/>
    <w:rsid w:val="00B308A7"/>
    <w:rsid w:val="00B30964"/>
    <w:rsid w:val="00B30C6F"/>
    <w:rsid w:val="00B30EB3"/>
    <w:rsid w:val="00B31B22"/>
    <w:rsid w:val="00B32428"/>
    <w:rsid w:val="00B32F36"/>
    <w:rsid w:val="00B32FFD"/>
    <w:rsid w:val="00B34083"/>
    <w:rsid w:val="00B3587C"/>
    <w:rsid w:val="00B35CD5"/>
    <w:rsid w:val="00B36252"/>
    <w:rsid w:val="00B36530"/>
    <w:rsid w:val="00B37288"/>
    <w:rsid w:val="00B3790D"/>
    <w:rsid w:val="00B40264"/>
    <w:rsid w:val="00B41213"/>
    <w:rsid w:val="00B41216"/>
    <w:rsid w:val="00B41D5F"/>
    <w:rsid w:val="00B42583"/>
    <w:rsid w:val="00B43660"/>
    <w:rsid w:val="00B4371E"/>
    <w:rsid w:val="00B43C69"/>
    <w:rsid w:val="00B44D97"/>
    <w:rsid w:val="00B450A7"/>
    <w:rsid w:val="00B45B44"/>
    <w:rsid w:val="00B465DC"/>
    <w:rsid w:val="00B46630"/>
    <w:rsid w:val="00B46776"/>
    <w:rsid w:val="00B46FA0"/>
    <w:rsid w:val="00B4708E"/>
    <w:rsid w:val="00B47684"/>
    <w:rsid w:val="00B47C72"/>
    <w:rsid w:val="00B51687"/>
    <w:rsid w:val="00B51ACD"/>
    <w:rsid w:val="00B52087"/>
    <w:rsid w:val="00B52A50"/>
    <w:rsid w:val="00B52D11"/>
    <w:rsid w:val="00B5406F"/>
    <w:rsid w:val="00B569E2"/>
    <w:rsid w:val="00B5768D"/>
    <w:rsid w:val="00B61E9B"/>
    <w:rsid w:val="00B62CB7"/>
    <w:rsid w:val="00B64995"/>
    <w:rsid w:val="00B64E33"/>
    <w:rsid w:val="00B655E4"/>
    <w:rsid w:val="00B67D5D"/>
    <w:rsid w:val="00B700EB"/>
    <w:rsid w:val="00B70358"/>
    <w:rsid w:val="00B73D27"/>
    <w:rsid w:val="00B75E74"/>
    <w:rsid w:val="00B76D02"/>
    <w:rsid w:val="00B80176"/>
    <w:rsid w:val="00B8045E"/>
    <w:rsid w:val="00B80ED2"/>
    <w:rsid w:val="00B81EFC"/>
    <w:rsid w:val="00B824DA"/>
    <w:rsid w:val="00B84515"/>
    <w:rsid w:val="00B852AD"/>
    <w:rsid w:val="00B864BB"/>
    <w:rsid w:val="00B86BA5"/>
    <w:rsid w:val="00B8760A"/>
    <w:rsid w:val="00B926A5"/>
    <w:rsid w:val="00B92786"/>
    <w:rsid w:val="00B92C57"/>
    <w:rsid w:val="00B932F0"/>
    <w:rsid w:val="00B93593"/>
    <w:rsid w:val="00B9466A"/>
    <w:rsid w:val="00B94A18"/>
    <w:rsid w:val="00B94A36"/>
    <w:rsid w:val="00B94B2F"/>
    <w:rsid w:val="00B95AEF"/>
    <w:rsid w:val="00B97B39"/>
    <w:rsid w:val="00BA0070"/>
    <w:rsid w:val="00BA00A2"/>
    <w:rsid w:val="00BA2A03"/>
    <w:rsid w:val="00BA45FE"/>
    <w:rsid w:val="00BA5454"/>
    <w:rsid w:val="00BA6929"/>
    <w:rsid w:val="00BA6C97"/>
    <w:rsid w:val="00BA6D50"/>
    <w:rsid w:val="00BA77EB"/>
    <w:rsid w:val="00BA7815"/>
    <w:rsid w:val="00BA7A33"/>
    <w:rsid w:val="00BA7B36"/>
    <w:rsid w:val="00BA7FCC"/>
    <w:rsid w:val="00BB06E6"/>
    <w:rsid w:val="00BB23B5"/>
    <w:rsid w:val="00BB2C0B"/>
    <w:rsid w:val="00BB2C16"/>
    <w:rsid w:val="00BB322E"/>
    <w:rsid w:val="00BB5B89"/>
    <w:rsid w:val="00BB5CB5"/>
    <w:rsid w:val="00BB703C"/>
    <w:rsid w:val="00BB763A"/>
    <w:rsid w:val="00BB79B5"/>
    <w:rsid w:val="00BB7A52"/>
    <w:rsid w:val="00BC090D"/>
    <w:rsid w:val="00BC0A30"/>
    <w:rsid w:val="00BC1AC9"/>
    <w:rsid w:val="00BC1E03"/>
    <w:rsid w:val="00BC2363"/>
    <w:rsid w:val="00BC272E"/>
    <w:rsid w:val="00BC37DA"/>
    <w:rsid w:val="00BC4A99"/>
    <w:rsid w:val="00BC6061"/>
    <w:rsid w:val="00BC675C"/>
    <w:rsid w:val="00BC7146"/>
    <w:rsid w:val="00BD3348"/>
    <w:rsid w:val="00BD384B"/>
    <w:rsid w:val="00BD55F8"/>
    <w:rsid w:val="00BD560D"/>
    <w:rsid w:val="00BD66D4"/>
    <w:rsid w:val="00BD7054"/>
    <w:rsid w:val="00BD7377"/>
    <w:rsid w:val="00BD7B86"/>
    <w:rsid w:val="00BD7F09"/>
    <w:rsid w:val="00BE0372"/>
    <w:rsid w:val="00BE0B28"/>
    <w:rsid w:val="00BE19B0"/>
    <w:rsid w:val="00BE2133"/>
    <w:rsid w:val="00BE2602"/>
    <w:rsid w:val="00BE4BA4"/>
    <w:rsid w:val="00BE4CB9"/>
    <w:rsid w:val="00BE6F43"/>
    <w:rsid w:val="00BE7736"/>
    <w:rsid w:val="00BF1189"/>
    <w:rsid w:val="00BF265E"/>
    <w:rsid w:val="00BF2C55"/>
    <w:rsid w:val="00BF3B1B"/>
    <w:rsid w:val="00BF4513"/>
    <w:rsid w:val="00BF499D"/>
    <w:rsid w:val="00BF49FB"/>
    <w:rsid w:val="00BF5621"/>
    <w:rsid w:val="00BF5A5E"/>
    <w:rsid w:val="00BF6214"/>
    <w:rsid w:val="00BF6660"/>
    <w:rsid w:val="00C002D6"/>
    <w:rsid w:val="00C0136C"/>
    <w:rsid w:val="00C017D4"/>
    <w:rsid w:val="00C01A6B"/>
    <w:rsid w:val="00C0249B"/>
    <w:rsid w:val="00C03481"/>
    <w:rsid w:val="00C0364B"/>
    <w:rsid w:val="00C0392C"/>
    <w:rsid w:val="00C03DA7"/>
    <w:rsid w:val="00C04613"/>
    <w:rsid w:val="00C04614"/>
    <w:rsid w:val="00C0644C"/>
    <w:rsid w:val="00C06681"/>
    <w:rsid w:val="00C0738F"/>
    <w:rsid w:val="00C073CF"/>
    <w:rsid w:val="00C07D21"/>
    <w:rsid w:val="00C112DD"/>
    <w:rsid w:val="00C11B86"/>
    <w:rsid w:val="00C1249C"/>
    <w:rsid w:val="00C1255A"/>
    <w:rsid w:val="00C13750"/>
    <w:rsid w:val="00C14C9A"/>
    <w:rsid w:val="00C1662E"/>
    <w:rsid w:val="00C208EA"/>
    <w:rsid w:val="00C21AE8"/>
    <w:rsid w:val="00C222E5"/>
    <w:rsid w:val="00C2294C"/>
    <w:rsid w:val="00C22C5A"/>
    <w:rsid w:val="00C22DE4"/>
    <w:rsid w:val="00C269CC"/>
    <w:rsid w:val="00C26E3F"/>
    <w:rsid w:val="00C27D19"/>
    <w:rsid w:val="00C27D98"/>
    <w:rsid w:val="00C30740"/>
    <w:rsid w:val="00C31BE3"/>
    <w:rsid w:val="00C326D8"/>
    <w:rsid w:val="00C33227"/>
    <w:rsid w:val="00C3346A"/>
    <w:rsid w:val="00C33F4C"/>
    <w:rsid w:val="00C33F72"/>
    <w:rsid w:val="00C3782D"/>
    <w:rsid w:val="00C37A90"/>
    <w:rsid w:val="00C37C9B"/>
    <w:rsid w:val="00C37DE3"/>
    <w:rsid w:val="00C40718"/>
    <w:rsid w:val="00C40CFD"/>
    <w:rsid w:val="00C4114A"/>
    <w:rsid w:val="00C411FA"/>
    <w:rsid w:val="00C43156"/>
    <w:rsid w:val="00C4430F"/>
    <w:rsid w:val="00C45A06"/>
    <w:rsid w:val="00C4693E"/>
    <w:rsid w:val="00C47A7A"/>
    <w:rsid w:val="00C47A89"/>
    <w:rsid w:val="00C50088"/>
    <w:rsid w:val="00C5017A"/>
    <w:rsid w:val="00C50912"/>
    <w:rsid w:val="00C50D9C"/>
    <w:rsid w:val="00C5105E"/>
    <w:rsid w:val="00C513A1"/>
    <w:rsid w:val="00C522EC"/>
    <w:rsid w:val="00C523C4"/>
    <w:rsid w:val="00C52F95"/>
    <w:rsid w:val="00C53F4F"/>
    <w:rsid w:val="00C567A5"/>
    <w:rsid w:val="00C5685F"/>
    <w:rsid w:val="00C5775C"/>
    <w:rsid w:val="00C57A39"/>
    <w:rsid w:val="00C60032"/>
    <w:rsid w:val="00C60CB3"/>
    <w:rsid w:val="00C60EB5"/>
    <w:rsid w:val="00C618CD"/>
    <w:rsid w:val="00C6193C"/>
    <w:rsid w:val="00C64ED4"/>
    <w:rsid w:val="00C65EA7"/>
    <w:rsid w:val="00C67E5C"/>
    <w:rsid w:val="00C71379"/>
    <w:rsid w:val="00C713D5"/>
    <w:rsid w:val="00C74AD5"/>
    <w:rsid w:val="00C74FE9"/>
    <w:rsid w:val="00C75474"/>
    <w:rsid w:val="00C75F13"/>
    <w:rsid w:val="00C7625C"/>
    <w:rsid w:val="00C76485"/>
    <w:rsid w:val="00C777E2"/>
    <w:rsid w:val="00C77CB5"/>
    <w:rsid w:val="00C80160"/>
    <w:rsid w:val="00C80372"/>
    <w:rsid w:val="00C81CA5"/>
    <w:rsid w:val="00C824E5"/>
    <w:rsid w:val="00C82936"/>
    <w:rsid w:val="00C8397C"/>
    <w:rsid w:val="00C83CEF"/>
    <w:rsid w:val="00C85904"/>
    <w:rsid w:val="00C86514"/>
    <w:rsid w:val="00C87EA3"/>
    <w:rsid w:val="00C901B4"/>
    <w:rsid w:val="00C90DA2"/>
    <w:rsid w:val="00C911F2"/>
    <w:rsid w:val="00C915D0"/>
    <w:rsid w:val="00C932A3"/>
    <w:rsid w:val="00C93971"/>
    <w:rsid w:val="00C949E1"/>
    <w:rsid w:val="00C95130"/>
    <w:rsid w:val="00C95C56"/>
    <w:rsid w:val="00C95FBC"/>
    <w:rsid w:val="00C972D9"/>
    <w:rsid w:val="00C97A2B"/>
    <w:rsid w:val="00CA062A"/>
    <w:rsid w:val="00CA0FCD"/>
    <w:rsid w:val="00CA1B8B"/>
    <w:rsid w:val="00CA1E64"/>
    <w:rsid w:val="00CA2404"/>
    <w:rsid w:val="00CA24EB"/>
    <w:rsid w:val="00CA2A32"/>
    <w:rsid w:val="00CA312D"/>
    <w:rsid w:val="00CA3367"/>
    <w:rsid w:val="00CA3FEC"/>
    <w:rsid w:val="00CA4010"/>
    <w:rsid w:val="00CA44A3"/>
    <w:rsid w:val="00CA5122"/>
    <w:rsid w:val="00CA52F8"/>
    <w:rsid w:val="00CA5B0D"/>
    <w:rsid w:val="00CA7140"/>
    <w:rsid w:val="00CA75CC"/>
    <w:rsid w:val="00CA79C5"/>
    <w:rsid w:val="00CA7F69"/>
    <w:rsid w:val="00CB04A0"/>
    <w:rsid w:val="00CB084D"/>
    <w:rsid w:val="00CB099D"/>
    <w:rsid w:val="00CB0D10"/>
    <w:rsid w:val="00CB16B6"/>
    <w:rsid w:val="00CB17DE"/>
    <w:rsid w:val="00CB21A4"/>
    <w:rsid w:val="00CB2667"/>
    <w:rsid w:val="00CB357E"/>
    <w:rsid w:val="00CB35CC"/>
    <w:rsid w:val="00CB419A"/>
    <w:rsid w:val="00CB4E34"/>
    <w:rsid w:val="00CB5367"/>
    <w:rsid w:val="00CB5D9E"/>
    <w:rsid w:val="00CB5EE4"/>
    <w:rsid w:val="00CB61C3"/>
    <w:rsid w:val="00CB6431"/>
    <w:rsid w:val="00CB64CD"/>
    <w:rsid w:val="00CB6E98"/>
    <w:rsid w:val="00CB78E7"/>
    <w:rsid w:val="00CC087B"/>
    <w:rsid w:val="00CC2857"/>
    <w:rsid w:val="00CC2D1B"/>
    <w:rsid w:val="00CC2F9E"/>
    <w:rsid w:val="00CC39F2"/>
    <w:rsid w:val="00CC465D"/>
    <w:rsid w:val="00CC701E"/>
    <w:rsid w:val="00CC772C"/>
    <w:rsid w:val="00CC7849"/>
    <w:rsid w:val="00CD0745"/>
    <w:rsid w:val="00CD077B"/>
    <w:rsid w:val="00CD138C"/>
    <w:rsid w:val="00CD19E0"/>
    <w:rsid w:val="00CD1FAB"/>
    <w:rsid w:val="00CD2288"/>
    <w:rsid w:val="00CD2A43"/>
    <w:rsid w:val="00CD2F5D"/>
    <w:rsid w:val="00CD3262"/>
    <w:rsid w:val="00CD44C3"/>
    <w:rsid w:val="00CD4550"/>
    <w:rsid w:val="00CD5E4E"/>
    <w:rsid w:val="00CD5E7E"/>
    <w:rsid w:val="00CD6965"/>
    <w:rsid w:val="00CD71BF"/>
    <w:rsid w:val="00CD7395"/>
    <w:rsid w:val="00CE03D3"/>
    <w:rsid w:val="00CE1344"/>
    <w:rsid w:val="00CE1B17"/>
    <w:rsid w:val="00CE2462"/>
    <w:rsid w:val="00CE29B9"/>
    <w:rsid w:val="00CE38BF"/>
    <w:rsid w:val="00CE4107"/>
    <w:rsid w:val="00CE4219"/>
    <w:rsid w:val="00CE47F4"/>
    <w:rsid w:val="00CE4B0C"/>
    <w:rsid w:val="00CE4E89"/>
    <w:rsid w:val="00CE5207"/>
    <w:rsid w:val="00CE62DA"/>
    <w:rsid w:val="00CE6B5F"/>
    <w:rsid w:val="00CE7588"/>
    <w:rsid w:val="00CF136F"/>
    <w:rsid w:val="00CF338D"/>
    <w:rsid w:val="00CF3531"/>
    <w:rsid w:val="00CF45CD"/>
    <w:rsid w:val="00CF48BA"/>
    <w:rsid w:val="00CF5960"/>
    <w:rsid w:val="00CF7C4B"/>
    <w:rsid w:val="00D00ED3"/>
    <w:rsid w:val="00D01C10"/>
    <w:rsid w:val="00D02F0C"/>
    <w:rsid w:val="00D0312A"/>
    <w:rsid w:val="00D0343F"/>
    <w:rsid w:val="00D03926"/>
    <w:rsid w:val="00D03B71"/>
    <w:rsid w:val="00D03DF6"/>
    <w:rsid w:val="00D04126"/>
    <w:rsid w:val="00D056BE"/>
    <w:rsid w:val="00D06DE1"/>
    <w:rsid w:val="00D072EF"/>
    <w:rsid w:val="00D077C2"/>
    <w:rsid w:val="00D10030"/>
    <w:rsid w:val="00D103AD"/>
    <w:rsid w:val="00D126D0"/>
    <w:rsid w:val="00D13192"/>
    <w:rsid w:val="00D145D2"/>
    <w:rsid w:val="00D151E5"/>
    <w:rsid w:val="00D16110"/>
    <w:rsid w:val="00D16224"/>
    <w:rsid w:val="00D16441"/>
    <w:rsid w:val="00D172D4"/>
    <w:rsid w:val="00D20614"/>
    <w:rsid w:val="00D214FE"/>
    <w:rsid w:val="00D21570"/>
    <w:rsid w:val="00D22083"/>
    <w:rsid w:val="00D22C9B"/>
    <w:rsid w:val="00D23F7F"/>
    <w:rsid w:val="00D24409"/>
    <w:rsid w:val="00D245A9"/>
    <w:rsid w:val="00D303C0"/>
    <w:rsid w:val="00D30CA8"/>
    <w:rsid w:val="00D30D8D"/>
    <w:rsid w:val="00D31054"/>
    <w:rsid w:val="00D310D0"/>
    <w:rsid w:val="00D320C9"/>
    <w:rsid w:val="00D32549"/>
    <w:rsid w:val="00D329D9"/>
    <w:rsid w:val="00D32C23"/>
    <w:rsid w:val="00D34193"/>
    <w:rsid w:val="00D34256"/>
    <w:rsid w:val="00D344D3"/>
    <w:rsid w:val="00D3576C"/>
    <w:rsid w:val="00D36114"/>
    <w:rsid w:val="00D377DF"/>
    <w:rsid w:val="00D37F10"/>
    <w:rsid w:val="00D40269"/>
    <w:rsid w:val="00D40489"/>
    <w:rsid w:val="00D41FB3"/>
    <w:rsid w:val="00D41FC3"/>
    <w:rsid w:val="00D42011"/>
    <w:rsid w:val="00D42CF4"/>
    <w:rsid w:val="00D448F2"/>
    <w:rsid w:val="00D44AD1"/>
    <w:rsid w:val="00D44C5E"/>
    <w:rsid w:val="00D4728C"/>
    <w:rsid w:val="00D47B51"/>
    <w:rsid w:val="00D515DB"/>
    <w:rsid w:val="00D51870"/>
    <w:rsid w:val="00D53C6C"/>
    <w:rsid w:val="00D55722"/>
    <w:rsid w:val="00D563DA"/>
    <w:rsid w:val="00D56A8C"/>
    <w:rsid w:val="00D57236"/>
    <w:rsid w:val="00D57AF7"/>
    <w:rsid w:val="00D608C6"/>
    <w:rsid w:val="00D60ED3"/>
    <w:rsid w:val="00D61403"/>
    <w:rsid w:val="00D63170"/>
    <w:rsid w:val="00D63B02"/>
    <w:rsid w:val="00D6408C"/>
    <w:rsid w:val="00D6450F"/>
    <w:rsid w:val="00D64AFD"/>
    <w:rsid w:val="00D66657"/>
    <w:rsid w:val="00D67784"/>
    <w:rsid w:val="00D67C1F"/>
    <w:rsid w:val="00D70314"/>
    <w:rsid w:val="00D7156C"/>
    <w:rsid w:val="00D716B9"/>
    <w:rsid w:val="00D72E10"/>
    <w:rsid w:val="00D73460"/>
    <w:rsid w:val="00D73ED8"/>
    <w:rsid w:val="00D74492"/>
    <w:rsid w:val="00D75F46"/>
    <w:rsid w:val="00D76412"/>
    <w:rsid w:val="00D7763B"/>
    <w:rsid w:val="00D804EC"/>
    <w:rsid w:val="00D808DF"/>
    <w:rsid w:val="00D819B6"/>
    <w:rsid w:val="00D824FB"/>
    <w:rsid w:val="00D827F1"/>
    <w:rsid w:val="00D82802"/>
    <w:rsid w:val="00D83991"/>
    <w:rsid w:val="00D8417A"/>
    <w:rsid w:val="00D843DE"/>
    <w:rsid w:val="00D845B3"/>
    <w:rsid w:val="00D8521D"/>
    <w:rsid w:val="00D853B9"/>
    <w:rsid w:val="00D85653"/>
    <w:rsid w:val="00D8582D"/>
    <w:rsid w:val="00D858B1"/>
    <w:rsid w:val="00D858F5"/>
    <w:rsid w:val="00D87981"/>
    <w:rsid w:val="00D9009A"/>
    <w:rsid w:val="00D9127B"/>
    <w:rsid w:val="00D91462"/>
    <w:rsid w:val="00D91BE9"/>
    <w:rsid w:val="00D92034"/>
    <w:rsid w:val="00D925DB"/>
    <w:rsid w:val="00D93F86"/>
    <w:rsid w:val="00D962F6"/>
    <w:rsid w:val="00DA13DC"/>
    <w:rsid w:val="00DA142F"/>
    <w:rsid w:val="00DA1622"/>
    <w:rsid w:val="00DA2725"/>
    <w:rsid w:val="00DA2B11"/>
    <w:rsid w:val="00DA3359"/>
    <w:rsid w:val="00DA4510"/>
    <w:rsid w:val="00DA4F84"/>
    <w:rsid w:val="00DA51DC"/>
    <w:rsid w:val="00DA566F"/>
    <w:rsid w:val="00DA64DC"/>
    <w:rsid w:val="00DA7002"/>
    <w:rsid w:val="00DA7B3D"/>
    <w:rsid w:val="00DA7B72"/>
    <w:rsid w:val="00DA7D74"/>
    <w:rsid w:val="00DB1296"/>
    <w:rsid w:val="00DB2E06"/>
    <w:rsid w:val="00DB33B3"/>
    <w:rsid w:val="00DB3D5B"/>
    <w:rsid w:val="00DB744B"/>
    <w:rsid w:val="00DC01B1"/>
    <w:rsid w:val="00DC03E5"/>
    <w:rsid w:val="00DC2287"/>
    <w:rsid w:val="00DC2458"/>
    <w:rsid w:val="00DC26B9"/>
    <w:rsid w:val="00DC2826"/>
    <w:rsid w:val="00DC39CD"/>
    <w:rsid w:val="00DC5214"/>
    <w:rsid w:val="00DC709A"/>
    <w:rsid w:val="00DC739D"/>
    <w:rsid w:val="00DD0340"/>
    <w:rsid w:val="00DD20D0"/>
    <w:rsid w:val="00DD26F1"/>
    <w:rsid w:val="00DD35C4"/>
    <w:rsid w:val="00DD377B"/>
    <w:rsid w:val="00DD3F50"/>
    <w:rsid w:val="00DD402F"/>
    <w:rsid w:val="00DD4CA4"/>
    <w:rsid w:val="00DD4DC9"/>
    <w:rsid w:val="00DD4EAD"/>
    <w:rsid w:val="00DD5C43"/>
    <w:rsid w:val="00DD5F4E"/>
    <w:rsid w:val="00DD626F"/>
    <w:rsid w:val="00DD6FD3"/>
    <w:rsid w:val="00DD7886"/>
    <w:rsid w:val="00DD7947"/>
    <w:rsid w:val="00DE01E2"/>
    <w:rsid w:val="00DE1350"/>
    <w:rsid w:val="00DE1B35"/>
    <w:rsid w:val="00DE241F"/>
    <w:rsid w:val="00DE2ABC"/>
    <w:rsid w:val="00DE3973"/>
    <w:rsid w:val="00DE4140"/>
    <w:rsid w:val="00DE48E4"/>
    <w:rsid w:val="00DE4B8B"/>
    <w:rsid w:val="00DE52E1"/>
    <w:rsid w:val="00DE5320"/>
    <w:rsid w:val="00DE6346"/>
    <w:rsid w:val="00DE641D"/>
    <w:rsid w:val="00DE6674"/>
    <w:rsid w:val="00DE69A9"/>
    <w:rsid w:val="00DF047F"/>
    <w:rsid w:val="00DF05A2"/>
    <w:rsid w:val="00DF05AD"/>
    <w:rsid w:val="00DF1143"/>
    <w:rsid w:val="00DF1718"/>
    <w:rsid w:val="00DF2464"/>
    <w:rsid w:val="00DF3299"/>
    <w:rsid w:val="00DF40BB"/>
    <w:rsid w:val="00DF6663"/>
    <w:rsid w:val="00DF683F"/>
    <w:rsid w:val="00E0154C"/>
    <w:rsid w:val="00E01B95"/>
    <w:rsid w:val="00E02443"/>
    <w:rsid w:val="00E02E90"/>
    <w:rsid w:val="00E03D8C"/>
    <w:rsid w:val="00E03E51"/>
    <w:rsid w:val="00E051C7"/>
    <w:rsid w:val="00E05DD7"/>
    <w:rsid w:val="00E05FEF"/>
    <w:rsid w:val="00E0696C"/>
    <w:rsid w:val="00E0713E"/>
    <w:rsid w:val="00E10C9B"/>
    <w:rsid w:val="00E10FBE"/>
    <w:rsid w:val="00E12AE0"/>
    <w:rsid w:val="00E14E38"/>
    <w:rsid w:val="00E15B8B"/>
    <w:rsid w:val="00E15C0F"/>
    <w:rsid w:val="00E15D35"/>
    <w:rsid w:val="00E16070"/>
    <w:rsid w:val="00E17AD6"/>
    <w:rsid w:val="00E204AC"/>
    <w:rsid w:val="00E208C2"/>
    <w:rsid w:val="00E2185C"/>
    <w:rsid w:val="00E21DD3"/>
    <w:rsid w:val="00E241D8"/>
    <w:rsid w:val="00E25594"/>
    <w:rsid w:val="00E25E1B"/>
    <w:rsid w:val="00E26515"/>
    <w:rsid w:val="00E26570"/>
    <w:rsid w:val="00E27D03"/>
    <w:rsid w:val="00E306DC"/>
    <w:rsid w:val="00E30803"/>
    <w:rsid w:val="00E31928"/>
    <w:rsid w:val="00E31D38"/>
    <w:rsid w:val="00E3222D"/>
    <w:rsid w:val="00E3353A"/>
    <w:rsid w:val="00E33BD7"/>
    <w:rsid w:val="00E342D1"/>
    <w:rsid w:val="00E351ED"/>
    <w:rsid w:val="00E35C31"/>
    <w:rsid w:val="00E35DD3"/>
    <w:rsid w:val="00E374C0"/>
    <w:rsid w:val="00E41A9E"/>
    <w:rsid w:val="00E420E8"/>
    <w:rsid w:val="00E439F0"/>
    <w:rsid w:val="00E43DAB"/>
    <w:rsid w:val="00E47003"/>
    <w:rsid w:val="00E4713D"/>
    <w:rsid w:val="00E47367"/>
    <w:rsid w:val="00E479B9"/>
    <w:rsid w:val="00E47E3D"/>
    <w:rsid w:val="00E5019F"/>
    <w:rsid w:val="00E5089D"/>
    <w:rsid w:val="00E50F5A"/>
    <w:rsid w:val="00E52425"/>
    <w:rsid w:val="00E525E5"/>
    <w:rsid w:val="00E53379"/>
    <w:rsid w:val="00E55931"/>
    <w:rsid w:val="00E559B0"/>
    <w:rsid w:val="00E55D25"/>
    <w:rsid w:val="00E5784B"/>
    <w:rsid w:val="00E57C1A"/>
    <w:rsid w:val="00E57CAD"/>
    <w:rsid w:val="00E57D9D"/>
    <w:rsid w:val="00E6143E"/>
    <w:rsid w:val="00E6145C"/>
    <w:rsid w:val="00E62E3E"/>
    <w:rsid w:val="00E63A5D"/>
    <w:rsid w:val="00E63DA1"/>
    <w:rsid w:val="00E66F38"/>
    <w:rsid w:val="00E71B47"/>
    <w:rsid w:val="00E72A25"/>
    <w:rsid w:val="00E73992"/>
    <w:rsid w:val="00E73B64"/>
    <w:rsid w:val="00E73FD8"/>
    <w:rsid w:val="00E74A65"/>
    <w:rsid w:val="00E765A2"/>
    <w:rsid w:val="00E76F07"/>
    <w:rsid w:val="00E76F5E"/>
    <w:rsid w:val="00E7740D"/>
    <w:rsid w:val="00E808AB"/>
    <w:rsid w:val="00E80F61"/>
    <w:rsid w:val="00E81F33"/>
    <w:rsid w:val="00E83910"/>
    <w:rsid w:val="00E83CE0"/>
    <w:rsid w:val="00E83CE9"/>
    <w:rsid w:val="00E84620"/>
    <w:rsid w:val="00E84C48"/>
    <w:rsid w:val="00E85395"/>
    <w:rsid w:val="00E8633A"/>
    <w:rsid w:val="00E86A5A"/>
    <w:rsid w:val="00E86B5D"/>
    <w:rsid w:val="00E87055"/>
    <w:rsid w:val="00E873DF"/>
    <w:rsid w:val="00E87453"/>
    <w:rsid w:val="00E909EB"/>
    <w:rsid w:val="00E90A94"/>
    <w:rsid w:val="00E90FE5"/>
    <w:rsid w:val="00E91923"/>
    <w:rsid w:val="00E9295B"/>
    <w:rsid w:val="00E9556D"/>
    <w:rsid w:val="00EA0117"/>
    <w:rsid w:val="00EA0506"/>
    <w:rsid w:val="00EA06E9"/>
    <w:rsid w:val="00EA290C"/>
    <w:rsid w:val="00EA307B"/>
    <w:rsid w:val="00EA30CF"/>
    <w:rsid w:val="00EA704B"/>
    <w:rsid w:val="00EA75ED"/>
    <w:rsid w:val="00EB00E0"/>
    <w:rsid w:val="00EB118C"/>
    <w:rsid w:val="00EB19D5"/>
    <w:rsid w:val="00EB1CBF"/>
    <w:rsid w:val="00EB20CC"/>
    <w:rsid w:val="00EB2B6B"/>
    <w:rsid w:val="00EB35F8"/>
    <w:rsid w:val="00EB3B57"/>
    <w:rsid w:val="00EB7B89"/>
    <w:rsid w:val="00EC3724"/>
    <w:rsid w:val="00EC395C"/>
    <w:rsid w:val="00EC4355"/>
    <w:rsid w:val="00EC4E57"/>
    <w:rsid w:val="00EC524C"/>
    <w:rsid w:val="00EC68C2"/>
    <w:rsid w:val="00EC6E73"/>
    <w:rsid w:val="00EC6FF3"/>
    <w:rsid w:val="00EC781B"/>
    <w:rsid w:val="00ED09A0"/>
    <w:rsid w:val="00ED0B95"/>
    <w:rsid w:val="00ED0D14"/>
    <w:rsid w:val="00ED1736"/>
    <w:rsid w:val="00ED1ACD"/>
    <w:rsid w:val="00ED273D"/>
    <w:rsid w:val="00ED2E85"/>
    <w:rsid w:val="00ED323B"/>
    <w:rsid w:val="00ED3FE8"/>
    <w:rsid w:val="00ED4ED9"/>
    <w:rsid w:val="00ED51C4"/>
    <w:rsid w:val="00ED55E0"/>
    <w:rsid w:val="00ED6925"/>
    <w:rsid w:val="00ED71DE"/>
    <w:rsid w:val="00ED7486"/>
    <w:rsid w:val="00EE0C62"/>
    <w:rsid w:val="00EE118F"/>
    <w:rsid w:val="00EE1F27"/>
    <w:rsid w:val="00EE21B8"/>
    <w:rsid w:val="00EE6444"/>
    <w:rsid w:val="00EE6811"/>
    <w:rsid w:val="00EE699A"/>
    <w:rsid w:val="00EE7208"/>
    <w:rsid w:val="00EF0BA2"/>
    <w:rsid w:val="00EF0FFD"/>
    <w:rsid w:val="00EF1C4D"/>
    <w:rsid w:val="00EF2050"/>
    <w:rsid w:val="00EF28BF"/>
    <w:rsid w:val="00EF2D99"/>
    <w:rsid w:val="00EF43EE"/>
    <w:rsid w:val="00EF4FA0"/>
    <w:rsid w:val="00EF51F0"/>
    <w:rsid w:val="00EF62E3"/>
    <w:rsid w:val="00EF6EDF"/>
    <w:rsid w:val="00EF7D1E"/>
    <w:rsid w:val="00F0028A"/>
    <w:rsid w:val="00F01554"/>
    <w:rsid w:val="00F02154"/>
    <w:rsid w:val="00F026FE"/>
    <w:rsid w:val="00F033BC"/>
    <w:rsid w:val="00F03431"/>
    <w:rsid w:val="00F041C3"/>
    <w:rsid w:val="00F051B2"/>
    <w:rsid w:val="00F05D97"/>
    <w:rsid w:val="00F0602E"/>
    <w:rsid w:val="00F06B4B"/>
    <w:rsid w:val="00F071CF"/>
    <w:rsid w:val="00F1056C"/>
    <w:rsid w:val="00F106D6"/>
    <w:rsid w:val="00F11585"/>
    <w:rsid w:val="00F11FA3"/>
    <w:rsid w:val="00F12731"/>
    <w:rsid w:val="00F133D8"/>
    <w:rsid w:val="00F13EE2"/>
    <w:rsid w:val="00F13F40"/>
    <w:rsid w:val="00F1624A"/>
    <w:rsid w:val="00F165F3"/>
    <w:rsid w:val="00F16D12"/>
    <w:rsid w:val="00F17F38"/>
    <w:rsid w:val="00F212F4"/>
    <w:rsid w:val="00F214AE"/>
    <w:rsid w:val="00F247EC"/>
    <w:rsid w:val="00F273CA"/>
    <w:rsid w:val="00F27B5D"/>
    <w:rsid w:val="00F30009"/>
    <w:rsid w:val="00F303B4"/>
    <w:rsid w:val="00F308EB"/>
    <w:rsid w:val="00F30B12"/>
    <w:rsid w:val="00F30BC4"/>
    <w:rsid w:val="00F30C0C"/>
    <w:rsid w:val="00F30E27"/>
    <w:rsid w:val="00F31444"/>
    <w:rsid w:val="00F319DE"/>
    <w:rsid w:val="00F31AFD"/>
    <w:rsid w:val="00F3207A"/>
    <w:rsid w:val="00F326C6"/>
    <w:rsid w:val="00F32810"/>
    <w:rsid w:val="00F338AB"/>
    <w:rsid w:val="00F343FE"/>
    <w:rsid w:val="00F34DA1"/>
    <w:rsid w:val="00F35427"/>
    <w:rsid w:val="00F3627A"/>
    <w:rsid w:val="00F36571"/>
    <w:rsid w:val="00F36BC3"/>
    <w:rsid w:val="00F371B9"/>
    <w:rsid w:val="00F404C1"/>
    <w:rsid w:val="00F408DD"/>
    <w:rsid w:val="00F40A65"/>
    <w:rsid w:val="00F410F3"/>
    <w:rsid w:val="00F411F4"/>
    <w:rsid w:val="00F41C06"/>
    <w:rsid w:val="00F420CE"/>
    <w:rsid w:val="00F43200"/>
    <w:rsid w:val="00F432F6"/>
    <w:rsid w:val="00F43C19"/>
    <w:rsid w:val="00F43F5D"/>
    <w:rsid w:val="00F44302"/>
    <w:rsid w:val="00F44617"/>
    <w:rsid w:val="00F44B81"/>
    <w:rsid w:val="00F45A41"/>
    <w:rsid w:val="00F45D6C"/>
    <w:rsid w:val="00F4657C"/>
    <w:rsid w:val="00F46967"/>
    <w:rsid w:val="00F50C20"/>
    <w:rsid w:val="00F51CC9"/>
    <w:rsid w:val="00F52DC0"/>
    <w:rsid w:val="00F53A36"/>
    <w:rsid w:val="00F54625"/>
    <w:rsid w:val="00F54D62"/>
    <w:rsid w:val="00F5606A"/>
    <w:rsid w:val="00F56569"/>
    <w:rsid w:val="00F57129"/>
    <w:rsid w:val="00F571F2"/>
    <w:rsid w:val="00F57E0A"/>
    <w:rsid w:val="00F57EB5"/>
    <w:rsid w:val="00F61BFD"/>
    <w:rsid w:val="00F62C28"/>
    <w:rsid w:val="00F64AE5"/>
    <w:rsid w:val="00F64C14"/>
    <w:rsid w:val="00F64C63"/>
    <w:rsid w:val="00F65265"/>
    <w:rsid w:val="00F66313"/>
    <w:rsid w:val="00F67403"/>
    <w:rsid w:val="00F7035B"/>
    <w:rsid w:val="00F70726"/>
    <w:rsid w:val="00F70BC0"/>
    <w:rsid w:val="00F70F59"/>
    <w:rsid w:val="00F7113C"/>
    <w:rsid w:val="00F71B7E"/>
    <w:rsid w:val="00F72528"/>
    <w:rsid w:val="00F734E8"/>
    <w:rsid w:val="00F73A20"/>
    <w:rsid w:val="00F73CE6"/>
    <w:rsid w:val="00F73F41"/>
    <w:rsid w:val="00F743B1"/>
    <w:rsid w:val="00F743D3"/>
    <w:rsid w:val="00F756FA"/>
    <w:rsid w:val="00F75A78"/>
    <w:rsid w:val="00F75BB6"/>
    <w:rsid w:val="00F7697F"/>
    <w:rsid w:val="00F76EC9"/>
    <w:rsid w:val="00F800BC"/>
    <w:rsid w:val="00F80798"/>
    <w:rsid w:val="00F80AEB"/>
    <w:rsid w:val="00F80BAA"/>
    <w:rsid w:val="00F80D5D"/>
    <w:rsid w:val="00F8174B"/>
    <w:rsid w:val="00F81D72"/>
    <w:rsid w:val="00F81F68"/>
    <w:rsid w:val="00F8395B"/>
    <w:rsid w:val="00F85575"/>
    <w:rsid w:val="00F86507"/>
    <w:rsid w:val="00F86522"/>
    <w:rsid w:val="00F87402"/>
    <w:rsid w:val="00F91210"/>
    <w:rsid w:val="00F91695"/>
    <w:rsid w:val="00F917FC"/>
    <w:rsid w:val="00F92997"/>
    <w:rsid w:val="00F93756"/>
    <w:rsid w:val="00F93C79"/>
    <w:rsid w:val="00F940A5"/>
    <w:rsid w:val="00F94643"/>
    <w:rsid w:val="00F948C9"/>
    <w:rsid w:val="00F96967"/>
    <w:rsid w:val="00F96F50"/>
    <w:rsid w:val="00F97029"/>
    <w:rsid w:val="00F97640"/>
    <w:rsid w:val="00FA01B6"/>
    <w:rsid w:val="00FA0E2C"/>
    <w:rsid w:val="00FA14ED"/>
    <w:rsid w:val="00FA1C4D"/>
    <w:rsid w:val="00FA3F46"/>
    <w:rsid w:val="00FA4BE8"/>
    <w:rsid w:val="00FA6415"/>
    <w:rsid w:val="00FA7AC1"/>
    <w:rsid w:val="00FA7E53"/>
    <w:rsid w:val="00FB0391"/>
    <w:rsid w:val="00FB07FA"/>
    <w:rsid w:val="00FB19A2"/>
    <w:rsid w:val="00FB310A"/>
    <w:rsid w:val="00FB41E9"/>
    <w:rsid w:val="00FB4A62"/>
    <w:rsid w:val="00FB5C42"/>
    <w:rsid w:val="00FB65E2"/>
    <w:rsid w:val="00FB6E19"/>
    <w:rsid w:val="00FB7474"/>
    <w:rsid w:val="00FB782F"/>
    <w:rsid w:val="00FB789B"/>
    <w:rsid w:val="00FB7B8D"/>
    <w:rsid w:val="00FC1938"/>
    <w:rsid w:val="00FC1B06"/>
    <w:rsid w:val="00FC2689"/>
    <w:rsid w:val="00FC32D6"/>
    <w:rsid w:val="00FC4D2C"/>
    <w:rsid w:val="00FC57D6"/>
    <w:rsid w:val="00FC5841"/>
    <w:rsid w:val="00FC63F5"/>
    <w:rsid w:val="00FC68EF"/>
    <w:rsid w:val="00FC7E75"/>
    <w:rsid w:val="00FD03B6"/>
    <w:rsid w:val="00FD0B63"/>
    <w:rsid w:val="00FD0D48"/>
    <w:rsid w:val="00FD0D7F"/>
    <w:rsid w:val="00FD1500"/>
    <w:rsid w:val="00FD1D90"/>
    <w:rsid w:val="00FD23EE"/>
    <w:rsid w:val="00FD254F"/>
    <w:rsid w:val="00FD3854"/>
    <w:rsid w:val="00FD3D6F"/>
    <w:rsid w:val="00FD45E1"/>
    <w:rsid w:val="00FD4B7B"/>
    <w:rsid w:val="00FD5F52"/>
    <w:rsid w:val="00FD60A6"/>
    <w:rsid w:val="00FE09DE"/>
    <w:rsid w:val="00FE1794"/>
    <w:rsid w:val="00FE1B42"/>
    <w:rsid w:val="00FE2626"/>
    <w:rsid w:val="00FE27EC"/>
    <w:rsid w:val="00FE2E29"/>
    <w:rsid w:val="00FE502A"/>
    <w:rsid w:val="00FE5697"/>
    <w:rsid w:val="00FE578D"/>
    <w:rsid w:val="00FE58B1"/>
    <w:rsid w:val="00FE60A4"/>
    <w:rsid w:val="00FE6F3D"/>
    <w:rsid w:val="00FE714B"/>
    <w:rsid w:val="00FF0028"/>
    <w:rsid w:val="00FF0C63"/>
    <w:rsid w:val="00FF1723"/>
    <w:rsid w:val="00FF2000"/>
    <w:rsid w:val="00FF269E"/>
    <w:rsid w:val="00FF3C55"/>
    <w:rsid w:val="00FF592C"/>
    <w:rsid w:val="00FF6254"/>
    <w:rsid w:val="00FF673F"/>
    <w:rsid w:val="00FF690B"/>
    <w:rsid w:val="00FF6DE5"/>
    <w:rsid w:val="00FF7622"/>
    <w:rsid w:val="00FF7802"/>
    <w:rsid w:val="00FF781F"/>
    <w:rsid w:val="00FF78CB"/>
    <w:rsid w:val="00FF7920"/>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68DBE8A"/>
  <w15:docId w15:val="{58CC5526-FD6C-4771-8D87-486A4BBB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locked="1" w:semiHidden="1" w:unhideWhenUsed="1"/>
    <w:lsdException w:name="envelope return" w:locked="1" w:semiHidden="1" w:unhideWhenUsed="1"/>
    <w:lsdException w:name="footnote reference" w:semiHidden="1" w:unhideWhenUsed="1"/>
    <w:lsdException w:name="annotation reference" w:semiHidden="1" w:unhideWhenUsed="1"/>
    <w:lsdException w:name="line number" w:locked="1"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locked="1"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locked="1" w:semiHidden="1" w:unhideWhenUsed="1"/>
    <w:lsdException w:name="List 5" w:locked="1"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lsdException w:name="Salutation" w:locked="1" w:semiHidden="1" w:unhideWhenUsed="1"/>
    <w:lsdException w:name="Date"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iPriority="99" w:unhideWhenUsed="1"/>
    <w:lsdException w:name="HTML Definition" w:locked="1" w:semiHidden="1" w:unhideWhenUsed="1"/>
    <w:lsdException w:name="HTML Keyboard" w:locked="1" w:semiHidden="1" w:uiPriority="99"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58B1"/>
    <w:pPr>
      <w:outlineLvl w:val="4"/>
    </w:pPr>
    <w:rPr>
      <w:rFonts w:ascii="Times" w:hAnsi="Times"/>
      <w:bCs/>
      <w:iCs/>
      <w:sz w:val="22"/>
      <w:szCs w:val="22"/>
    </w:rPr>
  </w:style>
  <w:style w:type="paragraph" w:styleId="Heading1">
    <w:name w:val="heading 1"/>
    <w:aliases w:val="Chapter Title"/>
    <w:next w:val="Heading2"/>
    <w:qFormat/>
    <w:rsid w:val="00FE58B1"/>
    <w:pPr>
      <w:keepNext/>
      <w:numPr>
        <w:numId w:val="1"/>
      </w:numPr>
      <w:pBdr>
        <w:top w:val="single" w:sz="48" w:space="1" w:color="auto"/>
      </w:pBdr>
      <w:spacing w:before="400" w:after="960"/>
      <w:outlineLvl w:val="0"/>
    </w:pPr>
    <w:rPr>
      <w:rFonts w:ascii="Arial" w:hAnsi="Arial" w:cs="Arial"/>
      <w:b/>
      <w:bCs/>
      <w:kern w:val="32"/>
      <w:sz w:val="48"/>
      <w:szCs w:val="32"/>
    </w:rPr>
  </w:style>
  <w:style w:type="paragraph" w:styleId="Heading2">
    <w:name w:val="heading 2"/>
    <w:aliases w:val="Frame Title"/>
    <w:next w:val="Normal"/>
    <w:qFormat/>
    <w:rsid w:val="00FE58B1"/>
    <w:pPr>
      <w:keepNext/>
      <w:numPr>
        <w:ilvl w:val="1"/>
        <w:numId w:val="6"/>
      </w:numPr>
      <w:pBdr>
        <w:bottom w:val="single" w:sz="8" w:space="8" w:color="auto"/>
      </w:pBdr>
      <w:spacing w:after="120"/>
      <w:outlineLvl w:val="1"/>
    </w:pPr>
    <w:rPr>
      <w:rFonts w:ascii="Arial" w:hAnsi="Arial" w:cs="Arial"/>
      <w:b/>
      <w:bCs/>
      <w:iCs/>
      <w:sz w:val="36"/>
      <w:szCs w:val="28"/>
    </w:rPr>
  </w:style>
  <w:style w:type="paragraph" w:styleId="Heading3">
    <w:name w:val="heading 3"/>
    <w:aliases w:val="Label"/>
    <w:next w:val="Normal"/>
    <w:qFormat/>
    <w:rsid w:val="00FE58B1"/>
    <w:pPr>
      <w:keepNext/>
      <w:numPr>
        <w:ilvl w:val="2"/>
        <w:numId w:val="6"/>
      </w:numPr>
      <w:spacing w:before="360" w:after="100"/>
      <w:outlineLvl w:val="2"/>
    </w:pPr>
    <w:rPr>
      <w:rFonts w:ascii="Arial" w:hAnsi="Arial" w:cs="Arial"/>
      <w:b/>
      <w:bCs/>
      <w:sz w:val="22"/>
      <w:szCs w:val="26"/>
    </w:rPr>
  </w:style>
  <w:style w:type="paragraph" w:styleId="Heading4">
    <w:name w:val="heading 4"/>
    <w:basedOn w:val="Heading3"/>
    <w:next w:val="Normal"/>
    <w:link w:val="Heading4Char"/>
    <w:rsid w:val="00FE58B1"/>
    <w:pPr>
      <w:numPr>
        <w:ilvl w:val="0"/>
        <w:numId w:val="0"/>
      </w:numPr>
      <w:spacing w:before="100"/>
      <w:outlineLvl w:val="3"/>
    </w:pPr>
    <w:rPr>
      <w:bCs w:val="0"/>
      <w:szCs w:val="28"/>
    </w:rPr>
  </w:style>
  <w:style w:type="paragraph" w:styleId="Heading5">
    <w:name w:val="heading 5"/>
    <w:next w:val="Normal"/>
    <w:link w:val="Heading5Char"/>
    <w:qFormat/>
    <w:locked/>
    <w:rsid w:val="00FE58B1"/>
    <w:pPr>
      <w:outlineLvl w:val="4"/>
    </w:pPr>
    <w:rPr>
      <w:rFonts w:ascii="Times" w:hAnsi="Times"/>
      <w:b/>
      <w:bCs/>
      <w:iCs/>
      <w:sz w:val="22"/>
      <w:szCs w:val="22"/>
    </w:rPr>
  </w:style>
  <w:style w:type="paragraph" w:styleId="Heading6">
    <w:name w:val="heading 6"/>
    <w:next w:val="Normal"/>
    <w:locked/>
    <w:rsid w:val="00FE58B1"/>
    <w:pPr>
      <w:jc w:val="center"/>
      <w:outlineLvl w:val="5"/>
    </w:pPr>
    <w:rPr>
      <w:rFonts w:ascii="Times" w:hAnsi="Times"/>
      <w:b/>
      <w:iCs/>
      <w:sz w:val="22"/>
      <w:szCs w:val="22"/>
    </w:rPr>
  </w:style>
  <w:style w:type="paragraph" w:styleId="Heading7">
    <w:name w:val="heading 7"/>
    <w:basedOn w:val="Normal"/>
    <w:next w:val="Normal"/>
    <w:locked/>
    <w:rsid w:val="00FE58B1"/>
    <w:pPr>
      <w:spacing w:before="240" w:after="60"/>
      <w:outlineLvl w:val="6"/>
    </w:pPr>
    <w:rPr>
      <w:rFonts w:ascii="Times New Roman" w:hAnsi="Times New Roman"/>
      <w:sz w:val="24"/>
      <w:szCs w:val="24"/>
    </w:rPr>
  </w:style>
  <w:style w:type="paragraph" w:styleId="Heading8">
    <w:name w:val="heading 8"/>
    <w:basedOn w:val="Normal"/>
    <w:next w:val="Normal"/>
    <w:locked/>
    <w:rsid w:val="00FE58B1"/>
    <w:pPr>
      <w:spacing w:before="240" w:after="60"/>
      <w:outlineLvl w:val="7"/>
    </w:pPr>
    <w:rPr>
      <w:rFonts w:ascii="Times New Roman" w:hAnsi="Times New Roman"/>
      <w:i/>
      <w:iCs w:val="0"/>
      <w:sz w:val="24"/>
      <w:szCs w:val="24"/>
    </w:rPr>
  </w:style>
  <w:style w:type="paragraph" w:styleId="Heading9">
    <w:name w:val="heading 9"/>
    <w:basedOn w:val="Normal"/>
    <w:next w:val="Normal"/>
    <w:locked/>
    <w:rsid w:val="00FE58B1"/>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E2189"/>
    <w:rPr>
      <w:rFonts w:ascii="Arial" w:hAnsi="Arial" w:cs="Arial"/>
      <w:b/>
      <w:sz w:val="22"/>
      <w:szCs w:val="28"/>
    </w:rPr>
  </w:style>
  <w:style w:type="paragraph" w:styleId="Title">
    <w:name w:val="Title"/>
    <w:next w:val="Normal"/>
    <w:qFormat/>
    <w:rsid w:val="00FE58B1"/>
    <w:pPr>
      <w:spacing w:before="240" w:after="720"/>
      <w:outlineLvl w:val="0"/>
    </w:pPr>
    <w:rPr>
      <w:rFonts w:ascii="Arial" w:hAnsi="Arial" w:cs="Arial"/>
      <w:b/>
      <w:bCs/>
      <w:kern w:val="28"/>
      <w:sz w:val="48"/>
      <w:szCs w:val="32"/>
    </w:rPr>
  </w:style>
  <w:style w:type="paragraph" w:customStyle="1" w:styleId="SuperTitle">
    <w:name w:val="SuperTitle"/>
    <w:next w:val="Title"/>
    <w:rsid w:val="00FE58B1"/>
    <w:pPr>
      <w:pBdr>
        <w:top w:val="single" w:sz="48" w:space="1" w:color="auto"/>
      </w:pBdr>
      <w:tabs>
        <w:tab w:val="left" w:pos="962"/>
      </w:tabs>
      <w:spacing w:before="400"/>
    </w:pPr>
    <w:rPr>
      <w:rFonts w:ascii="Arial" w:hAnsi="Arial" w:cs="Arial"/>
      <w:b/>
      <w:bCs/>
      <w:kern w:val="28"/>
      <w:sz w:val="28"/>
      <w:szCs w:val="32"/>
    </w:rPr>
  </w:style>
  <w:style w:type="paragraph" w:customStyle="1" w:styleId="PubDate">
    <w:name w:val="PubDate"/>
    <w:basedOn w:val="Normal"/>
    <w:rsid w:val="00FE58B1"/>
    <w:pPr>
      <w:jc w:val="right"/>
    </w:pPr>
    <w:rPr>
      <w:rFonts w:ascii="Arial" w:hAnsi="Arial"/>
      <w:sz w:val="24"/>
    </w:rPr>
  </w:style>
  <w:style w:type="paragraph" w:styleId="BalloonText">
    <w:name w:val="Balloon Text"/>
    <w:basedOn w:val="Normal"/>
    <w:link w:val="BalloonTextChar"/>
    <w:locked/>
    <w:rsid w:val="0042108A"/>
    <w:rPr>
      <w:rFonts w:ascii="Tahoma" w:hAnsi="Tahoma" w:cs="Tahoma"/>
      <w:sz w:val="16"/>
      <w:szCs w:val="16"/>
    </w:rPr>
  </w:style>
  <w:style w:type="paragraph" w:customStyle="1" w:styleId="NormalRight">
    <w:name w:val="NormalRight"/>
    <w:rsid w:val="00FE58B1"/>
    <w:pPr>
      <w:spacing w:before="120"/>
      <w:jc w:val="right"/>
    </w:pPr>
    <w:rPr>
      <w:rFonts w:ascii="Times" w:hAnsi="Times" w:cs="Arial"/>
      <w:bCs/>
      <w:kern w:val="28"/>
      <w:sz w:val="22"/>
      <w:szCs w:val="32"/>
    </w:rPr>
  </w:style>
  <w:style w:type="paragraph" w:customStyle="1" w:styleId="TableHeading">
    <w:name w:val="TableHeading"/>
    <w:next w:val="Normal"/>
    <w:qFormat/>
    <w:rsid w:val="00FE58B1"/>
    <w:pPr>
      <w:jc w:val="center"/>
    </w:pPr>
    <w:rPr>
      <w:rFonts w:ascii="Times" w:hAnsi="Times"/>
      <w:b/>
      <w:iCs/>
      <w:sz w:val="22"/>
      <w:szCs w:val="22"/>
    </w:rPr>
  </w:style>
  <w:style w:type="paragraph" w:customStyle="1" w:styleId="TOCTitle">
    <w:name w:val="TOCTitle"/>
    <w:basedOn w:val="HeadingBase"/>
    <w:next w:val="Normal"/>
    <w:autoRedefine/>
    <w:semiHidden/>
    <w:rsid w:val="00FE58B1"/>
    <w:pPr>
      <w:pBdr>
        <w:top w:val="single" w:sz="48" w:space="1" w:color="auto"/>
      </w:pBdr>
      <w:spacing w:before="400" w:after="1200"/>
    </w:pPr>
    <w:rPr>
      <w:rFonts w:cs="Arial"/>
      <w:bCs w:val="0"/>
      <w:kern w:val="32"/>
      <w:sz w:val="48"/>
      <w:szCs w:val="32"/>
    </w:rPr>
  </w:style>
  <w:style w:type="paragraph" w:customStyle="1" w:styleId="HeadingBase">
    <w:name w:val="Heading Base"/>
    <w:basedOn w:val="Normal"/>
    <w:autoRedefine/>
    <w:semiHidden/>
    <w:locked/>
    <w:rsid w:val="00FE58B1"/>
    <w:rPr>
      <w:rFonts w:ascii="Arial" w:hAnsi="Arial"/>
      <w:b/>
    </w:rPr>
  </w:style>
  <w:style w:type="paragraph" w:styleId="TOC2">
    <w:name w:val="toc 2"/>
    <w:basedOn w:val="Normal"/>
    <w:next w:val="Normal"/>
    <w:autoRedefine/>
    <w:semiHidden/>
    <w:rsid w:val="00FE58B1"/>
    <w:pPr>
      <w:tabs>
        <w:tab w:val="right" w:leader="dot" w:pos="9360"/>
      </w:tabs>
      <w:spacing w:before="40"/>
      <w:ind w:left="720" w:right="446" w:hanging="518"/>
    </w:pPr>
  </w:style>
  <w:style w:type="paragraph" w:styleId="TOC1">
    <w:name w:val="toc 1"/>
    <w:basedOn w:val="Normal"/>
    <w:next w:val="Normal"/>
    <w:autoRedefine/>
    <w:semiHidden/>
    <w:rsid w:val="00FE58B1"/>
    <w:pPr>
      <w:tabs>
        <w:tab w:val="left" w:pos="1540"/>
        <w:tab w:val="right" w:leader="dot" w:pos="9360"/>
      </w:tabs>
      <w:spacing w:before="160"/>
      <w:ind w:left="187" w:right="547" w:hanging="187"/>
    </w:pPr>
    <w:rPr>
      <w:rFonts w:ascii="Arial" w:hAnsi="Arial"/>
      <w:b/>
      <w:sz w:val="24"/>
    </w:rPr>
  </w:style>
  <w:style w:type="paragraph" w:styleId="Header">
    <w:name w:val="header"/>
    <w:basedOn w:val="Normal"/>
    <w:next w:val="Normal"/>
    <w:rsid w:val="00FE58B1"/>
    <w:pPr>
      <w:spacing w:before="120"/>
    </w:pPr>
  </w:style>
  <w:style w:type="paragraph" w:styleId="Footer">
    <w:name w:val="footer"/>
    <w:basedOn w:val="Normal"/>
    <w:rsid w:val="00FE58B1"/>
    <w:pPr>
      <w:pBdr>
        <w:top w:val="single" w:sz="8" w:space="4" w:color="auto"/>
      </w:pBdr>
      <w:tabs>
        <w:tab w:val="right" w:pos="9360"/>
      </w:tabs>
      <w:spacing w:before="480"/>
      <w:outlineLvl w:val="9"/>
    </w:pPr>
    <w:rPr>
      <w:sz w:val="20"/>
    </w:rPr>
  </w:style>
  <w:style w:type="character" w:styleId="PageNumber">
    <w:name w:val="page number"/>
    <w:basedOn w:val="DefaultParagraphFont"/>
    <w:rsid w:val="00FE58B1"/>
  </w:style>
  <w:style w:type="paragraph" w:styleId="ListBullet">
    <w:name w:val="List Bullet"/>
    <w:qFormat/>
    <w:rsid w:val="00DF2464"/>
    <w:pPr>
      <w:numPr>
        <w:numId w:val="3"/>
      </w:numPr>
      <w:spacing w:before="40"/>
      <w:ind w:left="360"/>
    </w:pPr>
    <w:rPr>
      <w:rFonts w:ascii="Times" w:hAnsi="Times"/>
      <w:sz w:val="22"/>
      <w:szCs w:val="22"/>
    </w:rPr>
  </w:style>
  <w:style w:type="paragraph" w:styleId="ListBullet2">
    <w:name w:val="List Bullet 2"/>
    <w:qFormat/>
    <w:rsid w:val="00DF2464"/>
    <w:pPr>
      <w:numPr>
        <w:ilvl w:val="1"/>
        <w:numId w:val="3"/>
      </w:numPr>
      <w:spacing w:before="40"/>
      <w:ind w:left="720"/>
    </w:pPr>
    <w:rPr>
      <w:rFonts w:ascii="Times" w:hAnsi="Times"/>
      <w:sz w:val="22"/>
      <w:szCs w:val="22"/>
    </w:rPr>
  </w:style>
  <w:style w:type="character" w:customStyle="1" w:styleId="BalloonTextChar">
    <w:name w:val="Balloon Text Char"/>
    <w:basedOn w:val="DefaultParagraphFont"/>
    <w:link w:val="BalloonText"/>
    <w:rsid w:val="0042108A"/>
    <w:rPr>
      <w:rFonts w:ascii="Tahoma" w:hAnsi="Tahoma" w:cs="Tahoma"/>
      <w:bCs/>
      <w:iCs/>
      <w:sz w:val="16"/>
      <w:szCs w:val="16"/>
    </w:rPr>
  </w:style>
  <w:style w:type="paragraph" w:customStyle="1" w:styleId="Appendix">
    <w:name w:val="Appendix"/>
    <w:basedOn w:val="Normal"/>
    <w:next w:val="Normal"/>
    <w:rsid w:val="00FE58B1"/>
    <w:pPr>
      <w:pBdr>
        <w:top w:val="single" w:sz="48" w:space="1" w:color="auto"/>
      </w:pBdr>
      <w:spacing w:before="400" w:after="960"/>
      <w:outlineLvl w:val="9"/>
    </w:pPr>
    <w:rPr>
      <w:rFonts w:ascii="Arial" w:hAnsi="Arial" w:cs="Arial"/>
      <w:b/>
      <w:iCs w:val="0"/>
      <w:kern w:val="28"/>
      <w:sz w:val="48"/>
      <w:szCs w:val="32"/>
    </w:rPr>
  </w:style>
  <w:style w:type="paragraph" w:customStyle="1" w:styleId="FixedWidthFont">
    <w:name w:val="FixedWidthFont"/>
    <w:basedOn w:val="Normal"/>
    <w:rsid w:val="00FE58B1"/>
    <w:pPr>
      <w:spacing w:before="10" w:after="10"/>
    </w:pPr>
    <w:rPr>
      <w:rFonts w:ascii="Courier New" w:hAnsi="Courier New"/>
      <w:sz w:val="18"/>
    </w:rPr>
  </w:style>
  <w:style w:type="paragraph" w:customStyle="1" w:styleId="IndexBase">
    <w:name w:val="Index Base"/>
    <w:basedOn w:val="Normal"/>
    <w:autoRedefine/>
    <w:semiHidden/>
    <w:rsid w:val="00FE58B1"/>
  </w:style>
  <w:style w:type="paragraph" w:customStyle="1" w:styleId="IndexTitle">
    <w:name w:val="Index Title"/>
    <w:basedOn w:val="HeadingBase"/>
    <w:next w:val="Normal"/>
    <w:unhideWhenUsed/>
    <w:rsid w:val="00FE58B1"/>
    <w:pPr>
      <w:pBdr>
        <w:top w:val="single" w:sz="48" w:space="1" w:color="auto"/>
      </w:pBdr>
    </w:pPr>
    <w:rPr>
      <w:sz w:val="48"/>
    </w:rPr>
  </w:style>
  <w:style w:type="paragraph" w:styleId="List">
    <w:name w:val="List"/>
    <w:rsid w:val="00FE58B1"/>
    <w:pPr>
      <w:spacing w:before="40"/>
      <w:ind w:left="360" w:hanging="360"/>
    </w:pPr>
    <w:rPr>
      <w:rFonts w:ascii="Times" w:hAnsi="Times"/>
      <w:sz w:val="22"/>
      <w:szCs w:val="22"/>
    </w:rPr>
  </w:style>
  <w:style w:type="paragraph" w:styleId="List2">
    <w:name w:val="List 2"/>
    <w:basedOn w:val="Normal"/>
    <w:next w:val="List"/>
    <w:rsid w:val="00FE58B1"/>
    <w:pPr>
      <w:ind w:left="720" w:hanging="360"/>
    </w:pPr>
  </w:style>
  <w:style w:type="paragraph" w:styleId="List3">
    <w:name w:val="List 3"/>
    <w:basedOn w:val="List2"/>
    <w:rsid w:val="00FE58B1"/>
    <w:pPr>
      <w:spacing w:before="40"/>
      <w:ind w:left="1080"/>
    </w:pPr>
  </w:style>
  <w:style w:type="paragraph" w:styleId="ListNumber">
    <w:name w:val="List Number"/>
    <w:basedOn w:val="Normal"/>
    <w:qFormat/>
    <w:rsid w:val="00993CC4"/>
    <w:pPr>
      <w:numPr>
        <w:numId w:val="4"/>
      </w:numPr>
      <w:spacing w:before="40"/>
      <w:ind w:left="360"/>
      <w:outlineLvl w:val="5"/>
    </w:pPr>
  </w:style>
  <w:style w:type="paragraph" w:customStyle="1" w:styleId="Note">
    <w:name w:val="Note"/>
    <w:next w:val="Normal"/>
    <w:qFormat/>
    <w:rsid w:val="00B31B22"/>
    <w:pPr>
      <w:numPr>
        <w:numId w:val="7"/>
      </w:numPr>
      <w:tabs>
        <w:tab w:val="clear" w:pos="1292"/>
      </w:tabs>
      <w:spacing w:before="40"/>
      <w:ind w:left="720"/>
    </w:pPr>
    <w:rPr>
      <w:sz w:val="22"/>
      <w:szCs w:val="22"/>
    </w:rPr>
  </w:style>
  <w:style w:type="paragraph" w:customStyle="1" w:styleId="TOCBase">
    <w:name w:val="TOC Base"/>
    <w:basedOn w:val="Normal"/>
    <w:autoRedefine/>
    <w:semiHidden/>
    <w:rsid w:val="00FE58B1"/>
  </w:style>
  <w:style w:type="paragraph" w:styleId="ListNumber2">
    <w:name w:val="List Number 2"/>
    <w:basedOn w:val="Normal"/>
    <w:rsid w:val="00993CC4"/>
    <w:pPr>
      <w:numPr>
        <w:numId w:val="5"/>
      </w:numPr>
      <w:spacing w:before="40"/>
      <w:ind w:left="720"/>
      <w:outlineLvl w:val="7"/>
    </w:pPr>
  </w:style>
  <w:style w:type="paragraph" w:customStyle="1" w:styleId="Listabc2">
    <w:name w:val="List abc 2"/>
    <w:rsid w:val="00FE58B1"/>
    <w:pPr>
      <w:numPr>
        <w:ilvl w:val="1"/>
        <w:numId w:val="2"/>
      </w:numPr>
      <w:spacing w:before="40"/>
      <w:outlineLvl w:val="6"/>
    </w:pPr>
    <w:rPr>
      <w:rFonts w:ascii="Times" w:hAnsi="Times"/>
      <w:sz w:val="22"/>
      <w:szCs w:val="22"/>
    </w:rPr>
  </w:style>
  <w:style w:type="paragraph" w:styleId="ListBullet3">
    <w:name w:val="List Bullet 3"/>
    <w:basedOn w:val="Normal"/>
    <w:autoRedefine/>
    <w:semiHidden/>
    <w:rsid w:val="00FE58B1"/>
    <w:pPr>
      <w:numPr>
        <w:ilvl w:val="2"/>
        <w:numId w:val="3"/>
      </w:numPr>
      <w:spacing w:before="40"/>
    </w:pPr>
  </w:style>
  <w:style w:type="paragraph" w:customStyle="1" w:styleId="Listabc">
    <w:name w:val="List abc"/>
    <w:qFormat/>
    <w:rsid w:val="00FE58B1"/>
    <w:pPr>
      <w:numPr>
        <w:numId w:val="2"/>
      </w:numPr>
      <w:spacing w:before="40"/>
    </w:pPr>
    <w:rPr>
      <w:rFonts w:ascii="Times" w:hAnsi="Times" w:cs="Arial"/>
      <w:bCs/>
      <w:sz w:val="22"/>
      <w:szCs w:val="26"/>
    </w:rPr>
  </w:style>
  <w:style w:type="paragraph" w:customStyle="1" w:styleId="Heading20">
    <w:name w:val="Heading2"/>
    <w:aliases w:val="Cont"/>
    <w:basedOn w:val="Heading2"/>
    <w:next w:val="Normal"/>
    <w:rsid w:val="00FE58B1"/>
    <w:pPr>
      <w:numPr>
        <w:ilvl w:val="0"/>
        <w:numId w:val="0"/>
      </w:numPr>
      <w:spacing w:before="680"/>
    </w:pPr>
  </w:style>
  <w:style w:type="paragraph" w:styleId="ListBullet4">
    <w:name w:val="List Bullet 4"/>
    <w:basedOn w:val="Normal"/>
    <w:semiHidden/>
    <w:rsid w:val="00FE58B1"/>
    <w:pPr>
      <w:numPr>
        <w:ilvl w:val="3"/>
        <w:numId w:val="3"/>
      </w:numPr>
    </w:pPr>
  </w:style>
  <w:style w:type="paragraph" w:styleId="ListBullet5">
    <w:name w:val="List Bullet 5"/>
    <w:basedOn w:val="Normal"/>
    <w:semiHidden/>
    <w:rsid w:val="00FE58B1"/>
    <w:pPr>
      <w:numPr>
        <w:ilvl w:val="4"/>
        <w:numId w:val="3"/>
      </w:numPr>
    </w:pPr>
  </w:style>
  <w:style w:type="paragraph" w:customStyle="1" w:styleId="Heading30">
    <w:name w:val="Heading3"/>
    <w:aliases w:val="cont"/>
    <w:basedOn w:val="Heading3"/>
    <w:next w:val="Normal"/>
    <w:rsid w:val="00FE58B1"/>
    <w:pPr>
      <w:keepNext w:val="0"/>
      <w:numPr>
        <w:ilvl w:val="0"/>
        <w:numId w:val="0"/>
      </w:numPr>
      <w:outlineLvl w:val="7"/>
    </w:pPr>
  </w:style>
  <w:style w:type="paragraph" w:customStyle="1" w:styleId="Table">
    <w:name w:val="Table#"/>
    <w:qFormat/>
    <w:rsid w:val="00FE58B1"/>
    <w:pPr>
      <w:numPr>
        <w:ilvl w:val="3"/>
        <w:numId w:val="6"/>
      </w:numPr>
      <w:jc w:val="center"/>
    </w:pPr>
    <w:rPr>
      <w:sz w:val="22"/>
      <w:szCs w:val="22"/>
    </w:rPr>
  </w:style>
  <w:style w:type="paragraph" w:customStyle="1" w:styleId="FitPage">
    <w:name w:val="FitPage"/>
    <w:basedOn w:val="Normal"/>
    <w:next w:val="Normal"/>
    <w:qFormat/>
    <w:rsid w:val="00FE58B1"/>
    <w:rPr>
      <w:rFonts w:cs="Arial"/>
      <w:bCs w:val="0"/>
      <w:kern w:val="28"/>
      <w:sz w:val="16"/>
      <w:szCs w:val="32"/>
    </w:rPr>
  </w:style>
  <w:style w:type="paragraph" w:styleId="TOC3">
    <w:name w:val="toc 3"/>
    <w:basedOn w:val="Normal"/>
    <w:next w:val="Normal"/>
    <w:autoRedefine/>
    <w:semiHidden/>
    <w:rsid w:val="00FE58B1"/>
    <w:pPr>
      <w:tabs>
        <w:tab w:val="right" w:leader="dot" w:pos="9360"/>
      </w:tabs>
      <w:ind w:left="403"/>
    </w:pPr>
  </w:style>
  <w:style w:type="paragraph" w:styleId="TOC4">
    <w:name w:val="toc 4"/>
    <w:basedOn w:val="Normal"/>
    <w:next w:val="Normal"/>
    <w:autoRedefine/>
    <w:semiHidden/>
    <w:locked/>
    <w:rsid w:val="00FE58B1"/>
    <w:pPr>
      <w:tabs>
        <w:tab w:val="right" w:leader="dot" w:pos="9360"/>
      </w:tabs>
      <w:ind w:left="-144" w:firstLine="144"/>
    </w:pPr>
  </w:style>
  <w:style w:type="paragraph" w:styleId="TOC5">
    <w:name w:val="toc 5"/>
    <w:basedOn w:val="Normal"/>
    <w:next w:val="Normal"/>
    <w:autoRedefine/>
    <w:semiHidden/>
    <w:locked/>
    <w:rsid w:val="00FE58B1"/>
    <w:pPr>
      <w:tabs>
        <w:tab w:val="right" w:leader="dot" w:pos="9360"/>
      </w:tabs>
      <w:ind w:left="806"/>
    </w:pPr>
  </w:style>
  <w:style w:type="paragraph" w:styleId="TOC6">
    <w:name w:val="toc 6"/>
    <w:basedOn w:val="Normal"/>
    <w:next w:val="Normal"/>
    <w:autoRedefine/>
    <w:semiHidden/>
    <w:locked/>
    <w:rsid w:val="00FE58B1"/>
    <w:pPr>
      <w:tabs>
        <w:tab w:val="right" w:leader="dot" w:pos="9360"/>
      </w:tabs>
      <w:ind w:left="994"/>
    </w:pPr>
  </w:style>
  <w:style w:type="paragraph" w:styleId="TOC7">
    <w:name w:val="toc 7"/>
    <w:basedOn w:val="Normal"/>
    <w:next w:val="Normal"/>
    <w:autoRedefine/>
    <w:semiHidden/>
    <w:locked/>
    <w:rsid w:val="00FE58B1"/>
    <w:pPr>
      <w:tabs>
        <w:tab w:val="right" w:leader="dot" w:pos="9360"/>
      </w:tabs>
      <w:ind w:left="1195"/>
    </w:pPr>
  </w:style>
  <w:style w:type="paragraph" w:styleId="TOC8">
    <w:name w:val="toc 8"/>
    <w:basedOn w:val="Normal"/>
    <w:next w:val="Normal"/>
    <w:autoRedefine/>
    <w:semiHidden/>
    <w:locked/>
    <w:rsid w:val="00FE58B1"/>
    <w:pPr>
      <w:tabs>
        <w:tab w:val="right" w:leader="dot" w:pos="9360"/>
      </w:tabs>
      <w:ind w:left="1397"/>
    </w:pPr>
  </w:style>
  <w:style w:type="paragraph" w:styleId="TOC9">
    <w:name w:val="toc 9"/>
    <w:basedOn w:val="Normal"/>
    <w:next w:val="Normal"/>
    <w:autoRedefine/>
    <w:semiHidden/>
    <w:locked/>
    <w:rsid w:val="00FE58B1"/>
    <w:pPr>
      <w:tabs>
        <w:tab w:val="right" w:leader="dot" w:pos="9360"/>
      </w:tabs>
      <w:ind w:left="1598"/>
    </w:pPr>
  </w:style>
  <w:style w:type="paragraph" w:customStyle="1" w:styleId="TableHeadingLeft">
    <w:name w:val="TableHeadingLeft"/>
    <w:next w:val="Normal"/>
    <w:qFormat/>
    <w:rsid w:val="00FE58B1"/>
    <w:rPr>
      <w:rFonts w:ascii="Times" w:hAnsi="Times"/>
      <w:b/>
      <w:bCs/>
      <w:iCs/>
      <w:sz w:val="22"/>
      <w:szCs w:val="22"/>
    </w:rPr>
  </w:style>
  <w:style w:type="character" w:styleId="Hyperlink">
    <w:name w:val="Hyperlink"/>
    <w:basedOn w:val="DefaultParagraphFont"/>
    <w:uiPriority w:val="99"/>
    <w:semiHidden/>
    <w:rsid w:val="00FE58B1"/>
    <w:rPr>
      <w:color w:val="0000FF"/>
      <w:u w:val="single"/>
    </w:rPr>
  </w:style>
  <w:style w:type="character" w:customStyle="1" w:styleId="Italic">
    <w:name w:val="Italic"/>
    <w:rsid w:val="00FE58B1"/>
    <w:rPr>
      <w:i/>
    </w:rPr>
  </w:style>
  <w:style w:type="paragraph" w:styleId="ListParagraph">
    <w:name w:val="List Paragraph"/>
    <w:basedOn w:val="Normal"/>
    <w:uiPriority w:val="34"/>
    <w:qFormat/>
    <w:rsid w:val="00FE58B1"/>
    <w:pPr>
      <w:ind w:left="720"/>
      <w:contextualSpacing/>
    </w:pPr>
  </w:style>
  <w:style w:type="character" w:customStyle="1" w:styleId="Bold">
    <w:name w:val="Bold"/>
    <w:rsid w:val="007C1AA4"/>
    <w:rPr>
      <w:b/>
    </w:rPr>
  </w:style>
  <w:style w:type="paragraph" w:styleId="FootnoteText">
    <w:name w:val="footnote text"/>
    <w:basedOn w:val="Normal"/>
    <w:link w:val="FootnoteTextChar"/>
    <w:rsid w:val="00DE48E4"/>
    <w:rPr>
      <w:sz w:val="20"/>
      <w:szCs w:val="20"/>
    </w:rPr>
  </w:style>
  <w:style w:type="character" w:customStyle="1" w:styleId="FootnoteTextChar">
    <w:name w:val="Footnote Text Char"/>
    <w:basedOn w:val="DefaultParagraphFont"/>
    <w:link w:val="FootnoteText"/>
    <w:rsid w:val="00DE48E4"/>
    <w:rPr>
      <w:rFonts w:ascii="Times" w:hAnsi="Times"/>
      <w:bCs/>
      <w:iCs/>
    </w:rPr>
  </w:style>
  <w:style w:type="character" w:styleId="FootnoteReference">
    <w:name w:val="footnote reference"/>
    <w:basedOn w:val="DefaultParagraphFont"/>
    <w:rsid w:val="00DE48E4"/>
    <w:rPr>
      <w:vertAlign w:val="superscript"/>
    </w:rPr>
  </w:style>
  <w:style w:type="character" w:styleId="PlaceholderText">
    <w:name w:val="Placeholder Text"/>
    <w:basedOn w:val="DefaultParagraphFont"/>
    <w:uiPriority w:val="99"/>
    <w:semiHidden/>
    <w:rsid w:val="00B4371E"/>
    <w:rPr>
      <w:color w:val="808080"/>
    </w:rPr>
  </w:style>
  <w:style w:type="character" w:customStyle="1" w:styleId="Heading5Char">
    <w:name w:val="Heading 5 Char"/>
    <w:basedOn w:val="DefaultParagraphFont"/>
    <w:link w:val="Heading5"/>
    <w:rsid w:val="001B34AC"/>
    <w:rPr>
      <w:rFonts w:ascii="Times" w:hAnsi="Times"/>
      <w:b/>
      <w:bCs/>
      <w:iCs/>
      <w:sz w:val="22"/>
      <w:szCs w:val="22"/>
    </w:rPr>
  </w:style>
  <w:style w:type="paragraph" w:customStyle="1" w:styleId="TableText">
    <w:name w:val="TableText"/>
    <w:basedOn w:val="Normal"/>
    <w:qFormat/>
    <w:rsid w:val="001B34AC"/>
    <w:pPr>
      <w:tabs>
        <w:tab w:val="left" w:pos="360"/>
      </w:tabs>
      <w:overflowPunct w:val="0"/>
      <w:autoSpaceDE w:val="0"/>
      <w:autoSpaceDN w:val="0"/>
      <w:adjustRightInd w:val="0"/>
      <w:spacing w:before="30" w:after="30"/>
      <w:ind w:left="144" w:right="72"/>
      <w:textAlignment w:val="baseline"/>
      <w:outlineLvl w:val="9"/>
    </w:pPr>
    <w:rPr>
      <w:rFonts w:ascii="Times New Roman" w:hAnsi="Times New Roman"/>
      <w:bCs w:val="0"/>
      <w:iCs w:val="0"/>
      <w:szCs w:val="20"/>
    </w:rPr>
  </w:style>
  <w:style w:type="paragraph" w:customStyle="1" w:styleId="LineSpace">
    <w:name w:val="LineSpace"/>
    <w:basedOn w:val="Normal"/>
    <w:next w:val="Normal"/>
    <w:rsid w:val="001B34AC"/>
    <w:pPr>
      <w:overflowPunct w:val="0"/>
      <w:autoSpaceDE w:val="0"/>
      <w:autoSpaceDN w:val="0"/>
      <w:adjustRightInd w:val="0"/>
      <w:textAlignment w:val="baseline"/>
      <w:outlineLvl w:val="9"/>
    </w:pPr>
    <w:rPr>
      <w:rFonts w:ascii="Times New Roman" w:hAnsi="Times New Roman"/>
      <w:bCs w:val="0"/>
      <w:iCs w:val="0"/>
      <w:szCs w:val="20"/>
    </w:rPr>
  </w:style>
  <w:style w:type="character" w:customStyle="1" w:styleId="ppmreadonlyvalue">
    <w:name w:val="ppm_read_only_value"/>
    <w:basedOn w:val="DefaultParagraphFont"/>
    <w:rsid w:val="00500A00"/>
  </w:style>
  <w:style w:type="paragraph" w:styleId="NormalWeb">
    <w:name w:val="Normal (Web)"/>
    <w:basedOn w:val="Normal"/>
    <w:uiPriority w:val="99"/>
    <w:unhideWhenUsed/>
    <w:locked/>
    <w:rsid w:val="001D3C83"/>
    <w:pPr>
      <w:spacing w:before="100" w:beforeAutospacing="1" w:after="100" w:afterAutospacing="1"/>
      <w:outlineLvl w:val="9"/>
    </w:pPr>
    <w:rPr>
      <w:rFonts w:ascii="Times New Roman" w:hAnsi="Times New Roman"/>
      <w:bCs w:val="0"/>
      <w:iCs w:val="0"/>
      <w:sz w:val="24"/>
      <w:szCs w:val="24"/>
    </w:rPr>
  </w:style>
  <w:style w:type="character" w:styleId="Strong">
    <w:name w:val="Strong"/>
    <w:basedOn w:val="DefaultParagraphFont"/>
    <w:uiPriority w:val="22"/>
    <w:qFormat/>
    <w:locked/>
    <w:rsid w:val="001D3C83"/>
    <w:rPr>
      <w:b/>
      <w:bCs/>
    </w:rPr>
  </w:style>
  <w:style w:type="character" w:customStyle="1" w:styleId="code">
    <w:name w:val="code"/>
    <w:basedOn w:val="DefaultParagraphFont"/>
    <w:rsid w:val="001D3C83"/>
  </w:style>
  <w:style w:type="paragraph" w:customStyle="1" w:styleId="TableListOrderedabc2">
    <w:name w:val="TableListOrdered_abc2"/>
    <w:qFormat/>
    <w:rsid w:val="000B2BA1"/>
    <w:pPr>
      <w:numPr>
        <w:numId w:val="8"/>
      </w:numPr>
      <w:spacing w:before="30" w:after="30"/>
      <w:ind w:right="72"/>
    </w:pPr>
    <w:rPr>
      <w:sz w:val="22"/>
    </w:rPr>
  </w:style>
  <w:style w:type="table" w:styleId="LightList-Accent3">
    <w:name w:val="Light List Accent 3"/>
    <w:basedOn w:val="TableNormal"/>
    <w:uiPriority w:val="61"/>
    <w:rsid w:val="00FA01B6"/>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Emphasis">
    <w:name w:val="Emphasis"/>
    <w:basedOn w:val="DefaultParagraphFont"/>
    <w:uiPriority w:val="20"/>
    <w:qFormat/>
    <w:rsid w:val="00FC4D2C"/>
    <w:rPr>
      <w:i/>
      <w:iCs/>
    </w:rPr>
  </w:style>
  <w:style w:type="table" w:styleId="TableGrid">
    <w:name w:val="Table Grid"/>
    <w:basedOn w:val="TableNormal"/>
    <w:locked/>
    <w:rsid w:val="00835A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25A80"/>
    <w:rPr>
      <w:color w:val="605E5C"/>
      <w:shd w:val="clear" w:color="auto" w:fill="E1DFDD"/>
    </w:rPr>
  </w:style>
  <w:style w:type="character" w:styleId="HTMLCode">
    <w:name w:val="HTML Code"/>
    <w:basedOn w:val="DefaultParagraphFont"/>
    <w:uiPriority w:val="99"/>
    <w:semiHidden/>
    <w:unhideWhenUsed/>
    <w:locked/>
    <w:rsid w:val="00991570"/>
    <w:rPr>
      <w:rFonts w:ascii="Courier New" w:eastAsia="Times New Roman" w:hAnsi="Courier New" w:cs="Courier New"/>
      <w:sz w:val="20"/>
      <w:szCs w:val="20"/>
    </w:rPr>
  </w:style>
  <w:style w:type="character" w:styleId="HTMLKeyboard">
    <w:name w:val="HTML Keyboard"/>
    <w:basedOn w:val="DefaultParagraphFont"/>
    <w:uiPriority w:val="99"/>
    <w:semiHidden/>
    <w:unhideWhenUsed/>
    <w:locked/>
    <w:rsid w:val="00BC675C"/>
    <w:rPr>
      <w:rFonts w:ascii="Courier New" w:eastAsia="Times New Roman" w:hAnsi="Courier New" w:cs="Courier New"/>
      <w:sz w:val="20"/>
      <w:szCs w:val="20"/>
    </w:rPr>
  </w:style>
  <w:style w:type="character" w:styleId="FollowedHyperlink">
    <w:name w:val="FollowedHyperlink"/>
    <w:basedOn w:val="DefaultParagraphFont"/>
    <w:semiHidden/>
    <w:unhideWhenUsed/>
    <w:rsid w:val="00E55D25"/>
    <w:rPr>
      <w:color w:val="800080" w:themeColor="followedHyperlink"/>
      <w:u w:val="single"/>
    </w:rPr>
  </w:style>
  <w:style w:type="character" w:customStyle="1" w:styleId="normaltextrun">
    <w:name w:val="normaltextrun"/>
    <w:basedOn w:val="DefaultParagraphFont"/>
    <w:rsid w:val="0051600F"/>
  </w:style>
  <w:style w:type="character" w:customStyle="1" w:styleId="eop">
    <w:name w:val="eop"/>
    <w:basedOn w:val="DefaultParagraphFont"/>
    <w:rsid w:val="0051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1677">
      <w:bodyDiv w:val="1"/>
      <w:marLeft w:val="0"/>
      <w:marRight w:val="0"/>
      <w:marTop w:val="0"/>
      <w:marBottom w:val="0"/>
      <w:divBdr>
        <w:top w:val="none" w:sz="0" w:space="0" w:color="auto"/>
        <w:left w:val="none" w:sz="0" w:space="0" w:color="auto"/>
        <w:bottom w:val="none" w:sz="0" w:space="0" w:color="auto"/>
        <w:right w:val="none" w:sz="0" w:space="0" w:color="auto"/>
      </w:divBdr>
    </w:div>
    <w:div w:id="225409671">
      <w:bodyDiv w:val="1"/>
      <w:marLeft w:val="0"/>
      <w:marRight w:val="0"/>
      <w:marTop w:val="0"/>
      <w:marBottom w:val="0"/>
      <w:divBdr>
        <w:top w:val="none" w:sz="0" w:space="0" w:color="auto"/>
        <w:left w:val="none" w:sz="0" w:space="0" w:color="auto"/>
        <w:bottom w:val="none" w:sz="0" w:space="0" w:color="auto"/>
        <w:right w:val="none" w:sz="0" w:space="0" w:color="auto"/>
      </w:divBdr>
      <w:divsChild>
        <w:div w:id="686954104">
          <w:marLeft w:val="0"/>
          <w:marRight w:val="0"/>
          <w:marTop w:val="0"/>
          <w:marBottom w:val="0"/>
          <w:divBdr>
            <w:top w:val="none" w:sz="0" w:space="0" w:color="auto"/>
            <w:left w:val="none" w:sz="0" w:space="0" w:color="auto"/>
            <w:bottom w:val="none" w:sz="0" w:space="0" w:color="auto"/>
            <w:right w:val="none" w:sz="0" w:space="0" w:color="auto"/>
          </w:divBdr>
        </w:div>
      </w:divsChild>
    </w:div>
    <w:div w:id="360056853">
      <w:bodyDiv w:val="1"/>
      <w:marLeft w:val="0"/>
      <w:marRight w:val="0"/>
      <w:marTop w:val="0"/>
      <w:marBottom w:val="0"/>
      <w:divBdr>
        <w:top w:val="none" w:sz="0" w:space="0" w:color="auto"/>
        <w:left w:val="none" w:sz="0" w:space="0" w:color="auto"/>
        <w:bottom w:val="none" w:sz="0" w:space="0" w:color="auto"/>
        <w:right w:val="none" w:sz="0" w:space="0" w:color="auto"/>
      </w:divBdr>
    </w:div>
    <w:div w:id="405960387">
      <w:bodyDiv w:val="1"/>
      <w:marLeft w:val="0"/>
      <w:marRight w:val="0"/>
      <w:marTop w:val="0"/>
      <w:marBottom w:val="0"/>
      <w:divBdr>
        <w:top w:val="none" w:sz="0" w:space="0" w:color="auto"/>
        <w:left w:val="none" w:sz="0" w:space="0" w:color="auto"/>
        <w:bottom w:val="none" w:sz="0" w:space="0" w:color="auto"/>
        <w:right w:val="none" w:sz="0" w:space="0" w:color="auto"/>
      </w:divBdr>
      <w:divsChild>
        <w:div w:id="264653353">
          <w:marLeft w:val="0"/>
          <w:marRight w:val="0"/>
          <w:marTop w:val="0"/>
          <w:marBottom w:val="0"/>
          <w:divBdr>
            <w:top w:val="none" w:sz="0" w:space="0" w:color="auto"/>
            <w:left w:val="none" w:sz="0" w:space="0" w:color="auto"/>
            <w:bottom w:val="none" w:sz="0" w:space="0" w:color="auto"/>
            <w:right w:val="none" w:sz="0" w:space="0" w:color="auto"/>
          </w:divBdr>
          <w:divsChild>
            <w:div w:id="2071687630">
              <w:marLeft w:val="0"/>
              <w:marRight w:val="0"/>
              <w:marTop w:val="0"/>
              <w:marBottom w:val="0"/>
              <w:divBdr>
                <w:top w:val="none" w:sz="0" w:space="0" w:color="auto"/>
                <w:left w:val="none" w:sz="0" w:space="0" w:color="auto"/>
                <w:bottom w:val="none" w:sz="0" w:space="0" w:color="auto"/>
                <w:right w:val="none" w:sz="0" w:space="0" w:color="auto"/>
              </w:divBdr>
              <w:divsChild>
                <w:div w:id="1771927630">
                  <w:marLeft w:val="0"/>
                  <w:marRight w:val="0"/>
                  <w:marTop w:val="0"/>
                  <w:marBottom w:val="0"/>
                  <w:divBdr>
                    <w:top w:val="none" w:sz="0" w:space="0" w:color="auto"/>
                    <w:left w:val="none" w:sz="0" w:space="0" w:color="auto"/>
                    <w:bottom w:val="none" w:sz="0" w:space="0" w:color="auto"/>
                    <w:right w:val="none" w:sz="0" w:space="0" w:color="auto"/>
                  </w:divBdr>
                  <w:divsChild>
                    <w:div w:id="207183501">
                      <w:marLeft w:val="0"/>
                      <w:marRight w:val="0"/>
                      <w:marTop w:val="0"/>
                      <w:marBottom w:val="0"/>
                      <w:divBdr>
                        <w:top w:val="none" w:sz="0" w:space="0" w:color="auto"/>
                        <w:left w:val="none" w:sz="0" w:space="0" w:color="auto"/>
                        <w:bottom w:val="none" w:sz="0" w:space="0" w:color="auto"/>
                        <w:right w:val="none" w:sz="0" w:space="0" w:color="auto"/>
                      </w:divBdr>
                      <w:divsChild>
                        <w:div w:id="770319593">
                          <w:marLeft w:val="0"/>
                          <w:marRight w:val="0"/>
                          <w:marTop w:val="0"/>
                          <w:marBottom w:val="0"/>
                          <w:divBdr>
                            <w:top w:val="none" w:sz="0" w:space="0" w:color="auto"/>
                            <w:left w:val="none" w:sz="0" w:space="0" w:color="auto"/>
                            <w:bottom w:val="none" w:sz="0" w:space="0" w:color="auto"/>
                            <w:right w:val="none" w:sz="0" w:space="0" w:color="auto"/>
                          </w:divBdr>
                          <w:divsChild>
                            <w:div w:id="706837510">
                              <w:marLeft w:val="0"/>
                              <w:marRight w:val="0"/>
                              <w:marTop w:val="0"/>
                              <w:marBottom w:val="0"/>
                              <w:divBdr>
                                <w:top w:val="none" w:sz="0" w:space="0" w:color="auto"/>
                                <w:left w:val="none" w:sz="0" w:space="0" w:color="auto"/>
                                <w:bottom w:val="none" w:sz="0" w:space="0" w:color="auto"/>
                                <w:right w:val="none" w:sz="0" w:space="0" w:color="auto"/>
                              </w:divBdr>
                              <w:divsChild>
                                <w:div w:id="541135514">
                                  <w:marLeft w:val="0"/>
                                  <w:marRight w:val="0"/>
                                  <w:marTop w:val="0"/>
                                  <w:marBottom w:val="0"/>
                                  <w:divBdr>
                                    <w:top w:val="none" w:sz="0" w:space="0" w:color="auto"/>
                                    <w:left w:val="none" w:sz="0" w:space="0" w:color="auto"/>
                                    <w:bottom w:val="none" w:sz="0" w:space="0" w:color="auto"/>
                                    <w:right w:val="none" w:sz="0" w:space="0" w:color="auto"/>
                                  </w:divBdr>
                                  <w:divsChild>
                                    <w:div w:id="778140635">
                                      <w:marLeft w:val="0"/>
                                      <w:marRight w:val="0"/>
                                      <w:marTop w:val="0"/>
                                      <w:marBottom w:val="0"/>
                                      <w:divBdr>
                                        <w:top w:val="none" w:sz="0" w:space="0" w:color="auto"/>
                                        <w:left w:val="none" w:sz="0" w:space="0" w:color="auto"/>
                                        <w:bottom w:val="none" w:sz="0" w:space="0" w:color="auto"/>
                                        <w:right w:val="none" w:sz="0" w:space="0" w:color="auto"/>
                                      </w:divBdr>
                                      <w:divsChild>
                                        <w:div w:id="498886638">
                                          <w:marLeft w:val="0"/>
                                          <w:marRight w:val="0"/>
                                          <w:marTop w:val="0"/>
                                          <w:marBottom w:val="0"/>
                                          <w:divBdr>
                                            <w:top w:val="none" w:sz="0" w:space="0" w:color="auto"/>
                                            <w:left w:val="none" w:sz="0" w:space="0" w:color="auto"/>
                                            <w:bottom w:val="none" w:sz="0" w:space="0" w:color="auto"/>
                                            <w:right w:val="none" w:sz="0" w:space="0" w:color="auto"/>
                                          </w:divBdr>
                                          <w:divsChild>
                                            <w:div w:id="698430922">
                                              <w:marLeft w:val="0"/>
                                              <w:marRight w:val="0"/>
                                              <w:marTop w:val="0"/>
                                              <w:marBottom w:val="0"/>
                                              <w:divBdr>
                                                <w:top w:val="none" w:sz="0" w:space="0" w:color="auto"/>
                                                <w:left w:val="none" w:sz="0" w:space="0" w:color="auto"/>
                                                <w:bottom w:val="none" w:sz="0" w:space="0" w:color="auto"/>
                                                <w:right w:val="none" w:sz="0" w:space="0" w:color="auto"/>
                                              </w:divBdr>
                                              <w:divsChild>
                                                <w:div w:id="958756313">
                                                  <w:marLeft w:val="0"/>
                                                  <w:marRight w:val="0"/>
                                                  <w:marTop w:val="0"/>
                                                  <w:marBottom w:val="0"/>
                                                  <w:divBdr>
                                                    <w:top w:val="none" w:sz="0" w:space="0" w:color="auto"/>
                                                    <w:left w:val="none" w:sz="0" w:space="0" w:color="auto"/>
                                                    <w:bottom w:val="none" w:sz="0" w:space="0" w:color="auto"/>
                                                    <w:right w:val="none" w:sz="0" w:space="0" w:color="auto"/>
                                                  </w:divBdr>
                                                  <w:divsChild>
                                                    <w:div w:id="306017150">
                                                      <w:marLeft w:val="0"/>
                                                      <w:marRight w:val="0"/>
                                                      <w:marTop w:val="0"/>
                                                      <w:marBottom w:val="0"/>
                                                      <w:divBdr>
                                                        <w:top w:val="none" w:sz="0" w:space="0" w:color="auto"/>
                                                        <w:left w:val="none" w:sz="0" w:space="0" w:color="auto"/>
                                                        <w:bottom w:val="none" w:sz="0" w:space="0" w:color="auto"/>
                                                        <w:right w:val="none" w:sz="0" w:space="0" w:color="auto"/>
                                                      </w:divBdr>
                                                    </w:div>
                                                    <w:div w:id="1598169569">
                                                      <w:marLeft w:val="0"/>
                                                      <w:marRight w:val="0"/>
                                                      <w:marTop w:val="0"/>
                                                      <w:marBottom w:val="0"/>
                                                      <w:divBdr>
                                                        <w:top w:val="none" w:sz="0" w:space="0" w:color="auto"/>
                                                        <w:left w:val="none" w:sz="0" w:space="0" w:color="auto"/>
                                                        <w:bottom w:val="none" w:sz="0" w:space="0" w:color="auto"/>
                                                        <w:right w:val="none" w:sz="0" w:space="0" w:color="auto"/>
                                                      </w:divBdr>
                                                    </w:div>
                                                    <w:div w:id="865607079">
                                                      <w:marLeft w:val="0"/>
                                                      <w:marRight w:val="0"/>
                                                      <w:marTop w:val="0"/>
                                                      <w:marBottom w:val="0"/>
                                                      <w:divBdr>
                                                        <w:top w:val="none" w:sz="0" w:space="0" w:color="auto"/>
                                                        <w:left w:val="none" w:sz="0" w:space="0" w:color="auto"/>
                                                        <w:bottom w:val="none" w:sz="0" w:space="0" w:color="auto"/>
                                                        <w:right w:val="none" w:sz="0" w:space="0" w:color="auto"/>
                                                      </w:divBdr>
                                                    </w:div>
                                                    <w:div w:id="308218927">
                                                      <w:marLeft w:val="0"/>
                                                      <w:marRight w:val="0"/>
                                                      <w:marTop w:val="0"/>
                                                      <w:marBottom w:val="0"/>
                                                      <w:divBdr>
                                                        <w:top w:val="none" w:sz="0" w:space="0" w:color="auto"/>
                                                        <w:left w:val="none" w:sz="0" w:space="0" w:color="auto"/>
                                                        <w:bottom w:val="none" w:sz="0" w:space="0" w:color="auto"/>
                                                        <w:right w:val="none" w:sz="0" w:space="0" w:color="auto"/>
                                                      </w:divBdr>
                                                    </w:div>
                                                    <w:div w:id="18285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2897905">
      <w:bodyDiv w:val="1"/>
      <w:marLeft w:val="0"/>
      <w:marRight w:val="0"/>
      <w:marTop w:val="0"/>
      <w:marBottom w:val="0"/>
      <w:divBdr>
        <w:top w:val="none" w:sz="0" w:space="0" w:color="auto"/>
        <w:left w:val="none" w:sz="0" w:space="0" w:color="auto"/>
        <w:bottom w:val="none" w:sz="0" w:space="0" w:color="auto"/>
        <w:right w:val="none" w:sz="0" w:space="0" w:color="auto"/>
      </w:divBdr>
    </w:div>
    <w:div w:id="428426739">
      <w:bodyDiv w:val="1"/>
      <w:marLeft w:val="0"/>
      <w:marRight w:val="0"/>
      <w:marTop w:val="0"/>
      <w:marBottom w:val="0"/>
      <w:divBdr>
        <w:top w:val="none" w:sz="0" w:space="0" w:color="auto"/>
        <w:left w:val="none" w:sz="0" w:space="0" w:color="auto"/>
        <w:bottom w:val="none" w:sz="0" w:space="0" w:color="auto"/>
        <w:right w:val="none" w:sz="0" w:space="0" w:color="auto"/>
      </w:divBdr>
    </w:div>
    <w:div w:id="465975019">
      <w:bodyDiv w:val="1"/>
      <w:marLeft w:val="0"/>
      <w:marRight w:val="0"/>
      <w:marTop w:val="0"/>
      <w:marBottom w:val="0"/>
      <w:divBdr>
        <w:top w:val="none" w:sz="0" w:space="0" w:color="auto"/>
        <w:left w:val="none" w:sz="0" w:space="0" w:color="auto"/>
        <w:bottom w:val="none" w:sz="0" w:space="0" w:color="auto"/>
        <w:right w:val="none" w:sz="0" w:space="0" w:color="auto"/>
      </w:divBdr>
      <w:divsChild>
        <w:div w:id="821777918">
          <w:marLeft w:val="0"/>
          <w:marRight w:val="0"/>
          <w:marTop w:val="0"/>
          <w:marBottom w:val="0"/>
          <w:divBdr>
            <w:top w:val="none" w:sz="0" w:space="0" w:color="auto"/>
            <w:left w:val="none" w:sz="0" w:space="0" w:color="auto"/>
            <w:bottom w:val="none" w:sz="0" w:space="0" w:color="auto"/>
            <w:right w:val="none" w:sz="0" w:space="0" w:color="auto"/>
          </w:divBdr>
          <w:divsChild>
            <w:div w:id="2137024260">
              <w:marLeft w:val="0"/>
              <w:marRight w:val="0"/>
              <w:marTop w:val="0"/>
              <w:marBottom w:val="0"/>
              <w:divBdr>
                <w:top w:val="none" w:sz="0" w:space="0" w:color="auto"/>
                <w:left w:val="none" w:sz="0" w:space="0" w:color="auto"/>
                <w:bottom w:val="none" w:sz="0" w:space="0" w:color="auto"/>
                <w:right w:val="none" w:sz="0" w:space="0" w:color="auto"/>
              </w:divBdr>
            </w:div>
            <w:div w:id="601693132">
              <w:marLeft w:val="0"/>
              <w:marRight w:val="0"/>
              <w:marTop w:val="0"/>
              <w:marBottom w:val="0"/>
              <w:divBdr>
                <w:top w:val="none" w:sz="0" w:space="0" w:color="auto"/>
                <w:left w:val="none" w:sz="0" w:space="0" w:color="auto"/>
                <w:bottom w:val="none" w:sz="0" w:space="0" w:color="auto"/>
                <w:right w:val="none" w:sz="0" w:space="0" w:color="auto"/>
              </w:divBdr>
            </w:div>
            <w:div w:id="62216810">
              <w:marLeft w:val="0"/>
              <w:marRight w:val="0"/>
              <w:marTop w:val="0"/>
              <w:marBottom w:val="0"/>
              <w:divBdr>
                <w:top w:val="none" w:sz="0" w:space="0" w:color="auto"/>
                <w:left w:val="none" w:sz="0" w:space="0" w:color="auto"/>
                <w:bottom w:val="none" w:sz="0" w:space="0" w:color="auto"/>
                <w:right w:val="none" w:sz="0" w:space="0" w:color="auto"/>
              </w:divBdr>
            </w:div>
            <w:div w:id="863901119">
              <w:marLeft w:val="0"/>
              <w:marRight w:val="0"/>
              <w:marTop w:val="0"/>
              <w:marBottom w:val="0"/>
              <w:divBdr>
                <w:top w:val="none" w:sz="0" w:space="0" w:color="auto"/>
                <w:left w:val="none" w:sz="0" w:space="0" w:color="auto"/>
                <w:bottom w:val="none" w:sz="0" w:space="0" w:color="auto"/>
                <w:right w:val="none" w:sz="0" w:space="0" w:color="auto"/>
              </w:divBdr>
            </w:div>
            <w:div w:id="1520662998">
              <w:marLeft w:val="0"/>
              <w:marRight w:val="0"/>
              <w:marTop w:val="0"/>
              <w:marBottom w:val="0"/>
              <w:divBdr>
                <w:top w:val="none" w:sz="0" w:space="0" w:color="auto"/>
                <w:left w:val="none" w:sz="0" w:space="0" w:color="auto"/>
                <w:bottom w:val="none" w:sz="0" w:space="0" w:color="auto"/>
                <w:right w:val="none" w:sz="0" w:space="0" w:color="auto"/>
              </w:divBdr>
            </w:div>
            <w:div w:id="941306888">
              <w:marLeft w:val="0"/>
              <w:marRight w:val="0"/>
              <w:marTop w:val="0"/>
              <w:marBottom w:val="0"/>
              <w:divBdr>
                <w:top w:val="none" w:sz="0" w:space="0" w:color="auto"/>
                <w:left w:val="none" w:sz="0" w:space="0" w:color="auto"/>
                <w:bottom w:val="none" w:sz="0" w:space="0" w:color="auto"/>
                <w:right w:val="none" w:sz="0" w:space="0" w:color="auto"/>
              </w:divBdr>
            </w:div>
            <w:div w:id="893270139">
              <w:marLeft w:val="0"/>
              <w:marRight w:val="0"/>
              <w:marTop w:val="0"/>
              <w:marBottom w:val="0"/>
              <w:divBdr>
                <w:top w:val="none" w:sz="0" w:space="0" w:color="auto"/>
                <w:left w:val="none" w:sz="0" w:space="0" w:color="auto"/>
                <w:bottom w:val="none" w:sz="0" w:space="0" w:color="auto"/>
                <w:right w:val="none" w:sz="0" w:space="0" w:color="auto"/>
              </w:divBdr>
            </w:div>
            <w:div w:id="1717004802">
              <w:marLeft w:val="0"/>
              <w:marRight w:val="0"/>
              <w:marTop w:val="0"/>
              <w:marBottom w:val="0"/>
              <w:divBdr>
                <w:top w:val="none" w:sz="0" w:space="0" w:color="auto"/>
                <w:left w:val="none" w:sz="0" w:space="0" w:color="auto"/>
                <w:bottom w:val="none" w:sz="0" w:space="0" w:color="auto"/>
                <w:right w:val="none" w:sz="0" w:space="0" w:color="auto"/>
              </w:divBdr>
            </w:div>
            <w:div w:id="141390035">
              <w:marLeft w:val="0"/>
              <w:marRight w:val="0"/>
              <w:marTop w:val="0"/>
              <w:marBottom w:val="0"/>
              <w:divBdr>
                <w:top w:val="none" w:sz="0" w:space="0" w:color="auto"/>
                <w:left w:val="none" w:sz="0" w:space="0" w:color="auto"/>
                <w:bottom w:val="none" w:sz="0" w:space="0" w:color="auto"/>
                <w:right w:val="none" w:sz="0" w:space="0" w:color="auto"/>
              </w:divBdr>
            </w:div>
            <w:div w:id="102696760">
              <w:marLeft w:val="0"/>
              <w:marRight w:val="0"/>
              <w:marTop w:val="0"/>
              <w:marBottom w:val="0"/>
              <w:divBdr>
                <w:top w:val="none" w:sz="0" w:space="0" w:color="auto"/>
                <w:left w:val="none" w:sz="0" w:space="0" w:color="auto"/>
                <w:bottom w:val="none" w:sz="0" w:space="0" w:color="auto"/>
                <w:right w:val="none" w:sz="0" w:space="0" w:color="auto"/>
              </w:divBdr>
            </w:div>
            <w:div w:id="175657495">
              <w:marLeft w:val="0"/>
              <w:marRight w:val="0"/>
              <w:marTop w:val="0"/>
              <w:marBottom w:val="0"/>
              <w:divBdr>
                <w:top w:val="none" w:sz="0" w:space="0" w:color="auto"/>
                <w:left w:val="none" w:sz="0" w:space="0" w:color="auto"/>
                <w:bottom w:val="none" w:sz="0" w:space="0" w:color="auto"/>
                <w:right w:val="none" w:sz="0" w:space="0" w:color="auto"/>
              </w:divBdr>
            </w:div>
            <w:div w:id="1658849318">
              <w:marLeft w:val="0"/>
              <w:marRight w:val="0"/>
              <w:marTop w:val="0"/>
              <w:marBottom w:val="0"/>
              <w:divBdr>
                <w:top w:val="none" w:sz="0" w:space="0" w:color="auto"/>
                <w:left w:val="none" w:sz="0" w:space="0" w:color="auto"/>
                <w:bottom w:val="none" w:sz="0" w:space="0" w:color="auto"/>
                <w:right w:val="none" w:sz="0" w:space="0" w:color="auto"/>
              </w:divBdr>
            </w:div>
            <w:div w:id="570583954">
              <w:marLeft w:val="0"/>
              <w:marRight w:val="0"/>
              <w:marTop w:val="0"/>
              <w:marBottom w:val="0"/>
              <w:divBdr>
                <w:top w:val="none" w:sz="0" w:space="0" w:color="auto"/>
                <w:left w:val="none" w:sz="0" w:space="0" w:color="auto"/>
                <w:bottom w:val="none" w:sz="0" w:space="0" w:color="auto"/>
                <w:right w:val="none" w:sz="0" w:space="0" w:color="auto"/>
              </w:divBdr>
            </w:div>
            <w:div w:id="2033334224">
              <w:marLeft w:val="0"/>
              <w:marRight w:val="0"/>
              <w:marTop w:val="0"/>
              <w:marBottom w:val="0"/>
              <w:divBdr>
                <w:top w:val="none" w:sz="0" w:space="0" w:color="auto"/>
                <w:left w:val="none" w:sz="0" w:space="0" w:color="auto"/>
                <w:bottom w:val="none" w:sz="0" w:space="0" w:color="auto"/>
                <w:right w:val="none" w:sz="0" w:space="0" w:color="auto"/>
              </w:divBdr>
            </w:div>
            <w:div w:id="1339188976">
              <w:marLeft w:val="0"/>
              <w:marRight w:val="0"/>
              <w:marTop w:val="0"/>
              <w:marBottom w:val="0"/>
              <w:divBdr>
                <w:top w:val="none" w:sz="0" w:space="0" w:color="auto"/>
                <w:left w:val="none" w:sz="0" w:space="0" w:color="auto"/>
                <w:bottom w:val="none" w:sz="0" w:space="0" w:color="auto"/>
                <w:right w:val="none" w:sz="0" w:space="0" w:color="auto"/>
              </w:divBdr>
            </w:div>
            <w:div w:id="670376414">
              <w:marLeft w:val="0"/>
              <w:marRight w:val="0"/>
              <w:marTop w:val="0"/>
              <w:marBottom w:val="0"/>
              <w:divBdr>
                <w:top w:val="none" w:sz="0" w:space="0" w:color="auto"/>
                <w:left w:val="none" w:sz="0" w:space="0" w:color="auto"/>
                <w:bottom w:val="none" w:sz="0" w:space="0" w:color="auto"/>
                <w:right w:val="none" w:sz="0" w:space="0" w:color="auto"/>
              </w:divBdr>
            </w:div>
            <w:div w:id="1323434536">
              <w:marLeft w:val="0"/>
              <w:marRight w:val="0"/>
              <w:marTop w:val="0"/>
              <w:marBottom w:val="0"/>
              <w:divBdr>
                <w:top w:val="none" w:sz="0" w:space="0" w:color="auto"/>
                <w:left w:val="none" w:sz="0" w:space="0" w:color="auto"/>
                <w:bottom w:val="none" w:sz="0" w:space="0" w:color="auto"/>
                <w:right w:val="none" w:sz="0" w:space="0" w:color="auto"/>
              </w:divBdr>
            </w:div>
            <w:div w:id="8639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2711">
      <w:bodyDiv w:val="1"/>
      <w:marLeft w:val="0"/>
      <w:marRight w:val="0"/>
      <w:marTop w:val="0"/>
      <w:marBottom w:val="0"/>
      <w:divBdr>
        <w:top w:val="none" w:sz="0" w:space="0" w:color="auto"/>
        <w:left w:val="none" w:sz="0" w:space="0" w:color="auto"/>
        <w:bottom w:val="none" w:sz="0" w:space="0" w:color="auto"/>
        <w:right w:val="none" w:sz="0" w:space="0" w:color="auto"/>
      </w:divBdr>
    </w:div>
    <w:div w:id="499006357">
      <w:bodyDiv w:val="1"/>
      <w:marLeft w:val="0"/>
      <w:marRight w:val="0"/>
      <w:marTop w:val="0"/>
      <w:marBottom w:val="0"/>
      <w:divBdr>
        <w:top w:val="none" w:sz="0" w:space="0" w:color="auto"/>
        <w:left w:val="none" w:sz="0" w:space="0" w:color="auto"/>
        <w:bottom w:val="none" w:sz="0" w:space="0" w:color="auto"/>
        <w:right w:val="none" w:sz="0" w:space="0" w:color="auto"/>
      </w:divBdr>
    </w:div>
    <w:div w:id="600987832">
      <w:bodyDiv w:val="1"/>
      <w:marLeft w:val="0"/>
      <w:marRight w:val="0"/>
      <w:marTop w:val="0"/>
      <w:marBottom w:val="0"/>
      <w:divBdr>
        <w:top w:val="none" w:sz="0" w:space="0" w:color="auto"/>
        <w:left w:val="none" w:sz="0" w:space="0" w:color="auto"/>
        <w:bottom w:val="none" w:sz="0" w:space="0" w:color="auto"/>
        <w:right w:val="none" w:sz="0" w:space="0" w:color="auto"/>
      </w:divBdr>
    </w:div>
    <w:div w:id="712467338">
      <w:bodyDiv w:val="1"/>
      <w:marLeft w:val="0"/>
      <w:marRight w:val="0"/>
      <w:marTop w:val="0"/>
      <w:marBottom w:val="0"/>
      <w:divBdr>
        <w:top w:val="none" w:sz="0" w:space="0" w:color="auto"/>
        <w:left w:val="none" w:sz="0" w:space="0" w:color="auto"/>
        <w:bottom w:val="none" w:sz="0" w:space="0" w:color="auto"/>
        <w:right w:val="none" w:sz="0" w:space="0" w:color="auto"/>
      </w:divBdr>
    </w:div>
    <w:div w:id="743455800">
      <w:bodyDiv w:val="1"/>
      <w:marLeft w:val="0"/>
      <w:marRight w:val="0"/>
      <w:marTop w:val="0"/>
      <w:marBottom w:val="0"/>
      <w:divBdr>
        <w:top w:val="none" w:sz="0" w:space="0" w:color="auto"/>
        <w:left w:val="none" w:sz="0" w:space="0" w:color="auto"/>
        <w:bottom w:val="none" w:sz="0" w:space="0" w:color="auto"/>
        <w:right w:val="none" w:sz="0" w:space="0" w:color="auto"/>
      </w:divBdr>
      <w:divsChild>
        <w:div w:id="411197114">
          <w:marLeft w:val="0"/>
          <w:marRight w:val="0"/>
          <w:marTop w:val="0"/>
          <w:marBottom w:val="0"/>
          <w:divBdr>
            <w:top w:val="none" w:sz="0" w:space="0" w:color="auto"/>
            <w:left w:val="none" w:sz="0" w:space="0" w:color="auto"/>
            <w:bottom w:val="none" w:sz="0" w:space="0" w:color="auto"/>
            <w:right w:val="none" w:sz="0" w:space="0" w:color="auto"/>
          </w:divBdr>
        </w:div>
      </w:divsChild>
    </w:div>
    <w:div w:id="948124240">
      <w:bodyDiv w:val="1"/>
      <w:marLeft w:val="0"/>
      <w:marRight w:val="0"/>
      <w:marTop w:val="0"/>
      <w:marBottom w:val="0"/>
      <w:divBdr>
        <w:top w:val="none" w:sz="0" w:space="0" w:color="auto"/>
        <w:left w:val="none" w:sz="0" w:space="0" w:color="auto"/>
        <w:bottom w:val="none" w:sz="0" w:space="0" w:color="auto"/>
        <w:right w:val="none" w:sz="0" w:space="0" w:color="auto"/>
      </w:divBdr>
    </w:div>
    <w:div w:id="956595996">
      <w:bodyDiv w:val="1"/>
      <w:marLeft w:val="0"/>
      <w:marRight w:val="0"/>
      <w:marTop w:val="0"/>
      <w:marBottom w:val="0"/>
      <w:divBdr>
        <w:top w:val="none" w:sz="0" w:space="0" w:color="auto"/>
        <w:left w:val="none" w:sz="0" w:space="0" w:color="auto"/>
        <w:bottom w:val="none" w:sz="0" w:space="0" w:color="auto"/>
        <w:right w:val="none" w:sz="0" w:space="0" w:color="auto"/>
      </w:divBdr>
    </w:div>
    <w:div w:id="1019546976">
      <w:bodyDiv w:val="1"/>
      <w:marLeft w:val="0"/>
      <w:marRight w:val="0"/>
      <w:marTop w:val="0"/>
      <w:marBottom w:val="0"/>
      <w:divBdr>
        <w:top w:val="none" w:sz="0" w:space="0" w:color="auto"/>
        <w:left w:val="none" w:sz="0" w:space="0" w:color="auto"/>
        <w:bottom w:val="none" w:sz="0" w:space="0" w:color="auto"/>
        <w:right w:val="none" w:sz="0" w:space="0" w:color="auto"/>
      </w:divBdr>
    </w:div>
    <w:div w:id="1154375824">
      <w:bodyDiv w:val="1"/>
      <w:marLeft w:val="0"/>
      <w:marRight w:val="0"/>
      <w:marTop w:val="0"/>
      <w:marBottom w:val="0"/>
      <w:divBdr>
        <w:top w:val="none" w:sz="0" w:space="0" w:color="auto"/>
        <w:left w:val="none" w:sz="0" w:space="0" w:color="auto"/>
        <w:bottom w:val="none" w:sz="0" w:space="0" w:color="auto"/>
        <w:right w:val="none" w:sz="0" w:space="0" w:color="auto"/>
      </w:divBdr>
      <w:divsChild>
        <w:div w:id="2064598109">
          <w:marLeft w:val="0"/>
          <w:marRight w:val="0"/>
          <w:marTop w:val="0"/>
          <w:marBottom w:val="0"/>
          <w:divBdr>
            <w:top w:val="none" w:sz="0" w:space="0" w:color="auto"/>
            <w:left w:val="none" w:sz="0" w:space="0" w:color="auto"/>
            <w:bottom w:val="none" w:sz="0" w:space="0" w:color="auto"/>
            <w:right w:val="none" w:sz="0" w:space="0" w:color="auto"/>
          </w:divBdr>
          <w:divsChild>
            <w:div w:id="1734350399">
              <w:marLeft w:val="0"/>
              <w:marRight w:val="0"/>
              <w:marTop w:val="0"/>
              <w:marBottom w:val="0"/>
              <w:divBdr>
                <w:top w:val="none" w:sz="0" w:space="0" w:color="auto"/>
                <w:left w:val="none" w:sz="0" w:space="0" w:color="auto"/>
                <w:bottom w:val="none" w:sz="0" w:space="0" w:color="auto"/>
                <w:right w:val="none" w:sz="0" w:space="0" w:color="auto"/>
              </w:divBdr>
              <w:divsChild>
                <w:div w:id="912616535">
                  <w:marLeft w:val="0"/>
                  <w:marRight w:val="0"/>
                  <w:marTop w:val="0"/>
                  <w:marBottom w:val="0"/>
                  <w:divBdr>
                    <w:top w:val="none" w:sz="0" w:space="0" w:color="auto"/>
                    <w:left w:val="none" w:sz="0" w:space="0" w:color="auto"/>
                    <w:bottom w:val="none" w:sz="0" w:space="0" w:color="auto"/>
                    <w:right w:val="none" w:sz="0" w:space="0" w:color="auto"/>
                  </w:divBdr>
                  <w:divsChild>
                    <w:div w:id="1658805439">
                      <w:marLeft w:val="0"/>
                      <w:marRight w:val="0"/>
                      <w:marTop w:val="0"/>
                      <w:marBottom w:val="0"/>
                      <w:divBdr>
                        <w:top w:val="none" w:sz="0" w:space="0" w:color="auto"/>
                        <w:left w:val="none" w:sz="0" w:space="0" w:color="auto"/>
                        <w:bottom w:val="none" w:sz="0" w:space="0" w:color="auto"/>
                        <w:right w:val="none" w:sz="0" w:space="0" w:color="auto"/>
                      </w:divBdr>
                      <w:divsChild>
                        <w:div w:id="871260349">
                          <w:marLeft w:val="0"/>
                          <w:marRight w:val="0"/>
                          <w:marTop w:val="0"/>
                          <w:marBottom w:val="0"/>
                          <w:divBdr>
                            <w:top w:val="none" w:sz="0" w:space="0" w:color="auto"/>
                            <w:left w:val="none" w:sz="0" w:space="0" w:color="auto"/>
                            <w:bottom w:val="none" w:sz="0" w:space="0" w:color="auto"/>
                            <w:right w:val="none" w:sz="0" w:space="0" w:color="auto"/>
                          </w:divBdr>
                          <w:divsChild>
                            <w:div w:id="1990132951">
                              <w:marLeft w:val="0"/>
                              <w:marRight w:val="0"/>
                              <w:marTop w:val="0"/>
                              <w:marBottom w:val="0"/>
                              <w:divBdr>
                                <w:top w:val="none" w:sz="0" w:space="0" w:color="auto"/>
                                <w:left w:val="none" w:sz="0" w:space="0" w:color="auto"/>
                                <w:bottom w:val="none" w:sz="0" w:space="0" w:color="auto"/>
                                <w:right w:val="none" w:sz="0" w:space="0" w:color="auto"/>
                              </w:divBdr>
                              <w:divsChild>
                                <w:div w:id="1167289902">
                                  <w:marLeft w:val="0"/>
                                  <w:marRight w:val="0"/>
                                  <w:marTop w:val="0"/>
                                  <w:marBottom w:val="0"/>
                                  <w:divBdr>
                                    <w:top w:val="none" w:sz="0" w:space="0" w:color="auto"/>
                                    <w:left w:val="none" w:sz="0" w:space="0" w:color="auto"/>
                                    <w:bottom w:val="none" w:sz="0" w:space="0" w:color="auto"/>
                                    <w:right w:val="none" w:sz="0" w:space="0" w:color="auto"/>
                                  </w:divBdr>
                                  <w:divsChild>
                                    <w:div w:id="410934467">
                                      <w:marLeft w:val="0"/>
                                      <w:marRight w:val="0"/>
                                      <w:marTop w:val="0"/>
                                      <w:marBottom w:val="0"/>
                                      <w:divBdr>
                                        <w:top w:val="none" w:sz="0" w:space="0" w:color="auto"/>
                                        <w:left w:val="none" w:sz="0" w:space="0" w:color="auto"/>
                                        <w:bottom w:val="none" w:sz="0" w:space="0" w:color="auto"/>
                                        <w:right w:val="none" w:sz="0" w:space="0" w:color="auto"/>
                                      </w:divBdr>
                                      <w:divsChild>
                                        <w:div w:id="1183862530">
                                          <w:marLeft w:val="0"/>
                                          <w:marRight w:val="0"/>
                                          <w:marTop w:val="0"/>
                                          <w:marBottom w:val="0"/>
                                          <w:divBdr>
                                            <w:top w:val="none" w:sz="0" w:space="0" w:color="auto"/>
                                            <w:left w:val="none" w:sz="0" w:space="0" w:color="auto"/>
                                            <w:bottom w:val="none" w:sz="0" w:space="0" w:color="auto"/>
                                            <w:right w:val="none" w:sz="0" w:space="0" w:color="auto"/>
                                          </w:divBdr>
                                          <w:divsChild>
                                            <w:div w:id="717123287">
                                              <w:marLeft w:val="0"/>
                                              <w:marRight w:val="0"/>
                                              <w:marTop w:val="0"/>
                                              <w:marBottom w:val="0"/>
                                              <w:divBdr>
                                                <w:top w:val="none" w:sz="0" w:space="0" w:color="auto"/>
                                                <w:left w:val="none" w:sz="0" w:space="0" w:color="auto"/>
                                                <w:bottom w:val="none" w:sz="0" w:space="0" w:color="auto"/>
                                                <w:right w:val="none" w:sz="0" w:space="0" w:color="auto"/>
                                              </w:divBdr>
                                              <w:divsChild>
                                                <w:div w:id="554704746">
                                                  <w:marLeft w:val="0"/>
                                                  <w:marRight w:val="0"/>
                                                  <w:marTop w:val="0"/>
                                                  <w:marBottom w:val="0"/>
                                                  <w:divBdr>
                                                    <w:top w:val="none" w:sz="0" w:space="0" w:color="auto"/>
                                                    <w:left w:val="none" w:sz="0" w:space="0" w:color="auto"/>
                                                    <w:bottom w:val="none" w:sz="0" w:space="0" w:color="auto"/>
                                                    <w:right w:val="none" w:sz="0" w:space="0" w:color="auto"/>
                                                  </w:divBdr>
                                                  <w:divsChild>
                                                    <w:div w:id="1111902162">
                                                      <w:marLeft w:val="0"/>
                                                      <w:marRight w:val="0"/>
                                                      <w:marTop w:val="0"/>
                                                      <w:marBottom w:val="0"/>
                                                      <w:divBdr>
                                                        <w:top w:val="none" w:sz="0" w:space="0" w:color="auto"/>
                                                        <w:left w:val="none" w:sz="0" w:space="0" w:color="auto"/>
                                                        <w:bottom w:val="none" w:sz="0" w:space="0" w:color="auto"/>
                                                        <w:right w:val="none" w:sz="0" w:space="0" w:color="auto"/>
                                                      </w:divBdr>
                                                    </w:div>
                                                    <w:div w:id="1642033804">
                                                      <w:marLeft w:val="0"/>
                                                      <w:marRight w:val="0"/>
                                                      <w:marTop w:val="0"/>
                                                      <w:marBottom w:val="0"/>
                                                      <w:divBdr>
                                                        <w:top w:val="none" w:sz="0" w:space="0" w:color="auto"/>
                                                        <w:left w:val="none" w:sz="0" w:space="0" w:color="auto"/>
                                                        <w:bottom w:val="none" w:sz="0" w:space="0" w:color="auto"/>
                                                        <w:right w:val="none" w:sz="0" w:space="0" w:color="auto"/>
                                                      </w:divBdr>
                                                    </w:div>
                                                    <w:div w:id="31806897">
                                                      <w:marLeft w:val="0"/>
                                                      <w:marRight w:val="0"/>
                                                      <w:marTop w:val="0"/>
                                                      <w:marBottom w:val="0"/>
                                                      <w:divBdr>
                                                        <w:top w:val="none" w:sz="0" w:space="0" w:color="auto"/>
                                                        <w:left w:val="none" w:sz="0" w:space="0" w:color="auto"/>
                                                        <w:bottom w:val="none" w:sz="0" w:space="0" w:color="auto"/>
                                                        <w:right w:val="none" w:sz="0" w:space="0" w:color="auto"/>
                                                      </w:divBdr>
                                                    </w:div>
                                                    <w:div w:id="2104956443">
                                                      <w:marLeft w:val="0"/>
                                                      <w:marRight w:val="0"/>
                                                      <w:marTop w:val="0"/>
                                                      <w:marBottom w:val="0"/>
                                                      <w:divBdr>
                                                        <w:top w:val="none" w:sz="0" w:space="0" w:color="auto"/>
                                                        <w:left w:val="none" w:sz="0" w:space="0" w:color="auto"/>
                                                        <w:bottom w:val="none" w:sz="0" w:space="0" w:color="auto"/>
                                                        <w:right w:val="none" w:sz="0" w:space="0" w:color="auto"/>
                                                      </w:divBdr>
                                                    </w:div>
                                                    <w:div w:id="175266370">
                                                      <w:marLeft w:val="0"/>
                                                      <w:marRight w:val="0"/>
                                                      <w:marTop w:val="0"/>
                                                      <w:marBottom w:val="0"/>
                                                      <w:divBdr>
                                                        <w:top w:val="none" w:sz="0" w:space="0" w:color="auto"/>
                                                        <w:left w:val="none" w:sz="0" w:space="0" w:color="auto"/>
                                                        <w:bottom w:val="none" w:sz="0" w:space="0" w:color="auto"/>
                                                        <w:right w:val="none" w:sz="0" w:space="0" w:color="auto"/>
                                                      </w:divBdr>
                                                    </w:div>
                                                    <w:div w:id="1107312580">
                                                      <w:marLeft w:val="0"/>
                                                      <w:marRight w:val="0"/>
                                                      <w:marTop w:val="0"/>
                                                      <w:marBottom w:val="0"/>
                                                      <w:divBdr>
                                                        <w:top w:val="none" w:sz="0" w:space="0" w:color="auto"/>
                                                        <w:left w:val="none" w:sz="0" w:space="0" w:color="auto"/>
                                                        <w:bottom w:val="none" w:sz="0" w:space="0" w:color="auto"/>
                                                        <w:right w:val="none" w:sz="0" w:space="0" w:color="auto"/>
                                                      </w:divBdr>
                                                    </w:div>
                                                    <w:div w:id="1558975617">
                                                      <w:marLeft w:val="0"/>
                                                      <w:marRight w:val="0"/>
                                                      <w:marTop w:val="0"/>
                                                      <w:marBottom w:val="0"/>
                                                      <w:divBdr>
                                                        <w:top w:val="none" w:sz="0" w:space="0" w:color="auto"/>
                                                        <w:left w:val="none" w:sz="0" w:space="0" w:color="auto"/>
                                                        <w:bottom w:val="none" w:sz="0" w:space="0" w:color="auto"/>
                                                        <w:right w:val="none" w:sz="0" w:space="0" w:color="auto"/>
                                                      </w:divBdr>
                                                    </w:div>
                                                    <w:div w:id="6621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4660478">
      <w:bodyDiv w:val="1"/>
      <w:marLeft w:val="0"/>
      <w:marRight w:val="0"/>
      <w:marTop w:val="0"/>
      <w:marBottom w:val="0"/>
      <w:divBdr>
        <w:top w:val="none" w:sz="0" w:space="0" w:color="auto"/>
        <w:left w:val="none" w:sz="0" w:space="0" w:color="auto"/>
        <w:bottom w:val="none" w:sz="0" w:space="0" w:color="auto"/>
        <w:right w:val="none" w:sz="0" w:space="0" w:color="auto"/>
      </w:divBdr>
      <w:divsChild>
        <w:div w:id="124591915">
          <w:marLeft w:val="0"/>
          <w:marRight w:val="0"/>
          <w:marTop w:val="0"/>
          <w:marBottom w:val="0"/>
          <w:divBdr>
            <w:top w:val="none" w:sz="0" w:space="0" w:color="auto"/>
            <w:left w:val="none" w:sz="0" w:space="0" w:color="auto"/>
            <w:bottom w:val="none" w:sz="0" w:space="0" w:color="auto"/>
            <w:right w:val="none" w:sz="0" w:space="0" w:color="auto"/>
          </w:divBdr>
        </w:div>
      </w:divsChild>
    </w:div>
    <w:div w:id="1250773450">
      <w:bodyDiv w:val="1"/>
      <w:marLeft w:val="0"/>
      <w:marRight w:val="0"/>
      <w:marTop w:val="0"/>
      <w:marBottom w:val="0"/>
      <w:divBdr>
        <w:top w:val="none" w:sz="0" w:space="0" w:color="auto"/>
        <w:left w:val="none" w:sz="0" w:space="0" w:color="auto"/>
        <w:bottom w:val="none" w:sz="0" w:space="0" w:color="auto"/>
        <w:right w:val="none" w:sz="0" w:space="0" w:color="auto"/>
      </w:divBdr>
    </w:div>
    <w:div w:id="1285111934">
      <w:bodyDiv w:val="1"/>
      <w:marLeft w:val="0"/>
      <w:marRight w:val="0"/>
      <w:marTop w:val="0"/>
      <w:marBottom w:val="0"/>
      <w:divBdr>
        <w:top w:val="none" w:sz="0" w:space="0" w:color="auto"/>
        <w:left w:val="none" w:sz="0" w:space="0" w:color="auto"/>
        <w:bottom w:val="none" w:sz="0" w:space="0" w:color="auto"/>
        <w:right w:val="none" w:sz="0" w:space="0" w:color="auto"/>
      </w:divBdr>
      <w:divsChild>
        <w:div w:id="1506357173">
          <w:marLeft w:val="0"/>
          <w:marRight w:val="0"/>
          <w:marTop w:val="0"/>
          <w:marBottom w:val="0"/>
          <w:divBdr>
            <w:top w:val="none" w:sz="0" w:space="0" w:color="auto"/>
            <w:left w:val="none" w:sz="0" w:space="0" w:color="auto"/>
            <w:bottom w:val="none" w:sz="0" w:space="0" w:color="auto"/>
            <w:right w:val="none" w:sz="0" w:space="0" w:color="auto"/>
          </w:divBdr>
        </w:div>
      </w:divsChild>
    </w:div>
    <w:div w:id="1302419608">
      <w:bodyDiv w:val="1"/>
      <w:marLeft w:val="0"/>
      <w:marRight w:val="0"/>
      <w:marTop w:val="0"/>
      <w:marBottom w:val="0"/>
      <w:divBdr>
        <w:top w:val="none" w:sz="0" w:space="0" w:color="auto"/>
        <w:left w:val="none" w:sz="0" w:space="0" w:color="auto"/>
        <w:bottom w:val="none" w:sz="0" w:space="0" w:color="auto"/>
        <w:right w:val="none" w:sz="0" w:space="0" w:color="auto"/>
      </w:divBdr>
    </w:div>
    <w:div w:id="1545941173">
      <w:bodyDiv w:val="1"/>
      <w:marLeft w:val="0"/>
      <w:marRight w:val="0"/>
      <w:marTop w:val="0"/>
      <w:marBottom w:val="0"/>
      <w:divBdr>
        <w:top w:val="none" w:sz="0" w:space="0" w:color="auto"/>
        <w:left w:val="none" w:sz="0" w:space="0" w:color="auto"/>
        <w:bottom w:val="none" w:sz="0" w:space="0" w:color="auto"/>
        <w:right w:val="none" w:sz="0" w:space="0" w:color="auto"/>
      </w:divBdr>
    </w:div>
    <w:div w:id="1603682223">
      <w:bodyDiv w:val="1"/>
      <w:marLeft w:val="0"/>
      <w:marRight w:val="0"/>
      <w:marTop w:val="0"/>
      <w:marBottom w:val="0"/>
      <w:divBdr>
        <w:top w:val="none" w:sz="0" w:space="0" w:color="auto"/>
        <w:left w:val="none" w:sz="0" w:space="0" w:color="auto"/>
        <w:bottom w:val="none" w:sz="0" w:space="0" w:color="auto"/>
        <w:right w:val="none" w:sz="0" w:space="0" w:color="auto"/>
      </w:divBdr>
      <w:divsChild>
        <w:div w:id="1445687176">
          <w:marLeft w:val="0"/>
          <w:marRight w:val="0"/>
          <w:marTop w:val="0"/>
          <w:marBottom w:val="0"/>
          <w:divBdr>
            <w:top w:val="none" w:sz="0" w:space="0" w:color="auto"/>
            <w:left w:val="none" w:sz="0" w:space="0" w:color="auto"/>
            <w:bottom w:val="none" w:sz="0" w:space="0" w:color="auto"/>
            <w:right w:val="none" w:sz="0" w:space="0" w:color="auto"/>
          </w:divBdr>
        </w:div>
      </w:divsChild>
    </w:div>
    <w:div w:id="1706327002">
      <w:bodyDiv w:val="1"/>
      <w:marLeft w:val="0"/>
      <w:marRight w:val="0"/>
      <w:marTop w:val="0"/>
      <w:marBottom w:val="0"/>
      <w:divBdr>
        <w:top w:val="none" w:sz="0" w:space="0" w:color="auto"/>
        <w:left w:val="none" w:sz="0" w:space="0" w:color="auto"/>
        <w:bottom w:val="none" w:sz="0" w:space="0" w:color="auto"/>
        <w:right w:val="none" w:sz="0" w:space="0" w:color="auto"/>
      </w:divBdr>
    </w:div>
    <w:div w:id="1802532413">
      <w:bodyDiv w:val="1"/>
      <w:marLeft w:val="0"/>
      <w:marRight w:val="0"/>
      <w:marTop w:val="0"/>
      <w:marBottom w:val="0"/>
      <w:divBdr>
        <w:top w:val="none" w:sz="0" w:space="0" w:color="auto"/>
        <w:left w:val="none" w:sz="0" w:space="0" w:color="auto"/>
        <w:bottom w:val="none" w:sz="0" w:space="0" w:color="auto"/>
        <w:right w:val="none" w:sz="0" w:space="0" w:color="auto"/>
      </w:divBdr>
    </w:div>
    <w:div w:id="1857957431">
      <w:bodyDiv w:val="1"/>
      <w:marLeft w:val="0"/>
      <w:marRight w:val="0"/>
      <w:marTop w:val="0"/>
      <w:marBottom w:val="0"/>
      <w:divBdr>
        <w:top w:val="none" w:sz="0" w:space="0" w:color="auto"/>
        <w:left w:val="none" w:sz="0" w:space="0" w:color="auto"/>
        <w:bottom w:val="none" w:sz="0" w:space="0" w:color="auto"/>
        <w:right w:val="none" w:sz="0" w:space="0" w:color="auto"/>
      </w:divBdr>
    </w:div>
    <w:div w:id="1919897645">
      <w:bodyDiv w:val="1"/>
      <w:marLeft w:val="0"/>
      <w:marRight w:val="0"/>
      <w:marTop w:val="0"/>
      <w:marBottom w:val="0"/>
      <w:divBdr>
        <w:top w:val="none" w:sz="0" w:space="0" w:color="auto"/>
        <w:left w:val="none" w:sz="0" w:space="0" w:color="auto"/>
        <w:bottom w:val="none" w:sz="0" w:space="0" w:color="auto"/>
        <w:right w:val="none" w:sz="0" w:space="0" w:color="auto"/>
      </w:divBdr>
    </w:div>
    <w:div w:id="2071492576">
      <w:bodyDiv w:val="1"/>
      <w:marLeft w:val="0"/>
      <w:marRight w:val="0"/>
      <w:marTop w:val="0"/>
      <w:marBottom w:val="0"/>
      <w:divBdr>
        <w:top w:val="none" w:sz="0" w:space="0" w:color="auto"/>
        <w:left w:val="none" w:sz="0" w:space="0" w:color="auto"/>
        <w:bottom w:val="none" w:sz="0" w:space="0" w:color="auto"/>
        <w:right w:val="none" w:sz="0" w:space="0" w:color="auto"/>
      </w:divBdr>
    </w:div>
    <w:div w:id="2075278242">
      <w:bodyDiv w:val="1"/>
      <w:marLeft w:val="0"/>
      <w:marRight w:val="0"/>
      <w:marTop w:val="0"/>
      <w:marBottom w:val="0"/>
      <w:divBdr>
        <w:top w:val="none" w:sz="0" w:space="0" w:color="auto"/>
        <w:left w:val="none" w:sz="0" w:space="0" w:color="auto"/>
        <w:bottom w:val="none" w:sz="0" w:space="0" w:color="auto"/>
        <w:right w:val="none" w:sz="0" w:space="0" w:color="auto"/>
      </w:divBdr>
    </w:div>
    <w:div w:id="212207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K:\-TEMPLAT\07ISSmall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xProjId xmlns="http://schemas.microsoft.com/sharepoint/v3">PR005342</PublixProjId>
    <End_x0020_of_x0020_Project xmlns="5285d0c9-9fbe-49e2-892a-849540b62f8f"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Projects" ma:contentTypeID="0x010100C9943DE19B88F649B0329D0EBA4EA13800BA38208170A81F4884D5CFB8AF828845" ma:contentTypeVersion="13" ma:contentTypeDescription="Records related to project activities not covered under more specific categories.&#10;" ma:contentTypeScope="" ma:versionID="bf3ffcaa3ba33ae3cf10ae489bac3ddd">
  <xsd:schema xmlns:xsd="http://www.w3.org/2001/XMLSchema" xmlns:xs="http://www.w3.org/2001/XMLSchema" xmlns:p="http://schemas.microsoft.com/office/2006/metadata/properties" xmlns:ns1="http://schemas.microsoft.com/sharepoint/v3" xmlns:ns2="5285d0c9-9fbe-49e2-892a-849540b62f8f" targetNamespace="http://schemas.microsoft.com/office/2006/metadata/properties" ma:root="true" ma:fieldsID="a95a8420cbd4926b17b0b1e539247a40" ns1:_="" ns2:_="">
    <xsd:import namespace="http://schemas.microsoft.com/sharepoint/v3"/>
    <xsd:import namespace="5285d0c9-9fbe-49e2-892a-849540b62f8f"/>
    <xsd:element name="properties">
      <xsd:complexType>
        <xsd:sequence>
          <xsd:element name="documentManagement">
            <xsd:complexType>
              <xsd:all>
                <xsd:element ref="ns2:End_x0020_of_x0020_Project" minOccurs="0"/>
                <xsd:element ref="ns1:PublixProj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xProjId" ma:index="9" nillable="true" ma:displayName="Project Identifier" ma:default="PR005342" ma:description="Unique text to identify the project. This can be a project number or name." ma:internalName="PublixProj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85d0c9-9fbe-49e2-892a-849540b62f8f" elementFormDefault="qualified">
    <xsd:import namespace="http://schemas.microsoft.com/office/2006/documentManagement/types"/>
    <xsd:import namespace="http://schemas.microsoft.com/office/infopath/2007/PartnerControls"/>
    <xsd:element name="End_x0020_of_x0020_Project" ma:index="8" nillable="true" ma:displayName="End of Project" ma:description="Records Management fields tied to Publix CT." ma:format="DateOnly" ma:internalName="End_x0020_of_x0020_Project">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0ad73bd0-f16d-410d-a75b-def8c1b901f2" ContentTypeId="0x010100C9943DE19B88F649B0329D0EBA4EA138" PreviousValue="false"/>
</file>

<file path=customXml/itemProps1.xml><?xml version="1.0" encoding="utf-8"?>
<ds:datastoreItem xmlns:ds="http://schemas.openxmlformats.org/officeDocument/2006/customXml" ds:itemID="{F374333F-7B82-406E-9987-18A3914EB841}">
  <ds:schemaRefs>
    <ds:schemaRef ds:uri="http://schemas.microsoft.com/sharepoint/v3/contenttype/forms"/>
  </ds:schemaRefs>
</ds:datastoreItem>
</file>

<file path=customXml/itemProps2.xml><?xml version="1.0" encoding="utf-8"?>
<ds:datastoreItem xmlns:ds="http://schemas.openxmlformats.org/officeDocument/2006/customXml" ds:itemID="{FB8EB171-7354-4C2E-8962-C2E3B87416C5}">
  <ds:schemaRefs>
    <ds:schemaRef ds:uri="http://schemas.microsoft.com/office/2006/metadata/properties"/>
    <ds:schemaRef ds:uri="http://schemas.microsoft.com/office/infopath/2007/PartnerControls"/>
    <ds:schemaRef ds:uri="http://schemas.microsoft.com/sharepoint/v3"/>
    <ds:schemaRef ds:uri="5285d0c9-9fbe-49e2-892a-849540b62f8f"/>
  </ds:schemaRefs>
</ds:datastoreItem>
</file>

<file path=customXml/itemProps3.xml><?xml version="1.0" encoding="utf-8"?>
<ds:datastoreItem xmlns:ds="http://schemas.openxmlformats.org/officeDocument/2006/customXml" ds:itemID="{45056AF5-8648-4805-8D94-D5A3E548D59C}">
  <ds:schemaRefs>
    <ds:schemaRef ds:uri="http://schemas.openxmlformats.org/officeDocument/2006/bibliography"/>
  </ds:schemaRefs>
</ds:datastoreItem>
</file>

<file path=customXml/itemProps4.xml><?xml version="1.0" encoding="utf-8"?>
<ds:datastoreItem xmlns:ds="http://schemas.openxmlformats.org/officeDocument/2006/customXml" ds:itemID="{4B8DE7A6-891C-4D74-84EE-C9C260CD8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285d0c9-9fbe-49e2-892a-849540b62f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EB9A47B-0AE6-44FE-94D7-B7EAA4F098B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07ISSmallDoc</Template>
  <TotalTime>5</TotalTime>
  <Pages>6</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16308</dc:creator>
  <cp:lastModifiedBy>MG Thirumalesh</cp:lastModifiedBy>
  <cp:revision>2</cp:revision>
  <cp:lastPrinted>2018-02-01T19:24:00Z</cp:lastPrinted>
  <dcterms:created xsi:type="dcterms:W3CDTF">2023-01-31T13:30:00Z</dcterms:created>
  <dcterms:modified xsi:type="dcterms:W3CDTF">2023-01-31T13:30:00Z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0x010100C9943DE19B88F649B0329D0EBA4EA13800BA38208170A81F4884D5CFB8AF828845</vt:lpwstr>
  </property>
</Properties>
</file>