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DBE8A" w14:textId="5832C66C" w:rsidR="007A58AE" w:rsidRPr="00960842" w:rsidRDefault="00DC2826" w:rsidP="00316EAC">
      <w:pPr>
        <w:pStyle w:val="Heading2"/>
        <w:rPr>
          <w:color w:val="404040" w:themeColor="text1" w:themeTint="BF"/>
        </w:rPr>
      </w:pPr>
      <w:r>
        <w:rPr>
          <w:color w:val="404040" w:themeColor="text1" w:themeTint="BF"/>
        </w:rPr>
        <w:t>Business Process</w:t>
      </w:r>
      <w:r w:rsidR="005B3E7C" w:rsidRPr="00960842">
        <w:rPr>
          <w:color w:val="404040" w:themeColor="text1" w:themeTint="BF"/>
        </w:rPr>
        <w:t xml:space="preserve"> </w:t>
      </w:r>
      <w:r w:rsidR="001B34AC" w:rsidRPr="00960842">
        <w:rPr>
          <w:color w:val="404040" w:themeColor="text1" w:themeTint="BF"/>
        </w:rPr>
        <w:t xml:space="preserve">- </w:t>
      </w:r>
      <w:r>
        <w:rPr>
          <w:color w:val="404040" w:themeColor="text1" w:themeTint="BF"/>
        </w:rPr>
        <w:fldChar w:fldCharType="begin">
          <w:ffData>
            <w:name w:val="Text9"/>
            <w:enabled/>
            <w:calcOnExit w:val="0"/>
            <w:textInput>
              <w:default w:val="EdUSA"/>
            </w:textInput>
          </w:ffData>
        </w:fldChar>
      </w:r>
      <w:bookmarkStart w:id="0" w:name="Text9"/>
      <w:r>
        <w:rPr>
          <w:color w:val="404040" w:themeColor="text1" w:themeTint="BF"/>
        </w:rPr>
        <w:instrText xml:space="preserve"> FORMTEXT </w:instrText>
      </w:r>
      <w:r>
        <w:rPr>
          <w:color w:val="404040" w:themeColor="text1" w:themeTint="BF"/>
        </w:rPr>
      </w:r>
      <w:r>
        <w:rPr>
          <w:color w:val="404040" w:themeColor="text1" w:themeTint="BF"/>
        </w:rPr>
        <w:fldChar w:fldCharType="separate"/>
      </w:r>
      <w:r>
        <w:rPr>
          <w:noProof/>
          <w:color w:val="404040" w:themeColor="text1" w:themeTint="BF"/>
        </w:rPr>
        <w:t>EdUSA</w:t>
      </w:r>
      <w:r>
        <w:rPr>
          <w:color w:val="404040" w:themeColor="text1" w:themeTint="BF"/>
        </w:rPr>
        <w:fldChar w:fldCharType="end"/>
      </w:r>
      <w:bookmarkEnd w:id="0"/>
    </w:p>
    <w:p w14:paraId="7554825C" w14:textId="77777777" w:rsidR="005B3E7C" w:rsidRPr="00960842" w:rsidRDefault="005B3E7C" w:rsidP="005B3E7C">
      <w:pPr>
        <w:pStyle w:val="Heading3"/>
        <w:numPr>
          <w:ilvl w:val="0"/>
          <w:numId w:val="0"/>
        </w:numPr>
        <w:rPr>
          <w:rFonts w:ascii="Roboto" w:hAnsi="Roboto"/>
          <w:color w:val="404040" w:themeColor="text1" w:themeTint="BF"/>
          <w:sz w:val="32"/>
          <w:szCs w:val="32"/>
          <w:shd w:val="clear" w:color="auto" w:fill="FFFFFF"/>
        </w:rPr>
      </w:pPr>
      <w:r w:rsidRPr="00960842">
        <w:rPr>
          <w:rFonts w:ascii="Roboto" w:hAnsi="Roboto"/>
          <w:color w:val="404040" w:themeColor="text1" w:themeTint="BF"/>
          <w:sz w:val="32"/>
          <w:szCs w:val="32"/>
          <w:shd w:val="clear" w:color="auto" w:fill="FFFFFF"/>
        </w:rPr>
        <w:t>Document Information</w:t>
      </w:r>
    </w:p>
    <w:p w14:paraId="368DBE8D" w14:textId="77777777" w:rsidR="00B67D5D" w:rsidRPr="00B67D5D" w:rsidRDefault="00B67D5D" w:rsidP="00B67D5D"/>
    <w:tbl>
      <w:tblPr>
        <w:tblW w:w="9346" w:type="dxa"/>
        <w:tblInd w:w="93" w:type="dxa"/>
        <w:tblLayout w:type="fixed"/>
        <w:tblCellMar>
          <w:top w:w="14" w:type="dxa"/>
          <w:left w:w="115" w:type="dxa"/>
          <w:bottom w:w="14" w:type="dxa"/>
          <w:right w:w="115" w:type="dxa"/>
        </w:tblCellMar>
        <w:tblLook w:val="0000" w:firstRow="0" w:lastRow="0" w:firstColumn="0" w:lastColumn="0" w:noHBand="0" w:noVBand="0"/>
      </w:tblPr>
      <w:tblGrid>
        <w:gridCol w:w="2606"/>
        <w:gridCol w:w="6740"/>
      </w:tblGrid>
      <w:tr w:rsidR="001B34AC" w:rsidRPr="00162142" w14:paraId="368DBE90" w14:textId="77777777" w:rsidTr="005B3E7C">
        <w:trPr>
          <w:trHeight w:val="114"/>
        </w:trPr>
        <w:tc>
          <w:tcPr>
            <w:tcW w:w="2606" w:type="dxa"/>
            <w:tcBorders>
              <w:top w:val="single" w:sz="6" w:space="0" w:color="auto"/>
              <w:left w:val="single" w:sz="6" w:space="0" w:color="auto"/>
              <w:bottom w:val="single" w:sz="6" w:space="0" w:color="auto"/>
              <w:right w:val="single" w:sz="6" w:space="0" w:color="auto"/>
            </w:tcBorders>
            <w:tcMar>
              <w:top w:w="43" w:type="dxa"/>
              <w:left w:w="259" w:type="dxa"/>
              <w:bottom w:w="43" w:type="dxa"/>
              <w:right w:w="259" w:type="dxa"/>
            </w:tcMar>
          </w:tcPr>
          <w:p w14:paraId="368DBE8E" w14:textId="77777777" w:rsidR="001B34AC" w:rsidRPr="00960842" w:rsidRDefault="001B34AC" w:rsidP="00A73231">
            <w:pPr>
              <w:ind w:left="360"/>
              <w:rPr>
                <w:rStyle w:val="Strong"/>
                <w:rFonts w:ascii="Roboto" w:hAnsi="Roboto" w:cs="Segoe UI"/>
                <w:color w:val="404040" w:themeColor="text1" w:themeTint="BF"/>
                <w:sz w:val="18"/>
                <w:szCs w:val="18"/>
                <w:shd w:val="clear" w:color="auto" w:fill="FFFFFF"/>
              </w:rPr>
            </w:pPr>
            <w:r w:rsidRPr="00960842">
              <w:rPr>
                <w:rStyle w:val="Strong"/>
                <w:rFonts w:ascii="Roboto" w:hAnsi="Roboto" w:cs="Segoe UI"/>
                <w:color w:val="404040" w:themeColor="text1" w:themeTint="BF"/>
                <w:sz w:val="18"/>
                <w:szCs w:val="18"/>
                <w:shd w:val="clear" w:color="auto" w:fill="FFFFFF"/>
              </w:rPr>
              <w:t>Author(s)</w:t>
            </w:r>
          </w:p>
        </w:tc>
        <w:tc>
          <w:tcPr>
            <w:tcW w:w="6740" w:type="dxa"/>
            <w:tcBorders>
              <w:top w:val="single" w:sz="6" w:space="0" w:color="auto"/>
              <w:left w:val="single" w:sz="6" w:space="0" w:color="auto"/>
              <w:bottom w:val="single" w:sz="6" w:space="0" w:color="auto"/>
              <w:right w:val="single" w:sz="6" w:space="0" w:color="auto"/>
            </w:tcBorders>
            <w:tcMar>
              <w:top w:w="43" w:type="dxa"/>
              <w:left w:w="259" w:type="dxa"/>
              <w:bottom w:w="43" w:type="dxa"/>
              <w:right w:w="259" w:type="dxa"/>
            </w:tcMar>
          </w:tcPr>
          <w:p w14:paraId="368DBE8F" w14:textId="16A1A86A" w:rsidR="001B34AC" w:rsidRPr="00960842" w:rsidRDefault="00AD3FDD">
            <w:pPr>
              <w:rPr>
                <w:rFonts w:ascii="Roboto" w:hAnsi="Roboto"/>
                <w:color w:val="404040" w:themeColor="text1" w:themeTint="BF"/>
                <w:sz w:val="18"/>
                <w:szCs w:val="18"/>
              </w:rPr>
            </w:pPr>
            <w:r w:rsidRPr="00960842">
              <w:rPr>
                <w:rFonts w:ascii="Roboto" w:hAnsi="Roboto"/>
                <w:color w:val="404040" w:themeColor="text1" w:themeTint="BF"/>
                <w:sz w:val="18"/>
                <w:szCs w:val="18"/>
              </w:rPr>
              <w:fldChar w:fldCharType="begin">
                <w:ffData>
                  <w:name w:val="Text3"/>
                  <w:enabled/>
                  <w:calcOnExit w:val="0"/>
                  <w:textInput>
                    <w:default w:val="MG"/>
                  </w:textInput>
                </w:ffData>
              </w:fldChar>
            </w:r>
            <w:bookmarkStart w:id="1" w:name="Text3"/>
            <w:r w:rsidRPr="00960842">
              <w:rPr>
                <w:rFonts w:ascii="Roboto" w:hAnsi="Roboto"/>
                <w:color w:val="404040" w:themeColor="text1" w:themeTint="BF"/>
                <w:sz w:val="18"/>
                <w:szCs w:val="18"/>
              </w:rPr>
              <w:instrText xml:space="preserve"> FORMTEXT </w:instrText>
            </w:r>
            <w:r w:rsidRPr="00960842">
              <w:rPr>
                <w:rFonts w:ascii="Roboto" w:hAnsi="Roboto"/>
                <w:color w:val="404040" w:themeColor="text1" w:themeTint="BF"/>
                <w:sz w:val="18"/>
                <w:szCs w:val="18"/>
              </w:rPr>
            </w:r>
            <w:r w:rsidRPr="00960842">
              <w:rPr>
                <w:rFonts w:ascii="Roboto" w:hAnsi="Roboto"/>
                <w:color w:val="404040" w:themeColor="text1" w:themeTint="BF"/>
                <w:sz w:val="18"/>
                <w:szCs w:val="18"/>
              </w:rPr>
              <w:fldChar w:fldCharType="separate"/>
            </w:r>
            <w:r w:rsidRPr="00960842">
              <w:rPr>
                <w:rFonts w:ascii="Roboto" w:hAnsi="Roboto"/>
                <w:noProof/>
                <w:color w:val="404040" w:themeColor="text1" w:themeTint="BF"/>
                <w:sz w:val="18"/>
                <w:szCs w:val="18"/>
              </w:rPr>
              <w:t>MG</w:t>
            </w:r>
            <w:r w:rsidRPr="00960842">
              <w:rPr>
                <w:rFonts w:ascii="Roboto" w:hAnsi="Roboto"/>
                <w:color w:val="404040" w:themeColor="text1" w:themeTint="BF"/>
                <w:sz w:val="18"/>
                <w:szCs w:val="18"/>
              </w:rPr>
              <w:fldChar w:fldCharType="end"/>
            </w:r>
            <w:bookmarkEnd w:id="1"/>
          </w:p>
        </w:tc>
      </w:tr>
      <w:tr w:rsidR="001B34AC" w:rsidRPr="00162142" w14:paraId="368DBE93" w14:textId="77777777" w:rsidTr="005B3E7C">
        <w:trPr>
          <w:trHeight w:val="114"/>
        </w:trPr>
        <w:tc>
          <w:tcPr>
            <w:tcW w:w="2606" w:type="dxa"/>
            <w:tcBorders>
              <w:top w:val="single" w:sz="6" w:space="0" w:color="auto"/>
              <w:left w:val="single" w:sz="6" w:space="0" w:color="auto"/>
              <w:bottom w:val="single" w:sz="6" w:space="0" w:color="auto"/>
              <w:right w:val="single" w:sz="6" w:space="0" w:color="auto"/>
            </w:tcBorders>
            <w:tcMar>
              <w:top w:w="43" w:type="dxa"/>
              <w:left w:w="259" w:type="dxa"/>
              <w:bottom w:w="43" w:type="dxa"/>
              <w:right w:w="259" w:type="dxa"/>
            </w:tcMar>
          </w:tcPr>
          <w:p w14:paraId="368DBE91" w14:textId="77777777" w:rsidR="001B34AC" w:rsidRPr="00960842" w:rsidRDefault="001B34AC" w:rsidP="00A73231">
            <w:pPr>
              <w:ind w:left="360"/>
              <w:rPr>
                <w:rStyle w:val="Strong"/>
                <w:rFonts w:ascii="Roboto" w:hAnsi="Roboto" w:cs="Segoe UI"/>
                <w:color w:val="404040" w:themeColor="text1" w:themeTint="BF"/>
                <w:sz w:val="18"/>
                <w:szCs w:val="18"/>
                <w:shd w:val="clear" w:color="auto" w:fill="FFFFFF"/>
              </w:rPr>
            </w:pPr>
            <w:r w:rsidRPr="00960842">
              <w:rPr>
                <w:rStyle w:val="Strong"/>
                <w:rFonts w:ascii="Roboto" w:hAnsi="Roboto" w:cs="Segoe UI"/>
                <w:color w:val="404040" w:themeColor="text1" w:themeTint="BF"/>
                <w:sz w:val="18"/>
                <w:szCs w:val="18"/>
                <w:shd w:val="clear" w:color="auto" w:fill="FFFFFF"/>
              </w:rPr>
              <w:t>Last Updated</w:t>
            </w:r>
          </w:p>
        </w:tc>
        <w:tc>
          <w:tcPr>
            <w:tcW w:w="6740" w:type="dxa"/>
            <w:tcBorders>
              <w:top w:val="single" w:sz="6" w:space="0" w:color="auto"/>
              <w:left w:val="single" w:sz="6" w:space="0" w:color="auto"/>
              <w:bottom w:val="single" w:sz="6" w:space="0" w:color="auto"/>
              <w:right w:val="single" w:sz="6" w:space="0" w:color="auto"/>
            </w:tcBorders>
            <w:tcMar>
              <w:top w:w="43" w:type="dxa"/>
              <w:left w:w="259" w:type="dxa"/>
              <w:bottom w:w="43" w:type="dxa"/>
              <w:right w:w="259" w:type="dxa"/>
            </w:tcMar>
          </w:tcPr>
          <w:p w14:paraId="368DBE92" w14:textId="5D61D354" w:rsidR="001B34AC" w:rsidRPr="00960842" w:rsidRDefault="00DC2826">
            <w:pPr>
              <w:rPr>
                <w:rFonts w:ascii="Roboto" w:hAnsi="Roboto"/>
                <w:color w:val="404040" w:themeColor="text1" w:themeTint="BF"/>
                <w:sz w:val="18"/>
                <w:szCs w:val="18"/>
              </w:rPr>
            </w:pPr>
            <w:r>
              <w:rPr>
                <w:rFonts w:ascii="Roboto" w:hAnsi="Roboto"/>
                <w:color w:val="404040" w:themeColor="text1" w:themeTint="BF"/>
                <w:sz w:val="18"/>
                <w:szCs w:val="18"/>
              </w:rPr>
              <w:fldChar w:fldCharType="begin">
                <w:ffData>
                  <w:name w:val="Text1"/>
                  <w:enabled/>
                  <w:calcOnExit w:val="0"/>
                  <w:textInput>
                    <w:default w:val="01/06/2023"/>
                  </w:textInput>
                </w:ffData>
              </w:fldChar>
            </w:r>
            <w:bookmarkStart w:id="2" w:name="Text1"/>
            <w:r>
              <w:rPr>
                <w:rFonts w:ascii="Roboto" w:hAnsi="Roboto"/>
                <w:color w:val="404040" w:themeColor="text1" w:themeTint="BF"/>
                <w:sz w:val="18"/>
                <w:szCs w:val="18"/>
              </w:rPr>
              <w:instrText xml:space="preserve"> FORMTEXT </w:instrText>
            </w:r>
            <w:r>
              <w:rPr>
                <w:rFonts w:ascii="Roboto" w:hAnsi="Roboto"/>
                <w:color w:val="404040" w:themeColor="text1" w:themeTint="BF"/>
                <w:sz w:val="18"/>
                <w:szCs w:val="18"/>
              </w:rPr>
            </w:r>
            <w:r>
              <w:rPr>
                <w:rFonts w:ascii="Roboto" w:hAnsi="Roboto"/>
                <w:color w:val="404040" w:themeColor="text1" w:themeTint="BF"/>
                <w:sz w:val="18"/>
                <w:szCs w:val="18"/>
              </w:rPr>
              <w:fldChar w:fldCharType="separate"/>
            </w:r>
            <w:r>
              <w:rPr>
                <w:rFonts w:ascii="Roboto" w:hAnsi="Roboto"/>
                <w:noProof/>
                <w:color w:val="404040" w:themeColor="text1" w:themeTint="BF"/>
                <w:sz w:val="18"/>
                <w:szCs w:val="18"/>
              </w:rPr>
              <w:t>01/06/2023</w:t>
            </w:r>
            <w:r>
              <w:rPr>
                <w:rFonts w:ascii="Roboto" w:hAnsi="Roboto"/>
                <w:color w:val="404040" w:themeColor="text1" w:themeTint="BF"/>
                <w:sz w:val="18"/>
                <w:szCs w:val="18"/>
              </w:rPr>
              <w:fldChar w:fldCharType="end"/>
            </w:r>
            <w:bookmarkEnd w:id="2"/>
          </w:p>
        </w:tc>
      </w:tr>
      <w:tr w:rsidR="001B34AC" w:rsidRPr="00162142" w14:paraId="368DBE96" w14:textId="77777777" w:rsidTr="005B3E7C">
        <w:trPr>
          <w:trHeight w:val="114"/>
        </w:trPr>
        <w:tc>
          <w:tcPr>
            <w:tcW w:w="2606" w:type="dxa"/>
            <w:tcBorders>
              <w:top w:val="single" w:sz="6" w:space="0" w:color="auto"/>
              <w:left w:val="single" w:sz="6" w:space="0" w:color="auto"/>
              <w:bottom w:val="single" w:sz="6" w:space="0" w:color="auto"/>
              <w:right w:val="single" w:sz="6" w:space="0" w:color="auto"/>
            </w:tcBorders>
            <w:tcMar>
              <w:top w:w="43" w:type="dxa"/>
              <w:left w:w="259" w:type="dxa"/>
              <w:bottom w:w="43" w:type="dxa"/>
              <w:right w:w="259" w:type="dxa"/>
            </w:tcMar>
          </w:tcPr>
          <w:p w14:paraId="368DBE94" w14:textId="0062F527" w:rsidR="001B34AC" w:rsidRPr="00960842" w:rsidRDefault="005B3E7C" w:rsidP="00A73231">
            <w:pPr>
              <w:ind w:left="360"/>
              <w:rPr>
                <w:rStyle w:val="Strong"/>
                <w:rFonts w:ascii="Roboto" w:hAnsi="Roboto" w:cs="Segoe UI"/>
                <w:color w:val="404040" w:themeColor="text1" w:themeTint="BF"/>
                <w:sz w:val="18"/>
                <w:szCs w:val="18"/>
                <w:shd w:val="clear" w:color="auto" w:fill="FFFFFF"/>
              </w:rPr>
            </w:pPr>
            <w:r w:rsidRPr="00960842">
              <w:rPr>
                <w:rStyle w:val="Strong"/>
                <w:rFonts w:ascii="Roboto" w:hAnsi="Roboto" w:cs="Segoe UI"/>
                <w:color w:val="404040" w:themeColor="text1" w:themeTint="BF"/>
                <w:sz w:val="18"/>
                <w:szCs w:val="18"/>
                <w:shd w:val="clear" w:color="auto" w:fill="FFFFFF"/>
              </w:rPr>
              <w:t xml:space="preserve">Project </w:t>
            </w:r>
          </w:p>
        </w:tc>
        <w:tc>
          <w:tcPr>
            <w:tcW w:w="6740" w:type="dxa"/>
            <w:tcBorders>
              <w:top w:val="single" w:sz="6" w:space="0" w:color="auto"/>
              <w:left w:val="single" w:sz="6" w:space="0" w:color="auto"/>
              <w:bottom w:val="single" w:sz="6" w:space="0" w:color="auto"/>
              <w:right w:val="single" w:sz="6" w:space="0" w:color="auto"/>
            </w:tcBorders>
            <w:tcMar>
              <w:top w:w="43" w:type="dxa"/>
              <w:left w:w="259" w:type="dxa"/>
              <w:bottom w:w="43" w:type="dxa"/>
              <w:right w:w="259" w:type="dxa"/>
            </w:tcMar>
          </w:tcPr>
          <w:p w14:paraId="368DBE95" w14:textId="0DB13B8B" w:rsidR="001B34AC" w:rsidRPr="00960842" w:rsidRDefault="001B34AC" w:rsidP="000B2BA1">
            <w:pPr>
              <w:rPr>
                <w:rFonts w:ascii="Roboto" w:hAnsi="Roboto"/>
                <w:color w:val="404040" w:themeColor="text1" w:themeTint="BF"/>
                <w:sz w:val="18"/>
                <w:szCs w:val="18"/>
              </w:rPr>
            </w:pPr>
          </w:p>
        </w:tc>
      </w:tr>
      <w:tr w:rsidR="001B34AC" w:rsidRPr="00162142" w14:paraId="368DBE99" w14:textId="77777777" w:rsidTr="005B3E7C">
        <w:trPr>
          <w:trHeight w:val="114"/>
        </w:trPr>
        <w:tc>
          <w:tcPr>
            <w:tcW w:w="2606" w:type="dxa"/>
            <w:tcBorders>
              <w:top w:val="single" w:sz="6" w:space="0" w:color="auto"/>
              <w:left w:val="single" w:sz="6" w:space="0" w:color="auto"/>
              <w:bottom w:val="single" w:sz="6" w:space="0" w:color="auto"/>
              <w:right w:val="single" w:sz="6" w:space="0" w:color="auto"/>
            </w:tcBorders>
            <w:tcMar>
              <w:top w:w="43" w:type="dxa"/>
              <w:left w:w="259" w:type="dxa"/>
              <w:bottom w:w="43" w:type="dxa"/>
              <w:right w:w="259" w:type="dxa"/>
            </w:tcMar>
          </w:tcPr>
          <w:p w14:paraId="368DBE97" w14:textId="3E6B93E4" w:rsidR="001B34AC" w:rsidRPr="00960842" w:rsidRDefault="00D02F0C" w:rsidP="00A73231">
            <w:pPr>
              <w:ind w:left="360"/>
              <w:rPr>
                <w:rStyle w:val="Strong"/>
                <w:rFonts w:ascii="Roboto" w:hAnsi="Roboto" w:cs="Segoe UI"/>
                <w:color w:val="404040" w:themeColor="text1" w:themeTint="BF"/>
                <w:sz w:val="18"/>
                <w:szCs w:val="18"/>
                <w:shd w:val="clear" w:color="auto" w:fill="FFFFFF"/>
              </w:rPr>
            </w:pPr>
            <w:r w:rsidRPr="00960842">
              <w:rPr>
                <w:rStyle w:val="Strong"/>
                <w:rFonts w:ascii="Roboto" w:hAnsi="Roboto" w:cs="Segoe UI"/>
                <w:color w:val="404040" w:themeColor="text1" w:themeTint="BF"/>
                <w:sz w:val="18"/>
                <w:szCs w:val="18"/>
                <w:shd w:val="clear" w:color="auto" w:fill="FFFFFF"/>
              </w:rPr>
              <w:t>Reference(s)</w:t>
            </w:r>
          </w:p>
        </w:tc>
        <w:tc>
          <w:tcPr>
            <w:tcW w:w="6740" w:type="dxa"/>
            <w:tcBorders>
              <w:top w:val="single" w:sz="6" w:space="0" w:color="auto"/>
              <w:left w:val="single" w:sz="6" w:space="0" w:color="auto"/>
              <w:bottom w:val="single" w:sz="6" w:space="0" w:color="auto"/>
              <w:right w:val="single" w:sz="6" w:space="0" w:color="auto"/>
            </w:tcBorders>
            <w:tcMar>
              <w:top w:w="43" w:type="dxa"/>
              <w:left w:w="259" w:type="dxa"/>
              <w:bottom w:w="43" w:type="dxa"/>
              <w:right w:w="259" w:type="dxa"/>
            </w:tcMar>
          </w:tcPr>
          <w:p w14:paraId="368DBE98" w14:textId="4C5421D5" w:rsidR="00DC39CD" w:rsidRPr="00960842" w:rsidRDefault="00DC39CD" w:rsidP="00BC090D">
            <w:pPr>
              <w:rPr>
                <w:rFonts w:ascii="Roboto" w:hAnsi="Roboto"/>
                <w:color w:val="404040" w:themeColor="text1" w:themeTint="BF"/>
                <w:sz w:val="18"/>
                <w:szCs w:val="18"/>
              </w:rPr>
            </w:pPr>
          </w:p>
        </w:tc>
      </w:tr>
    </w:tbl>
    <w:p w14:paraId="04378BD7" w14:textId="28093027" w:rsidR="007C55C3" w:rsidRPr="004826A2" w:rsidRDefault="0051600F" w:rsidP="005B3E7C">
      <w:pPr>
        <w:pStyle w:val="Heading3"/>
        <w:numPr>
          <w:ilvl w:val="0"/>
          <w:numId w:val="0"/>
        </w:numPr>
        <w:rPr>
          <w:rFonts w:ascii="Times" w:hAnsi="Times" w:cs="Times"/>
          <w:color w:val="404040" w:themeColor="text1" w:themeTint="BF"/>
          <w:sz w:val="28"/>
          <w:szCs w:val="28"/>
        </w:rPr>
      </w:pPr>
      <w:r w:rsidRPr="004826A2">
        <w:rPr>
          <w:rFonts w:ascii="Times" w:hAnsi="Times" w:cs="Times"/>
          <w:color w:val="404040" w:themeColor="text1" w:themeTint="BF"/>
          <w:sz w:val="28"/>
          <w:szCs w:val="28"/>
        </w:rPr>
        <w:t xml:space="preserve">1. </w:t>
      </w:r>
      <w:r w:rsidR="007C55C3" w:rsidRPr="004826A2">
        <w:rPr>
          <w:rFonts w:ascii="Times" w:hAnsi="Times" w:cs="Times"/>
          <w:color w:val="404040" w:themeColor="text1" w:themeTint="BF"/>
          <w:sz w:val="28"/>
          <w:szCs w:val="28"/>
        </w:rPr>
        <w:t>Introduction</w:t>
      </w:r>
    </w:p>
    <w:p w14:paraId="2E1E87AB" w14:textId="6AFACFEF" w:rsidR="0051600F" w:rsidRPr="004826A2" w:rsidRDefault="00415692">
      <w:pPr>
        <w:pStyle w:val="Heading3"/>
        <w:numPr>
          <w:ilvl w:val="1"/>
          <w:numId w:val="9"/>
        </w:numPr>
        <w:rPr>
          <w:rFonts w:ascii="Times" w:hAnsi="Times" w:cs="Times"/>
          <w:color w:val="404040" w:themeColor="text1" w:themeTint="BF"/>
          <w:szCs w:val="22"/>
        </w:rPr>
      </w:pPr>
      <w:r w:rsidRPr="004826A2">
        <w:rPr>
          <w:rFonts w:ascii="Times" w:hAnsi="Times" w:cs="Times"/>
          <w:color w:val="404040" w:themeColor="text1" w:themeTint="BF"/>
          <w:szCs w:val="22"/>
        </w:rPr>
        <w:t xml:space="preserve">Business Purpose </w:t>
      </w:r>
    </w:p>
    <w:p w14:paraId="7383FA34" w14:textId="5653164E" w:rsidR="00DC2826" w:rsidRPr="004826A2" w:rsidRDefault="00DC2826" w:rsidP="008D2C3A">
      <w:pPr>
        <w:ind w:left="360"/>
        <w:outlineLvl w:val="9"/>
        <w:rPr>
          <w:rFonts w:cs="Times"/>
          <w:color w:val="444444"/>
          <w:sz w:val="20"/>
          <w:szCs w:val="20"/>
        </w:rPr>
      </w:pPr>
      <w:proofErr w:type="spellStart"/>
      <w:r w:rsidRPr="004826A2">
        <w:rPr>
          <w:rFonts w:cs="Times"/>
          <w:color w:val="444444"/>
          <w:sz w:val="20"/>
          <w:szCs w:val="20"/>
        </w:rPr>
        <w:t>EducationUSA</w:t>
      </w:r>
      <w:proofErr w:type="spellEnd"/>
      <w:r w:rsidRPr="004826A2">
        <w:rPr>
          <w:rFonts w:cs="Times"/>
          <w:color w:val="444444"/>
          <w:sz w:val="20"/>
          <w:szCs w:val="20"/>
        </w:rPr>
        <w:t xml:space="preserve"> is a U.S. Department of State network of over 430 international student advising centers in 178 countries and territories. The network promotes U.S. higher education to students around the world by offering accurate, comprehensive, and current information about opportunities to study at accredited postsecondary institutions in the United States. </w:t>
      </w:r>
      <w:proofErr w:type="spellStart"/>
      <w:r w:rsidRPr="004826A2">
        <w:rPr>
          <w:rFonts w:cs="Times"/>
          <w:color w:val="444444"/>
          <w:sz w:val="20"/>
          <w:szCs w:val="20"/>
        </w:rPr>
        <w:t>EducationUSA</w:t>
      </w:r>
      <w:proofErr w:type="spellEnd"/>
      <w:r w:rsidRPr="004826A2">
        <w:rPr>
          <w:rFonts w:cs="Times"/>
          <w:color w:val="444444"/>
          <w:sz w:val="20"/>
          <w:szCs w:val="20"/>
        </w:rPr>
        <w:t xml:space="preserve"> also provides services to the U.S. higher education community to help institutional leaders meet their recruitment and campus internationalization goals. </w:t>
      </w:r>
      <w:proofErr w:type="spellStart"/>
      <w:r w:rsidRPr="004826A2">
        <w:rPr>
          <w:rFonts w:cs="Times"/>
          <w:color w:val="444444"/>
          <w:sz w:val="20"/>
          <w:szCs w:val="20"/>
        </w:rPr>
        <w:t>EducationUSA</w:t>
      </w:r>
      <w:proofErr w:type="spellEnd"/>
      <w:r w:rsidRPr="004826A2">
        <w:rPr>
          <w:rFonts w:cs="Times"/>
          <w:color w:val="444444"/>
          <w:sz w:val="20"/>
          <w:szCs w:val="20"/>
        </w:rPr>
        <w:t xml:space="preserve"> is your official source on U.S. higher education.</w:t>
      </w:r>
    </w:p>
    <w:p w14:paraId="1D4B0792" w14:textId="568EE390" w:rsidR="00F06B4B" w:rsidRDefault="00F06B4B" w:rsidP="008D2C3A">
      <w:pPr>
        <w:ind w:left="360"/>
        <w:outlineLvl w:val="9"/>
        <w:rPr>
          <w:rFonts w:ascii="Roboto" w:hAnsi="Roboto" w:cs="Arial"/>
          <w:color w:val="444444"/>
        </w:rPr>
      </w:pPr>
    </w:p>
    <w:p w14:paraId="42BCFA0F" w14:textId="61FE0741" w:rsidR="00F06B4B" w:rsidRDefault="00F06B4B" w:rsidP="008D2C3A">
      <w:pPr>
        <w:ind w:left="360"/>
        <w:outlineLvl w:val="9"/>
        <w:rPr>
          <w:rFonts w:ascii="Roboto" w:hAnsi="Roboto" w:cs="Arial"/>
          <w:color w:val="444444"/>
        </w:rPr>
      </w:pPr>
    </w:p>
    <w:p w14:paraId="6969260C" w14:textId="395BD4A2" w:rsidR="00F06B4B" w:rsidRDefault="00F06B4B" w:rsidP="008D2C3A">
      <w:pPr>
        <w:ind w:left="360"/>
        <w:outlineLvl w:val="9"/>
        <w:rPr>
          <w:rFonts w:ascii="Roboto" w:hAnsi="Roboto" w:cs="Arial"/>
          <w:color w:val="444444"/>
        </w:rPr>
      </w:pPr>
    </w:p>
    <w:p w14:paraId="12F913E9" w14:textId="1F63E45C" w:rsidR="00F06B4B" w:rsidRDefault="00F06B4B" w:rsidP="008D2C3A">
      <w:pPr>
        <w:ind w:left="360"/>
        <w:outlineLvl w:val="9"/>
        <w:rPr>
          <w:rFonts w:ascii="Roboto" w:hAnsi="Roboto" w:cs="Arial"/>
          <w:color w:val="444444"/>
        </w:rPr>
      </w:pPr>
    </w:p>
    <w:p w14:paraId="563C65E0" w14:textId="5541540E" w:rsidR="00F06B4B" w:rsidRDefault="00F06B4B" w:rsidP="008D2C3A">
      <w:pPr>
        <w:ind w:left="360"/>
        <w:outlineLvl w:val="9"/>
        <w:rPr>
          <w:rFonts w:ascii="Roboto" w:hAnsi="Roboto" w:cs="Arial"/>
          <w:color w:val="444444"/>
        </w:rPr>
      </w:pPr>
    </w:p>
    <w:p w14:paraId="46428FA7" w14:textId="05A6B70D" w:rsidR="00F06B4B" w:rsidRDefault="004826A2" w:rsidP="008D2C3A">
      <w:pPr>
        <w:ind w:left="360"/>
        <w:outlineLvl w:val="9"/>
        <w:rPr>
          <w:rFonts w:ascii="Roboto" w:hAnsi="Roboto" w:cs="Arial"/>
          <w:color w:val="444444"/>
        </w:rPr>
      </w:pPr>
      <w:r>
        <w:t xml:space="preserve"> </w:t>
      </w:r>
    </w:p>
    <w:p w14:paraId="5DCB0F82" w14:textId="0938DF55" w:rsidR="00F06B4B" w:rsidRDefault="00F06B4B" w:rsidP="008D2C3A">
      <w:pPr>
        <w:ind w:left="360"/>
        <w:outlineLvl w:val="9"/>
        <w:rPr>
          <w:rFonts w:ascii="Roboto" w:hAnsi="Roboto" w:cs="Arial"/>
          <w:color w:val="444444"/>
        </w:rPr>
      </w:pPr>
    </w:p>
    <w:p w14:paraId="65DC851C" w14:textId="5616CBA3" w:rsidR="00F06B4B" w:rsidRDefault="00F06B4B" w:rsidP="008D2C3A">
      <w:pPr>
        <w:ind w:left="360"/>
        <w:outlineLvl w:val="9"/>
        <w:rPr>
          <w:rFonts w:ascii="Roboto" w:hAnsi="Roboto" w:cs="Arial"/>
          <w:color w:val="444444"/>
        </w:rPr>
      </w:pPr>
    </w:p>
    <w:p w14:paraId="438F1B55" w14:textId="13397A7D" w:rsidR="00F06B4B" w:rsidRDefault="00F06B4B" w:rsidP="008D2C3A">
      <w:pPr>
        <w:ind w:left="360"/>
        <w:outlineLvl w:val="9"/>
        <w:rPr>
          <w:rFonts w:ascii="Roboto" w:hAnsi="Roboto" w:cs="Arial"/>
          <w:color w:val="444444"/>
        </w:rPr>
      </w:pPr>
    </w:p>
    <w:p w14:paraId="1F1CCD2D" w14:textId="2B8E2739" w:rsidR="00F06B4B" w:rsidRDefault="00F06B4B" w:rsidP="008D2C3A">
      <w:pPr>
        <w:ind w:left="360"/>
        <w:outlineLvl w:val="9"/>
        <w:rPr>
          <w:rFonts w:ascii="Roboto" w:hAnsi="Roboto" w:cs="Arial"/>
          <w:color w:val="444444"/>
        </w:rPr>
      </w:pPr>
    </w:p>
    <w:p w14:paraId="07838BF4" w14:textId="3E778828" w:rsidR="00F06B4B" w:rsidRDefault="00F06B4B" w:rsidP="008D2C3A">
      <w:pPr>
        <w:ind w:left="360"/>
        <w:outlineLvl w:val="9"/>
        <w:rPr>
          <w:rFonts w:ascii="Roboto" w:hAnsi="Roboto" w:cs="Arial"/>
          <w:color w:val="444444"/>
        </w:rPr>
      </w:pPr>
    </w:p>
    <w:p w14:paraId="0AAF3369" w14:textId="486D2A4F" w:rsidR="00F06B4B" w:rsidRDefault="00F06B4B" w:rsidP="008D2C3A">
      <w:pPr>
        <w:ind w:left="360"/>
        <w:outlineLvl w:val="9"/>
        <w:rPr>
          <w:rFonts w:ascii="Roboto" w:hAnsi="Roboto" w:cs="Arial"/>
          <w:color w:val="444444"/>
        </w:rPr>
      </w:pPr>
    </w:p>
    <w:p w14:paraId="1EFCEF78" w14:textId="3295B1D9" w:rsidR="00F06B4B" w:rsidRDefault="00F06B4B" w:rsidP="008D2C3A">
      <w:pPr>
        <w:ind w:left="360"/>
        <w:outlineLvl w:val="9"/>
        <w:rPr>
          <w:rFonts w:ascii="Roboto" w:hAnsi="Roboto" w:cs="Arial"/>
          <w:color w:val="444444"/>
        </w:rPr>
      </w:pPr>
    </w:p>
    <w:p w14:paraId="33D4956B" w14:textId="60F0BB43" w:rsidR="00F06B4B" w:rsidRDefault="00F06B4B" w:rsidP="008D2C3A">
      <w:pPr>
        <w:ind w:left="360"/>
        <w:outlineLvl w:val="9"/>
        <w:rPr>
          <w:rFonts w:ascii="Roboto" w:hAnsi="Roboto" w:cs="Arial"/>
          <w:color w:val="444444"/>
        </w:rPr>
      </w:pPr>
    </w:p>
    <w:p w14:paraId="0E4CD13C" w14:textId="0E425CC4" w:rsidR="00F06B4B" w:rsidRDefault="00F06B4B" w:rsidP="008D2C3A">
      <w:pPr>
        <w:ind w:left="360"/>
        <w:outlineLvl w:val="9"/>
        <w:rPr>
          <w:rFonts w:ascii="Roboto" w:hAnsi="Roboto" w:cs="Arial"/>
          <w:color w:val="444444"/>
        </w:rPr>
      </w:pPr>
    </w:p>
    <w:p w14:paraId="22ED747E" w14:textId="37D036C3" w:rsidR="00F06B4B" w:rsidRDefault="00F06B4B" w:rsidP="008D2C3A">
      <w:pPr>
        <w:ind w:left="360"/>
        <w:outlineLvl w:val="9"/>
        <w:rPr>
          <w:rFonts w:ascii="Roboto" w:hAnsi="Roboto" w:cs="Arial"/>
          <w:color w:val="444444"/>
        </w:rPr>
      </w:pPr>
    </w:p>
    <w:p w14:paraId="49D1A630" w14:textId="1F2F4D7C" w:rsidR="00F06B4B" w:rsidRDefault="00F06B4B" w:rsidP="008D2C3A">
      <w:pPr>
        <w:ind w:left="360"/>
        <w:outlineLvl w:val="9"/>
        <w:rPr>
          <w:rFonts w:ascii="Roboto" w:hAnsi="Roboto" w:cs="Arial"/>
          <w:color w:val="444444"/>
        </w:rPr>
      </w:pPr>
    </w:p>
    <w:p w14:paraId="74BC63C3" w14:textId="46002900" w:rsidR="00F06B4B" w:rsidRDefault="00F06B4B" w:rsidP="008D2C3A">
      <w:pPr>
        <w:ind w:left="360"/>
        <w:outlineLvl w:val="9"/>
        <w:rPr>
          <w:rFonts w:ascii="Roboto" w:hAnsi="Roboto" w:cs="Arial"/>
          <w:color w:val="444444"/>
        </w:rPr>
      </w:pPr>
    </w:p>
    <w:p w14:paraId="0F31BD58" w14:textId="322BC41C" w:rsidR="00F06B4B" w:rsidRDefault="00F06B4B" w:rsidP="008D2C3A">
      <w:pPr>
        <w:ind w:left="360"/>
        <w:outlineLvl w:val="9"/>
        <w:rPr>
          <w:rFonts w:ascii="Roboto" w:hAnsi="Roboto" w:cs="Arial"/>
          <w:color w:val="444444"/>
        </w:rPr>
      </w:pPr>
    </w:p>
    <w:p w14:paraId="540F33A6" w14:textId="3870596F" w:rsidR="00F06B4B" w:rsidRDefault="00F06B4B" w:rsidP="008D2C3A">
      <w:pPr>
        <w:ind w:left="360"/>
        <w:outlineLvl w:val="9"/>
        <w:rPr>
          <w:rFonts w:ascii="Roboto" w:hAnsi="Roboto" w:cs="Arial"/>
          <w:color w:val="444444"/>
        </w:rPr>
      </w:pPr>
    </w:p>
    <w:p w14:paraId="4923D057" w14:textId="04E552F9" w:rsidR="00DC2826" w:rsidRDefault="00DC2826" w:rsidP="008D2C3A">
      <w:pPr>
        <w:ind w:left="360"/>
        <w:outlineLvl w:val="9"/>
        <w:rPr>
          <w:rFonts w:ascii="Roboto" w:hAnsi="Roboto" w:cs="Arial"/>
          <w:color w:val="444444"/>
        </w:rPr>
      </w:pPr>
    </w:p>
    <w:p w14:paraId="6CACC40A" w14:textId="77777777" w:rsidR="00DC2826" w:rsidRPr="008D2C3A" w:rsidRDefault="00DC2826" w:rsidP="008D2C3A">
      <w:pPr>
        <w:ind w:left="360"/>
        <w:outlineLvl w:val="9"/>
        <w:rPr>
          <w:rFonts w:ascii="Roboto" w:hAnsi="Roboto" w:cs="Arial"/>
          <w:color w:val="444444"/>
        </w:rPr>
      </w:pPr>
    </w:p>
    <w:p w14:paraId="62DEB1C1" w14:textId="5CD400C2" w:rsidR="008D2C3A" w:rsidRPr="004826A2" w:rsidRDefault="00DC2826">
      <w:pPr>
        <w:pStyle w:val="Heading3"/>
        <w:numPr>
          <w:ilvl w:val="1"/>
          <w:numId w:val="9"/>
        </w:numPr>
        <w:rPr>
          <w:rFonts w:ascii="Times" w:hAnsi="Times" w:cs="Times"/>
          <w:color w:val="404040" w:themeColor="text1" w:themeTint="BF"/>
          <w:szCs w:val="22"/>
        </w:rPr>
      </w:pPr>
      <w:r w:rsidRPr="004826A2">
        <w:rPr>
          <w:rFonts w:ascii="Times" w:hAnsi="Times" w:cs="Times"/>
          <w:color w:val="404040" w:themeColor="text1" w:themeTint="BF"/>
          <w:szCs w:val="22"/>
        </w:rPr>
        <w:lastRenderedPageBreak/>
        <w:t>Tasks</w:t>
      </w:r>
    </w:p>
    <w:p w14:paraId="67F3D413" w14:textId="27F8928F" w:rsidR="008D2C3A" w:rsidRDefault="008D2C3A" w:rsidP="008D2C3A"/>
    <w:p w14:paraId="061B425B" w14:textId="4FF81AA2" w:rsidR="008D2C3A" w:rsidRPr="004826A2" w:rsidRDefault="002F20B7" w:rsidP="008D2C3A">
      <w:pPr>
        <w:rPr>
          <w:rFonts w:cs="Times"/>
          <w:color w:val="444444"/>
          <w:sz w:val="20"/>
          <w:szCs w:val="20"/>
        </w:rPr>
      </w:pPr>
      <w:r w:rsidRPr="004826A2">
        <w:rPr>
          <w:rFonts w:cs="Times"/>
          <w:color w:val="444444"/>
          <w:sz w:val="20"/>
          <w:szCs w:val="20"/>
        </w:rPr>
        <w:t>Listed below are the Ed-USA business tasks,</w:t>
      </w:r>
    </w:p>
    <w:p w14:paraId="5D1F1426" w14:textId="38044B17" w:rsidR="00DC2826" w:rsidRPr="004826A2" w:rsidRDefault="00DC2826" w:rsidP="008D2C3A">
      <w:pPr>
        <w:rPr>
          <w:rFonts w:cs="Times"/>
          <w:color w:val="444444"/>
          <w:sz w:val="20"/>
          <w:szCs w:val="20"/>
        </w:rPr>
      </w:pPr>
    </w:p>
    <w:p w14:paraId="17C19131" w14:textId="346ABD5B" w:rsidR="002F20B7" w:rsidRPr="004826A2" w:rsidRDefault="002F20B7">
      <w:pPr>
        <w:pStyle w:val="ListParagraph"/>
        <w:numPr>
          <w:ilvl w:val="0"/>
          <w:numId w:val="10"/>
        </w:numPr>
        <w:rPr>
          <w:rFonts w:cs="Times"/>
          <w:color w:val="444444"/>
          <w:sz w:val="20"/>
          <w:szCs w:val="20"/>
        </w:rPr>
      </w:pPr>
      <w:r w:rsidRPr="004826A2">
        <w:rPr>
          <w:rFonts w:cs="Times"/>
          <w:color w:val="444444"/>
          <w:sz w:val="20"/>
          <w:szCs w:val="20"/>
        </w:rPr>
        <w:t>Capability to design custom forms using a cloud-based web application.</w:t>
      </w:r>
    </w:p>
    <w:p w14:paraId="7DEF164F" w14:textId="5015B0C2" w:rsidR="002F20B7" w:rsidRPr="004826A2" w:rsidRDefault="002F20B7">
      <w:pPr>
        <w:pStyle w:val="ListParagraph"/>
        <w:numPr>
          <w:ilvl w:val="0"/>
          <w:numId w:val="10"/>
        </w:numPr>
        <w:rPr>
          <w:rFonts w:cs="Times"/>
          <w:color w:val="444444"/>
          <w:sz w:val="20"/>
          <w:szCs w:val="20"/>
        </w:rPr>
      </w:pPr>
      <w:r w:rsidRPr="004826A2">
        <w:rPr>
          <w:rFonts w:cs="Times"/>
          <w:color w:val="444444"/>
          <w:sz w:val="20"/>
          <w:szCs w:val="20"/>
        </w:rPr>
        <w:t>Changes to forms deployed immediately.</w:t>
      </w:r>
    </w:p>
    <w:p w14:paraId="6B2AEAA0" w14:textId="25905883" w:rsidR="002F20B7" w:rsidRPr="004826A2" w:rsidRDefault="002F20B7">
      <w:pPr>
        <w:pStyle w:val="ListParagraph"/>
        <w:numPr>
          <w:ilvl w:val="0"/>
          <w:numId w:val="10"/>
        </w:numPr>
        <w:rPr>
          <w:rFonts w:cs="Times"/>
          <w:color w:val="444444"/>
          <w:sz w:val="20"/>
          <w:szCs w:val="20"/>
        </w:rPr>
      </w:pPr>
      <w:r w:rsidRPr="004826A2">
        <w:rPr>
          <w:rFonts w:cs="Times"/>
          <w:color w:val="444444"/>
          <w:sz w:val="20"/>
          <w:szCs w:val="20"/>
        </w:rPr>
        <w:t>Field collection via Android or iOS mobile applications as well as desktop (via a browser).</w:t>
      </w:r>
    </w:p>
    <w:p w14:paraId="48E8E53F" w14:textId="338D3971" w:rsidR="002F20B7" w:rsidRPr="004826A2" w:rsidRDefault="002F20B7">
      <w:pPr>
        <w:pStyle w:val="ListParagraph"/>
        <w:numPr>
          <w:ilvl w:val="0"/>
          <w:numId w:val="10"/>
        </w:numPr>
        <w:rPr>
          <w:rFonts w:cs="Times"/>
          <w:color w:val="444444"/>
          <w:sz w:val="20"/>
          <w:szCs w:val="20"/>
        </w:rPr>
      </w:pPr>
      <w:r w:rsidRPr="004826A2">
        <w:rPr>
          <w:rFonts w:cs="Times"/>
          <w:color w:val="444444"/>
          <w:sz w:val="20"/>
          <w:szCs w:val="20"/>
        </w:rPr>
        <w:t>Data reporting functionality that includes visualization options and other data management tools (system should generate data in several industry-standard file types, including Excel, Word and PDF)</w:t>
      </w:r>
    </w:p>
    <w:p w14:paraId="6ABABEE0" w14:textId="7C31A232" w:rsidR="002F20B7" w:rsidRPr="004826A2" w:rsidRDefault="002F20B7">
      <w:pPr>
        <w:pStyle w:val="ListParagraph"/>
        <w:numPr>
          <w:ilvl w:val="0"/>
          <w:numId w:val="10"/>
        </w:numPr>
        <w:rPr>
          <w:rFonts w:cs="Times"/>
          <w:color w:val="444444"/>
          <w:sz w:val="20"/>
          <w:szCs w:val="20"/>
        </w:rPr>
      </w:pPr>
      <w:r w:rsidRPr="004826A2">
        <w:rPr>
          <w:rFonts w:cs="Times"/>
          <w:color w:val="444444"/>
          <w:sz w:val="20"/>
          <w:szCs w:val="20"/>
        </w:rPr>
        <w:t>System can generate reports from captured data in PDF format to send to stakeholders.</w:t>
      </w:r>
    </w:p>
    <w:p w14:paraId="17286196" w14:textId="28B60B57" w:rsidR="002F20B7" w:rsidRPr="004826A2" w:rsidRDefault="002F20B7">
      <w:pPr>
        <w:pStyle w:val="ListParagraph"/>
        <w:numPr>
          <w:ilvl w:val="0"/>
          <w:numId w:val="10"/>
        </w:numPr>
        <w:rPr>
          <w:rFonts w:cs="Times"/>
          <w:color w:val="444444"/>
          <w:sz w:val="20"/>
          <w:szCs w:val="20"/>
        </w:rPr>
      </w:pPr>
      <w:r w:rsidRPr="004826A2">
        <w:rPr>
          <w:rFonts w:cs="Times"/>
          <w:color w:val="444444"/>
          <w:sz w:val="20"/>
          <w:szCs w:val="20"/>
        </w:rPr>
        <w:t>Configurable options to manage teams and roles that define and control what users are permitted to do.</w:t>
      </w:r>
    </w:p>
    <w:p w14:paraId="6ADDDD1F" w14:textId="021FD7CB" w:rsidR="002F20B7" w:rsidRPr="004826A2" w:rsidRDefault="002F20B7">
      <w:pPr>
        <w:pStyle w:val="ListParagraph"/>
        <w:numPr>
          <w:ilvl w:val="0"/>
          <w:numId w:val="10"/>
        </w:numPr>
        <w:rPr>
          <w:rFonts w:cs="Times"/>
          <w:color w:val="444444"/>
          <w:sz w:val="20"/>
          <w:szCs w:val="20"/>
        </w:rPr>
      </w:pPr>
      <w:r w:rsidRPr="004826A2">
        <w:rPr>
          <w:rFonts w:cs="Times"/>
          <w:color w:val="444444"/>
          <w:sz w:val="20"/>
          <w:szCs w:val="20"/>
        </w:rPr>
        <w:t>Data synced to the cloud for storage and access by team.</w:t>
      </w:r>
    </w:p>
    <w:p w14:paraId="1AA644B7" w14:textId="4E696005" w:rsidR="002F20B7" w:rsidRPr="004826A2" w:rsidRDefault="002F20B7">
      <w:pPr>
        <w:pStyle w:val="ListParagraph"/>
        <w:numPr>
          <w:ilvl w:val="0"/>
          <w:numId w:val="10"/>
        </w:numPr>
        <w:rPr>
          <w:rFonts w:cs="Times"/>
          <w:color w:val="444444"/>
          <w:sz w:val="20"/>
          <w:szCs w:val="20"/>
        </w:rPr>
      </w:pPr>
      <w:r w:rsidRPr="004826A2">
        <w:rPr>
          <w:rFonts w:cs="Times"/>
          <w:color w:val="444444"/>
          <w:sz w:val="20"/>
          <w:szCs w:val="20"/>
        </w:rPr>
        <w:t xml:space="preserve">Platform capable of </w:t>
      </w:r>
      <w:r w:rsidR="004826A2" w:rsidRPr="004826A2">
        <w:rPr>
          <w:rFonts w:cs="Times"/>
          <w:color w:val="444444"/>
          <w:sz w:val="20"/>
          <w:szCs w:val="20"/>
        </w:rPr>
        <w:t>handling approximately 100 concurrent users.</w:t>
      </w:r>
    </w:p>
    <w:p w14:paraId="3B956E6B" w14:textId="261DB97D" w:rsidR="004826A2" w:rsidRDefault="004826A2">
      <w:pPr>
        <w:pStyle w:val="ListParagraph"/>
        <w:numPr>
          <w:ilvl w:val="0"/>
          <w:numId w:val="10"/>
        </w:numPr>
        <w:rPr>
          <w:rFonts w:cs="Times"/>
          <w:color w:val="444444"/>
          <w:sz w:val="20"/>
          <w:szCs w:val="20"/>
        </w:rPr>
      </w:pPr>
      <w:r w:rsidRPr="004826A2">
        <w:rPr>
          <w:rFonts w:cs="Times"/>
          <w:color w:val="444444"/>
          <w:sz w:val="20"/>
          <w:szCs w:val="20"/>
        </w:rPr>
        <w:t>Personalized customer support, dedicated support professional during implementation phase.</w:t>
      </w:r>
    </w:p>
    <w:p w14:paraId="5D61B378" w14:textId="42500C2F" w:rsidR="00363B66" w:rsidRDefault="00363B66" w:rsidP="00363B66">
      <w:pPr>
        <w:pStyle w:val="ListParagraph"/>
        <w:ind w:left="360"/>
        <w:rPr>
          <w:rFonts w:cs="Times"/>
          <w:color w:val="444444"/>
          <w:sz w:val="20"/>
          <w:szCs w:val="20"/>
        </w:rPr>
      </w:pPr>
    </w:p>
    <w:p w14:paraId="13F04124" w14:textId="45A1B83A" w:rsidR="00363B66" w:rsidRDefault="00363B66" w:rsidP="00363B66">
      <w:pPr>
        <w:pStyle w:val="ListParagraph"/>
        <w:ind w:left="360"/>
        <w:rPr>
          <w:rFonts w:cs="Times"/>
          <w:color w:val="444444"/>
          <w:sz w:val="20"/>
          <w:szCs w:val="20"/>
        </w:rPr>
      </w:pPr>
    </w:p>
    <w:p w14:paraId="682552B9" w14:textId="6C3CB606" w:rsidR="00363B66" w:rsidRDefault="00363B66" w:rsidP="00363B66">
      <w:pPr>
        <w:pStyle w:val="ListParagraph"/>
        <w:ind w:left="360"/>
        <w:rPr>
          <w:rFonts w:cs="Times"/>
          <w:color w:val="444444"/>
          <w:sz w:val="20"/>
          <w:szCs w:val="20"/>
        </w:rPr>
      </w:pPr>
    </w:p>
    <w:p w14:paraId="702007D3" w14:textId="00F519BD" w:rsidR="00363B66" w:rsidRDefault="00363B66" w:rsidP="00363B66">
      <w:pPr>
        <w:pStyle w:val="ListParagraph"/>
        <w:ind w:left="360"/>
        <w:rPr>
          <w:rFonts w:cs="Times"/>
          <w:color w:val="444444"/>
          <w:sz w:val="20"/>
          <w:szCs w:val="20"/>
        </w:rPr>
      </w:pPr>
    </w:p>
    <w:p w14:paraId="55E91032" w14:textId="498B8FC7" w:rsidR="00363B66" w:rsidRDefault="00363B66" w:rsidP="00363B66">
      <w:pPr>
        <w:pStyle w:val="ListParagraph"/>
        <w:ind w:left="360"/>
        <w:rPr>
          <w:rFonts w:cs="Times"/>
          <w:color w:val="444444"/>
          <w:sz w:val="20"/>
          <w:szCs w:val="20"/>
        </w:rPr>
      </w:pPr>
    </w:p>
    <w:p w14:paraId="0A1798D7" w14:textId="2F5EFA0E" w:rsidR="00363B66" w:rsidRDefault="00363B66" w:rsidP="00363B66">
      <w:pPr>
        <w:pStyle w:val="ListParagraph"/>
        <w:ind w:left="360"/>
        <w:rPr>
          <w:rFonts w:cs="Times"/>
          <w:color w:val="444444"/>
          <w:sz w:val="20"/>
          <w:szCs w:val="20"/>
        </w:rPr>
      </w:pPr>
    </w:p>
    <w:p w14:paraId="69ABC4D9" w14:textId="54946716" w:rsidR="00363B66" w:rsidRDefault="00363B66" w:rsidP="00363B66">
      <w:pPr>
        <w:pStyle w:val="ListParagraph"/>
        <w:ind w:left="360"/>
        <w:rPr>
          <w:rFonts w:cs="Times"/>
          <w:color w:val="444444"/>
          <w:sz w:val="20"/>
          <w:szCs w:val="20"/>
        </w:rPr>
      </w:pPr>
    </w:p>
    <w:p w14:paraId="5C4395B3" w14:textId="0D1EA95D" w:rsidR="00363B66" w:rsidRDefault="00363B66" w:rsidP="00363B66">
      <w:pPr>
        <w:pStyle w:val="ListParagraph"/>
        <w:ind w:left="360"/>
        <w:rPr>
          <w:rFonts w:cs="Times"/>
          <w:color w:val="444444"/>
          <w:sz w:val="20"/>
          <w:szCs w:val="20"/>
        </w:rPr>
      </w:pPr>
    </w:p>
    <w:p w14:paraId="6C540B08" w14:textId="54D5E0A0" w:rsidR="00363B66" w:rsidRDefault="00363B66" w:rsidP="00363B66">
      <w:pPr>
        <w:pStyle w:val="ListParagraph"/>
        <w:ind w:left="360"/>
        <w:rPr>
          <w:rFonts w:cs="Times"/>
          <w:color w:val="444444"/>
          <w:sz w:val="20"/>
          <w:szCs w:val="20"/>
        </w:rPr>
      </w:pPr>
    </w:p>
    <w:p w14:paraId="2C172F78" w14:textId="348A875A" w:rsidR="00363B66" w:rsidRDefault="00363B66" w:rsidP="00363B66">
      <w:pPr>
        <w:pStyle w:val="ListParagraph"/>
        <w:ind w:left="360"/>
        <w:rPr>
          <w:rFonts w:cs="Times"/>
          <w:color w:val="444444"/>
          <w:sz w:val="20"/>
          <w:szCs w:val="20"/>
        </w:rPr>
      </w:pPr>
    </w:p>
    <w:p w14:paraId="4177540C" w14:textId="550C2D53" w:rsidR="00363B66" w:rsidRDefault="00363B66" w:rsidP="00363B66">
      <w:pPr>
        <w:pStyle w:val="ListParagraph"/>
        <w:ind w:left="360"/>
        <w:rPr>
          <w:rFonts w:cs="Times"/>
          <w:color w:val="444444"/>
          <w:sz w:val="20"/>
          <w:szCs w:val="20"/>
        </w:rPr>
      </w:pPr>
    </w:p>
    <w:p w14:paraId="4F339FD8" w14:textId="7B99E623" w:rsidR="00363B66" w:rsidRDefault="00363B66" w:rsidP="00363B66">
      <w:pPr>
        <w:pStyle w:val="ListParagraph"/>
        <w:ind w:left="360"/>
        <w:rPr>
          <w:rFonts w:cs="Times"/>
          <w:color w:val="444444"/>
          <w:sz w:val="20"/>
          <w:szCs w:val="20"/>
        </w:rPr>
      </w:pPr>
    </w:p>
    <w:p w14:paraId="5A1EBEE7" w14:textId="31548D80" w:rsidR="00363B66" w:rsidRDefault="00363B66" w:rsidP="00363B66">
      <w:pPr>
        <w:pStyle w:val="ListParagraph"/>
        <w:ind w:left="360"/>
        <w:rPr>
          <w:rFonts w:cs="Times"/>
          <w:color w:val="444444"/>
          <w:sz w:val="20"/>
          <w:szCs w:val="20"/>
        </w:rPr>
      </w:pPr>
    </w:p>
    <w:p w14:paraId="13C5252B" w14:textId="72A31233" w:rsidR="00363B66" w:rsidRDefault="00363B66" w:rsidP="00363B66">
      <w:pPr>
        <w:pStyle w:val="ListParagraph"/>
        <w:ind w:left="360"/>
        <w:rPr>
          <w:rFonts w:cs="Times"/>
          <w:color w:val="444444"/>
          <w:sz w:val="20"/>
          <w:szCs w:val="20"/>
        </w:rPr>
      </w:pPr>
    </w:p>
    <w:p w14:paraId="74FE224A" w14:textId="5D4AD8AE" w:rsidR="00363B66" w:rsidRDefault="00363B66" w:rsidP="00363B66">
      <w:pPr>
        <w:pStyle w:val="ListParagraph"/>
        <w:ind w:left="360"/>
        <w:rPr>
          <w:rFonts w:cs="Times"/>
          <w:color w:val="444444"/>
          <w:sz w:val="20"/>
          <w:szCs w:val="20"/>
        </w:rPr>
      </w:pPr>
    </w:p>
    <w:p w14:paraId="1B676C05" w14:textId="03EA2EA5" w:rsidR="00363B66" w:rsidRDefault="00363B66" w:rsidP="00363B66">
      <w:pPr>
        <w:pStyle w:val="ListParagraph"/>
        <w:ind w:left="360"/>
        <w:rPr>
          <w:rFonts w:cs="Times"/>
          <w:color w:val="444444"/>
          <w:sz w:val="20"/>
          <w:szCs w:val="20"/>
        </w:rPr>
      </w:pPr>
    </w:p>
    <w:p w14:paraId="4A0C0FC9" w14:textId="1936A144" w:rsidR="00363B66" w:rsidRDefault="00363B66" w:rsidP="00363B66">
      <w:pPr>
        <w:pStyle w:val="ListParagraph"/>
        <w:ind w:left="360"/>
        <w:rPr>
          <w:rFonts w:cs="Times"/>
          <w:color w:val="444444"/>
          <w:sz w:val="20"/>
          <w:szCs w:val="20"/>
        </w:rPr>
      </w:pPr>
    </w:p>
    <w:p w14:paraId="5FD56D77" w14:textId="7E03D874" w:rsidR="00363B66" w:rsidRDefault="00363B66" w:rsidP="00363B66">
      <w:pPr>
        <w:pStyle w:val="ListParagraph"/>
        <w:ind w:left="360"/>
        <w:rPr>
          <w:rFonts w:cs="Times"/>
          <w:color w:val="444444"/>
          <w:sz w:val="20"/>
          <w:szCs w:val="20"/>
        </w:rPr>
      </w:pPr>
    </w:p>
    <w:p w14:paraId="7493C9A2" w14:textId="1047A982" w:rsidR="00363B66" w:rsidRDefault="00363B66" w:rsidP="00363B66">
      <w:pPr>
        <w:pStyle w:val="ListParagraph"/>
        <w:ind w:left="360"/>
        <w:rPr>
          <w:rFonts w:cs="Times"/>
          <w:color w:val="444444"/>
          <w:sz w:val="20"/>
          <w:szCs w:val="20"/>
        </w:rPr>
      </w:pPr>
    </w:p>
    <w:p w14:paraId="283EAAEF" w14:textId="09A23D56" w:rsidR="00363B66" w:rsidRDefault="00363B66" w:rsidP="00363B66">
      <w:pPr>
        <w:pStyle w:val="ListParagraph"/>
        <w:ind w:left="360"/>
        <w:rPr>
          <w:rFonts w:cs="Times"/>
          <w:color w:val="444444"/>
          <w:sz w:val="20"/>
          <w:szCs w:val="20"/>
        </w:rPr>
      </w:pPr>
    </w:p>
    <w:p w14:paraId="3017CDF5" w14:textId="6313B5FB" w:rsidR="00363B66" w:rsidRDefault="00363B66" w:rsidP="00363B66">
      <w:pPr>
        <w:pStyle w:val="ListParagraph"/>
        <w:ind w:left="360"/>
        <w:rPr>
          <w:rFonts w:cs="Times"/>
          <w:color w:val="444444"/>
          <w:sz w:val="20"/>
          <w:szCs w:val="20"/>
        </w:rPr>
      </w:pPr>
    </w:p>
    <w:p w14:paraId="06393E3F" w14:textId="538733EB" w:rsidR="00363B66" w:rsidRDefault="00363B66" w:rsidP="00363B66">
      <w:pPr>
        <w:pStyle w:val="ListParagraph"/>
        <w:ind w:left="360"/>
        <w:rPr>
          <w:rFonts w:cs="Times"/>
          <w:color w:val="444444"/>
          <w:sz w:val="20"/>
          <w:szCs w:val="20"/>
        </w:rPr>
      </w:pPr>
    </w:p>
    <w:p w14:paraId="04DF991D" w14:textId="1BE6272D" w:rsidR="00363B66" w:rsidRDefault="00363B66" w:rsidP="00363B66">
      <w:pPr>
        <w:pStyle w:val="ListParagraph"/>
        <w:ind w:left="360"/>
        <w:rPr>
          <w:rFonts w:cs="Times"/>
          <w:color w:val="444444"/>
          <w:sz w:val="20"/>
          <w:szCs w:val="20"/>
        </w:rPr>
      </w:pPr>
    </w:p>
    <w:p w14:paraId="6779B373" w14:textId="23958E62" w:rsidR="00363B66" w:rsidRDefault="00363B66" w:rsidP="00363B66">
      <w:pPr>
        <w:pStyle w:val="ListParagraph"/>
        <w:ind w:left="360"/>
        <w:rPr>
          <w:rFonts w:cs="Times"/>
          <w:color w:val="444444"/>
          <w:sz w:val="20"/>
          <w:szCs w:val="20"/>
        </w:rPr>
      </w:pPr>
    </w:p>
    <w:p w14:paraId="3B8409DD" w14:textId="0F403663" w:rsidR="00363B66" w:rsidRDefault="00363B66" w:rsidP="00363B66">
      <w:pPr>
        <w:pStyle w:val="ListParagraph"/>
        <w:ind w:left="360"/>
        <w:rPr>
          <w:rFonts w:cs="Times"/>
          <w:color w:val="444444"/>
          <w:sz w:val="20"/>
          <w:szCs w:val="20"/>
        </w:rPr>
      </w:pPr>
    </w:p>
    <w:p w14:paraId="2D733681" w14:textId="0F1C436E" w:rsidR="00363B66" w:rsidRDefault="00363B66" w:rsidP="00363B66">
      <w:pPr>
        <w:pStyle w:val="ListParagraph"/>
        <w:ind w:left="360"/>
        <w:rPr>
          <w:rFonts w:cs="Times"/>
          <w:color w:val="444444"/>
          <w:sz w:val="20"/>
          <w:szCs w:val="20"/>
        </w:rPr>
      </w:pPr>
    </w:p>
    <w:p w14:paraId="4A539007" w14:textId="0FA54678" w:rsidR="00363B66" w:rsidRDefault="00363B66" w:rsidP="00363B66">
      <w:pPr>
        <w:pStyle w:val="ListParagraph"/>
        <w:ind w:left="360"/>
        <w:rPr>
          <w:rFonts w:cs="Times"/>
          <w:color w:val="444444"/>
          <w:sz w:val="20"/>
          <w:szCs w:val="20"/>
        </w:rPr>
      </w:pPr>
    </w:p>
    <w:p w14:paraId="528D1846" w14:textId="51236E76" w:rsidR="00363B66" w:rsidRDefault="00363B66" w:rsidP="00363B66">
      <w:pPr>
        <w:pStyle w:val="ListParagraph"/>
        <w:ind w:left="360"/>
        <w:rPr>
          <w:rFonts w:cs="Times"/>
          <w:color w:val="444444"/>
          <w:sz w:val="20"/>
          <w:szCs w:val="20"/>
        </w:rPr>
      </w:pPr>
    </w:p>
    <w:p w14:paraId="575174F7" w14:textId="7F9F806C" w:rsidR="00363B66" w:rsidRDefault="00363B66" w:rsidP="00363B66">
      <w:pPr>
        <w:pStyle w:val="ListParagraph"/>
        <w:ind w:left="360"/>
        <w:rPr>
          <w:rFonts w:cs="Times"/>
          <w:color w:val="444444"/>
          <w:sz w:val="20"/>
          <w:szCs w:val="20"/>
        </w:rPr>
      </w:pPr>
    </w:p>
    <w:p w14:paraId="250EB1D6" w14:textId="656E01B2" w:rsidR="00363B66" w:rsidRDefault="00363B66" w:rsidP="00363B66">
      <w:pPr>
        <w:pStyle w:val="ListParagraph"/>
        <w:ind w:left="360"/>
        <w:rPr>
          <w:rFonts w:cs="Times"/>
          <w:color w:val="444444"/>
          <w:sz w:val="20"/>
          <w:szCs w:val="20"/>
        </w:rPr>
      </w:pPr>
    </w:p>
    <w:p w14:paraId="4843F32A" w14:textId="25F52B32" w:rsidR="00363B66" w:rsidRDefault="00363B66" w:rsidP="00363B66">
      <w:pPr>
        <w:pStyle w:val="ListParagraph"/>
        <w:ind w:left="360"/>
        <w:rPr>
          <w:rFonts w:cs="Times"/>
          <w:color w:val="444444"/>
          <w:sz w:val="20"/>
          <w:szCs w:val="20"/>
        </w:rPr>
      </w:pPr>
    </w:p>
    <w:p w14:paraId="4986D702" w14:textId="7B20CAE2" w:rsidR="00363B66" w:rsidRDefault="00363B66" w:rsidP="00363B66">
      <w:pPr>
        <w:pStyle w:val="ListParagraph"/>
        <w:ind w:left="360"/>
        <w:rPr>
          <w:rFonts w:cs="Times"/>
          <w:color w:val="444444"/>
          <w:sz w:val="20"/>
          <w:szCs w:val="20"/>
        </w:rPr>
      </w:pPr>
    </w:p>
    <w:p w14:paraId="34142FBF" w14:textId="77777777" w:rsidR="00363B66" w:rsidRPr="004826A2" w:rsidRDefault="00363B66" w:rsidP="00363B66">
      <w:pPr>
        <w:pStyle w:val="ListParagraph"/>
        <w:ind w:left="360"/>
        <w:rPr>
          <w:rFonts w:cs="Times"/>
          <w:color w:val="444444"/>
          <w:sz w:val="20"/>
          <w:szCs w:val="20"/>
        </w:rPr>
      </w:pPr>
    </w:p>
    <w:p w14:paraId="5782816E" w14:textId="2A8ED89A" w:rsidR="004826A2" w:rsidRDefault="004826A2">
      <w:pPr>
        <w:pStyle w:val="Heading3"/>
        <w:numPr>
          <w:ilvl w:val="1"/>
          <w:numId w:val="9"/>
        </w:numPr>
        <w:rPr>
          <w:rFonts w:ascii="Times" w:hAnsi="Times" w:cs="Times"/>
          <w:color w:val="404040" w:themeColor="text1" w:themeTint="BF"/>
          <w:szCs w:val="22"/>
        </w:rPr>
      </w:pPr>
      <w:r>
        <w:rPr>
          <w:rFonts w:ascii="Times" w:hAnsi="Times" w:cs="Times"/>
          <w:color w:val="404040" w:themeColor="text1" w:themeTint="BF"/>
          <w:szCs w:val="22"/>
        </w:rPr>
        <w:lastRenderedPageBreak/>
        <w:t xml:space="preserve">Key Contributors </w:t>
      </w:r>
    </w:p>
    <w:p w14:paraId="4518639D" w14:textId="0B8C1DCD" w:rsidR="004826A2" w:rsidRDefault="004826A2" w:rsidP="004826A2"/>
    <w:tbl>
      <w:tblPr>
        <w:tblStyle w:val="LightList-Accent3"/>
        <w:tblW w:w="9378" w:type="dxa"/>
        <w:tblInd w:w="-118"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620" w:firstRow="1" w:lastRow="0" w:firstColumn="0" w:lastColumn="0" w:noHBand="1" w:noVBand="1"/>
      </w:tblPr>
      <w:tblGrid>
        <w:gridCol w:w="3078"/>
        <w:gridCol w:w="6300"/>
      </w:tblGrid>
      <w:tr w:rsidR="004826A2" w:rsidRPr="00392B77" w14:paraId="06464EF0" w14:textId="77777777" w:rsidTr="004826A2">
        <w:trPr>
          <w:cnfStyle w:val="100000000000" w:firstRow="1" w:lastRow="0" w:firstColumn="0" w:lastColumn="0" w:oddVBand="0" w:evenVBand="0" w:oddHBand="0" w:evenHBand="0" w:firstRowFirstColumn="0" w:firstRowLastColumn="0" w:lastRowFirstColumn="0" w:lastRowLastColumn="0"/>
        </w:trPr>
        <w:tc>
          <w:tcPr>
            <w:tcW w:w="3078" w:type="dxa"/>
            <w:shd w:val="clear" w:color="auto" w:fill="C6D9F1" w:themeFill="text2" w:themeFillTint="33"/>
          </w:tcPr>
          <w:p w14:paraId="5658FA5B" w14:textId="51E405F3" w:rsidR="004826A2" w:rsidRPr="009955D3" w:rsidRDefault="00363B66" w:rsidP="003939D8">
            <w:pPr>
              <w:rPr>
                <w:rFonts w:ascii="Roboto" w:hAnsi="Roboto"/>
                <w:color w:val="4F81BD" w:themeColor="accent1"/>
                <w:sz w:val="16"/>
                <w:szCs w:val="16"/>
              </w:rPr>
            </w:pPr>
            <w:r>
              <w:rPr>
                <w:rFonts w:ascii="Roboto" w:hAnsi="Roboto"/>
                <w:color w:val="4F81BD" w:themeColor="accent1"/>
                <w:sz w:val="16"/>
                <w:szCs w:val="16"/>
              </w:rPr>
              <w:t>Roles</w:t>
            </w:r>
          </w:p>
        </w:tc>
        <w:tc>
          <w:tcPr>
            <w:tcW w:w="6300" w:type="dxa"/>
            <w:shd w:val="clear" w:color="auto" w:fill="C6D9F1" w:themeFill="text2" w:themeFillTint="33"/>
          </w:tcPr>
          <w:p w14:paraId="2E895412" w14:textId="5E0A58AF" w:rsidR="004826A2" w:rsidRPr="009955D3" w:rsidRDefault="00363B66" w:rsidP="003939D8">
            <w:pPr>
              <w:rPr>
                <w:rFonts w:ascii="Roboto" w:hAnsi="Roboto"/>
                <w:color w:val="4F81BD" w:themeColor="accent1"/>
                <w:sz w:val="16"/>
                <w:szCs w:val="16"/>
              </w:rPr>
            </w:pPr>
            <w:r>
              <w:rPr>
                <w:rFonts w:ascii="Roboto" w:hAnsi="Roboto"/>
                <w:color w:val="4F81BD" w:themeColor="accent1"/>
                <w:sz w:val="16"/>
                <w:szCs w:val="16"/>
              </w:rPr>
              <w:t>Expected Number of Users, Work styles, and preferences</w:t>
            </w:r>
          </w:p>
        </w:tc>
      </w:tr>
      <w:tr w:rsidR="004826A2" w:rsidRPr="00392B77" w14:paraId="1D01BB03" w14:textId="77777777" w:rsidTr="004826A2">
        <w:trPr>
          <w:trHeight w:val="340"/>
        </w:trPr>
        <w:tc>
          <w:tcPr>
            <w:tcW w:w="3078" w:type="dxa"/>
          </w:tcPr>
          <w:p w14:paraId="524EF07A" w14:textId="25EAE0FC" w:rsidR="004826A2" w:rsidRPr="009955D3" w:rsidRDefault="004826A2" w:rsidP="003939D8">
            <w:pPr>
              <w:outlineLvl w:val="9"/>
              <w:rPr>
                <w:rFonts w:ascii="Roboto" w:hAnsi="Roboto" w:cs="Arial"/>
                <w:color w:val="444444"/>
                <w:sz w:val="16"/>
                <w:szCs w:val="16"/>
              </w:rPr>
            </w:pPr>
            <w:r>
              <w:rPr>
                <w:noProof/>
              </w:rPr>
              <w:drawing>
                <wp:inline distT="0" distB="0" distL="0" distR="0" wp14:anchorId="3EC5EF73" wp14:editId="4A7FE8B1">
                  <wp:extent cx="1450340" cy="1665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0340" cy="1665605"/>
                          </a:xfrm>
                          <a:prstGeom prst="rect">
                            <a:avLst/>
                          </a:prstGeom>
                          <a:noFill/>
                          <a:ln>
                            <a:noFill/>
                          </a:ln>
                        </pic:spPr>
                      </pic:pic>
                    </a:graphicData>
                  </a:graphic>
                </wp:inline>
              </w:drawing>
            </w:r>
          </w:p>
        </w:tc>
        <w:tc>
          <w:tcPr>
            <w:tcW w:w="6300" w:type="dxa"/>
          </w:tcPr>
          <w:p w14:paraId="50ECBF4E" w14:textId="77777777" w:rsidR="004826A2" w:rsidRDefault="004826A2" w:rsidP="003939D8">
            <w:pPr>
              <w:rPr>
                <w:rFonts w:ascii="Roboto" w:hAnsi="Roboto" w:cs="Arial"/>
                <w:color w:val="444444"/>
                <w:sz w:val="16"/>
                <w:szCs w:val="16"/>
              </w:rPr>
            </w:pPr>
          </w:p>
          <w:p w14:paraId="4144076A" w14:textId="2703FA64" w:rsidR="00363B66" w:rsidRDefault="00363B66">
            <w:pPr>
              <w:pStyle w:val="ListParagraph"/>
              <w:numPr>
                <w:ilvl w:val="0"/>
                <w:numId w:val="11"/>
              </w:numPr>
              <w:rPr>
                <w:rFonts w:ascii="Roboto" w:hAnsi="Roboto" w:cs="Arial"/>
                <w:color w:val="444444"/>
                <w:sz w:val="16"/>
                <w:szCs w:val="16"/>
              </w:rPr>
            </w:pPr>
            <w:r>
              <w:rPr>
                <w:rFonts w:ascii="Roboto" w:hAnsi="Roboto" w:cs="Arial"/>
                <w:color w:val="444444"/>
                <w:sz w:val="16"/>
                <w:szCs w:val="16"/>
              </w:rPr>
              <w:t>5 users</w:t>
            </w:r>
          </w:p>
          <w:p w14:paraId="5EA98C4B" w14:textId="79E56BDE" w:rsidR="00F4657C" w:rsidRDefault="00F4657C">
            <w:pPr>
              <w:pStyle w:val="ListParagraph"/>
              <w:numPr>
                <w:ilvl w:val="0"/>
                <w:numId w:val="11"/>
              </w:numPr>
              <w:rPr>
                <w:rFonts w:ascii="Roboto" w:hAnsi="Roboto" w:cs="Arial"/>
                <w:color w:val="444444"/>
                <w:sz w:val="16"/>
                <w:szCs w:val="16"/>
              </w:rPr>
            </w:pPr>
            <w:r>
              <w:rPr>
                <w:rFonts w:ascii="Roboto" w:hAnsi="Roboto" w:cs="Arial"/>
                <w:color w:val="444444"/>
                <w:sz w:val="16"/>
                <w:szCs w:val="16"/>
              </w:rPr>
              <w:t>Mainly use</w:t>
            </w:r>
            <w:r w:rsidR="004E1C58">
              <w:rPr>
                <w:rFonts w:ascii="Roboto" w:hAnsi="Roboto" w:cs="Arial"/>
                <w:color w:val="444444"/>
                <w:sz w:val="16"/>
                <w:szCs w:val="16"/>
              </w:rPr>
              <w:t>s</w:t>
            </w:r>
            <w:r>
              <w:rPr>
                <w:rFonts w:ascii="Roboto" w:hAnsi="Roboto" w:cs="Arial"/>
                <w:color w:val="444444"/>
                <w:sz w:val="16"/>
                <w:szCs w:val="16"/>
              </w:rPr>
              <w:t xml:space="preserve"> a Desktop</w:t>
            </w:r>
          </w:p>
          <w:p w14:paraId="598CB751" w14:textId="77777777" w:rsidR="00363B66" w:rsidRDefault="00363B66">
            <w:pPr>
              <w:pStyle w:val="ListParagraph"/>
              <w:numPr>
                <w:ilvl w:val="0"/>
                <w:numId w:val="11"/>
              </w:numPr>
              <w:rPr>
                <w:rFonts w:ascii="Roboto" w:hAnsi="Roboto" w:cs="Arial"/>
                <w:color w:val="444444"/>
                <w:sz w:val="16"/>
                <w:szCs w:val="16"/>
              </w:rPr>
            </w:pPr>
            <w:r>
              <w:rPr>
                <w:rFonts w:ascii="Roboto" w:hAnsi="Roboto" w:cs="Arial"/>
                <w:color w:val="444444"/>
                <w:sz w:val="16"/>
                <w:szCs w:val="16"/>
              </w:rPr>
              <w:t>Need full access to edit system</w:t>
            </w:r>
          </w:p>
          <w:p w14:paraId="0EC63BF8" w14:textId="6F7215BD" w:rsidR="00363B66" w:rsidRPr="00363B66" w:rsidRDefault="00363B66">
            <w:pPr>
              <w:pStyle w:val="ListParagraph"/>
              <w:numPr>
                <w:ilvl w:val="0"/>
                <w:numId w:val="11"/>
              </w:numPr>
              <w:rPr>
                <w:rFonts w:ascii="Roboto" w:hAnsi="Roboto" w:cs="Arial"/>
                <w:color w:val="444444"/>
                <w:sz w:val="16"/>
                <w:szCs w:val="16"/>
              </w:rPr>
            </w:pPr>
            <w:r>
              <w:rPr>
                <w:rFonts w:ascii="Roboto" w:hAnsi="Roboto" w:cs="Arial"/>
                <w:color w:val="444444"/>
                <w:sz w:val="16"/>
                <w:szCs w:val="16"/>
              </w:rPr>
              <w:t>Create &amp; edit forms, reports and other functions</w:t>
            </w:r>
          </w:p>
        </w:tc>
      </w:tr>
      <w:tr w:rsidR="004826A2" w:rsidRPr="00392B77" w14:paraId="2D00EAF3" w14:textId="77777777" w:rsidTr="004826A2">
        <w:trPr>
          <w:trHeight w:val="340"/>
        </w:trPr>
        <w:tc>
          <w:tcPr>
            <w:tcW w:w="3078" w:type="dxa"/>
          </w:tcPr>
          <w:p w14:paraId="2671BBB0" w14:textId="77777777" w:rsidR="004826A2" w:rsidRDefault="004826A2" w:rsidP="003939D8">
            <w:pPr>
              <w:outlineLvl w:val="9"/>
              <w:rPr>
                <w:rFonts w:ascii="Roboto" w:hAnsi="Roboto" w:cs="Arial"/>
                <w:color w:val="444444"/>
                <w:sz w:val="16"/>
                <w:szCs w:val="16"/>
              </w:rPr>
            </w:pPr>
          </w:p>
          <w:p w14:paraId="667010FE" w14:textId="758EC605" w:rsidR="00363B66" w:rsidRPr="009955D3" w:rsidRDefault="00363B66" w:rsidP="003939D8">
            <w:pPr>
              <w:outlineLvl w:val="9"/>
              <w:rPr>
                <w:rFonts w:ascii="Roboto" w:hAnsi="Roboto" w:cs="Arial"/>
                <w:color w:val="444444"/>
                <w:sz w:val="16"/>
                <w:szCs w:val="16"/>
              </w:rPr>
            </w:pPr>
            <w:r>
              <w:rPr>
                <w:noProof/>
              </w:rPr>
              <w:drawing>
                <wp:inline distT="0" distB="0" distL="0" distR="0" wp14:anchorId="1CBF6769" wp14:editId="1846F76D">
                  <wp:extent cx="1292860" cy="14738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2860" cy="1473835"/>
                          </a:xfrm>
                          <a:prstGeom prst="rect">
                            <a:avLst/>
                          </a:prstGeom>
                          <a:noFill/>
                          <a:ln>
                            <a:noFill/>
                          </a:ln>
                        </pic:spPr>
                      </pic:pic>
                    </a:graphicData>
                  </a:graphic>
                </wp:inline>
              </w:drawing>
            </w:r>
          </w:p>
        </w:tc>
        <w:tc>
          <w:tcPr>
            <w:tcW w:w="6300" w:type="dxa"/>
          </w:tcPr>
          <w:p w14:paraId="01D170C8" w14:textId="77777777" w:rsidR="004826A2" w:rsidRDefault="004826A2" w:rsidP="003939D8">
            <w:pPr>
              <w:outlineLvl w:val="9"/>
              <w:rPr>
                <w:rFonts w:ascii="Roboto" w:hAnsi="Roboto" w:cs="Arial"/>
                <w:color w:val="444444"/>
                <w:sz w:val="16"/>
                <w:szCs w:val="16"/>
              </w:rPr>
            </w:pPr>
          </w:p>
          <w:p w14:paraId="6F952427" w14:textId="61A821FA" w:rsidR="00226F15" w:rsidRDefault="00226F15">
            <w:pPr>
              <w:pStyle w:val="ListParagraph"/>
              <w:numPr>
                <w:ilvl w:val="0"/>
                <w:numId w:val="11"/>
              </w:numPr>
              <w:rPr>
                <w:rFonts w:ascii="Roboto" w:hAnsi="Roboto" w:cs="Arial"/>
                <w:color w:val="444444"/>
                <w:sz w:val="16"/>
                <w:szCs w:val="16"/>
              </w:rPr>
            </w:pPr>
            <w:r>
              <w:rPr>
                <w:rFonts w:ascii="Roboto" w:hAnsi="Roboto" w:cs="Arial"/>
                <w:color w:val="444444"/>
                <w:sz w:val="16"/>
                <w:szCs w:val="16"/>
              </w:rPr>
              <w:t>30 users</w:t>
            </w:r>
          </w:p>
          <w:p w14:paraId="0A2C57C7" w14:textId="784727BC" w:rsidR="00F4657C" w:rsidRDefault="00F4657C">
            <w:pPr>
              <w:pStyle w:val="ListParagraph"/>
              <w:numPr>
                <w:ilvl w:val="0"/>
                <w:numId w:val="11"/>
              </w:numPr>
              <w:rPr>
                <w:rFonts w:ascii="Roboto" w:hAnsi="Roboto" w:cs="Arial"/>
                <w:color w:val="444444"/>
                <w:sz w:val="16"/>
                <w:szCs w:val="16"/>
              </w:rPr>
            </w:pPr>
            <w:r>
              <w:rPr>
                <w:rFonts w:ascii="Roboto" w:hAnsi="Roboto" w:cs="Arial"/>
                <w:color w:val="444444"/>
                <w:sz w:val="16"/>
                <w:szCs w:val="16"/>
              </w:rPr>
              <w:t xml:space="preserve">Mainly uses a Desktop, </w:t>
            </w:r>
            <w:r w:rsidRPr="00F4657C">
              <w:rPr>
                <w:rFonts w:ascii="Roboto" w:hAnsi="Roboto" w:cs="Arial"/>
                <w:color w:val="444444"/>
                <w:sz w:val="16"/>
                <w:szCs w:val="16"/>
                <w:highlight w:val="yellow"/>
              </w:rPr>
              <w:t>but may prefer to use</w:t>
            </w:r>
            <w:r w:rsidRPr="00A27614">
              <w:rPr>
                <w:rFonts w:ascii="Roboto" w:hAnsi="Roboto" w:cs="Arial"/>
                <w:color w:val="444444"/>
                <w:sz w:val="16"/>
                <w:szCs w:val="16"/>
                <w:highlight w:val="yellow"/>
              </w:rPr>
              <w:t xml:space="preserve"> </w:t>
            </w:r>
            <w:r w:rsidR="00A27614" w:rsidRPr="00A27614">
              <w:rPr>
                <w:rFonts w:ascii="Roboto" w:hAnsi="Roboto" w:cs="Arial"/>
                <w:color w:val="444444"/>
                <w:sz w:val="16"/>
                <w:szCs w:val="16"/>
                <w:highlight w:val="yellow"/>
              </w:rPr>
              <w:t>tablet and/or iPad</w:t>
            </w:r>
          </w:p>
          <w:p w14:paraId="7FF00498" w14:textId="090AAFFC" w:rsidR="00226F15" w:rsidRDefault="00226F15">
            <w:pPr>
              <w:pStyle w:val="ListParagraph"/>
              <w:numPr>
                <w:ilvl w:val="0"/>
                <w:numId w:val="11"/>
              </w:numPr>
              <w:rPr>
                <w:rFonts w:ascii="Roboto" w:hAnsi="Roboto" w:cs="Arial"/>
                <w:color w:val="444444"/>
                <w:sz w:val="16"/>
                <w:szCs w:val="16"/>
              </w:rPr>
            </w:pPr>
            <w:r>
              <w:rPr>
                <w:rFonts w:ascii="Roboto" w:hAnsi="Roboto" w:cs="Arial"/>
                <w:color w:val="444444"/>
                <w:sz w:val="16"/>
                <w:szCs w:val="16"/>
              </w:rPr>
              <w:t>Read &amp; write data</w:t>
            </w:r>
          </w:p>
          <w:p w14:paraId="7A0DFF3B" w14:textId="3EC8FAC4" w:rsidR="00F4657C" w:rsidRDefault="00F4657C">
            <w:pPr>
              <w:pStyle w:val="ListParagraph"/>
              <w:numPr>
                <w:ilvl w:val="0"/>
                <w:numId w:val="11"/>
              </w:numPr>
              <w:rPr>
                <w:rFonts w:ascii="Roboto" w:hAnsi="Roboto" w:cs="Arial"/>
                <w:color w:val="444444"/>
                <w:sz w:val="16"/>
                <w:szCs w:val="16"/>
              </w:rPr>
            </w:pPr>
            <w:r>
              <w:rPr>
                <w:rFonts w:ascii="Roboto" w:hAnsi="Roboto" w:cs="Arial"/>
                <w:color w:val="444444"/>
                <w:sz w:val="16"/>
                <w:szCs w:val="16"/>
              </w:rPr>
              <w:t>Responsible for approving the forms submitted by general users</w:t>
            </w:r>
          </w:p>
          <w:p w14:paraId="44368720" w14:textId="5239E883" w:rsidR="00226F15" w:rsidRDefault="00226F15">
            <w:pPr>
              <w:pStyle w:val="ListParagraph"/>
              <w:numPr>
                <w:ilvl w:val="0"/>
                <w:numId w:val="11"/>
              </w:numPr>
              <w:rPr>
                <w:rFonts w:ascii="Roboto" w:hAnsi="Roboto" w:cs="Arial"/>
                <w:color w:val="444444"/>
                <w:sz w:val="16"/>
                <w:szCs w:val="16"/>
              </w:rPr>
            </w:pPr>
            <w:r>
              <w:rPr>
                <w:rFonts w:ascii="Roboto" w:hAnsi="Roboto" w:cs="Arial"/>
                <w:color w:val="444444"/>
                <w:sz w:val="16"/>
                <w:szCs w:val="16"/>
              </w:rPr>
              <w:t>Run reports</w:t>
            </w:r>
          </w:p>
          <w:p w14:paraId="29294D65" w14:textId="0A8DED33" w:rsidR="00226F15" w:rsidRPr="00A41E29" w:rsidRDefault="00226F15" w:rsidP="003939D8">
            <w:pPr>
              <w:outlineLvl w:val="9"/>
              <w:rPr>
                <w:rFonts w:ascii="Roboto" w:hAnsi="Roboto" w:cs="Arial"/>
                <w:color w:val="444444"/>
                <w:sz w:val="16"/>
                <w:szCs w:val="16"/>
              </w:rPr>
            </w:pPr>
          </w:p>
        </w:tc>
      </w:tr>
      <w:tr w:rsidR="004826A2" w:rsidRPr="00392B77" w14:paraId="50840B6C" w14:textId="77777777" w:rsidTr="004826A2">
        <w:trPr>
          <w:trHeight w:val="340"/>
        </w:trPr>
        <w:tc>
          <w:tcPr>
            <w:tcW w:w="3078" w:type="dxa"/>
          </w:tcPr>
          <w:p w14:paraId="044BD53E" w14:textId="77777777" w:rsidR="004826A2" w:rsidRDefault="004826A2" w:rsidP="003939D8">
            <w:pPr>
              <w:outlineLvl w:val="9"/>
              <w:rPr>
                <w:rFonts w:ascii="Roboto" w:hAnsi="Roboto" w:cs="Arial"/>
                <w:color w:val="444444"/>
                <w:sz w:val="16"/>
                <w:szCs w:val="16"/>
              </w:rPr>
            </w:pPr>
          </w:p>
          <w:p w14:paraId="17423BA1" w14:textId="43B894F1" w:rsidR="00226F15" w:rsidRPr="009955D3" w:rsidRDefault="00226F15" w:rsidP="003939D8">
            <w:pPr>
              <w:outlineLvl w:val="9"/>
              <w:rPr>
                <w:rFonts w:ascii="Roboto" w:hAnsi="Roboto" w:cs="Arial"/>
                <w:color w:val="444444"/>
                <w:sz w:val="16"/>
                <w:szCs w:val="16"/>
              </w:rPr>
            </w:pPr>
            <w:r>
              <w:rPr>
                <w:noProof/>
              </w:rPr>
              <w:drawing>
                <wp:inline distT="0" distB="0" distL="0" distR="0" wp14:anchorId="1E2ED8D1" wp14:editId="58620722">
                  <wp:extent cx="1421130" cy="147383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1130" cy="1473835"/>
                          </a:xfrm>
                          <a:prstGeom prst="rect">
                            <a:avLst/>
                          </a:prstGeom>
                          <a:noFill/>
                          <a:ln>
                            <a:noFill/>
                          </a:ln>
                        </pic:spPr>
                      </pic:pic>
                    </a:graphicData>
                  </a:graphic>
                </wp:inline>
              </w:drawing>
            </w:r>
          </w:p>
        </w:tc>
        <w:tc>
          <w:tcPr>
            <w:tcW w:w="6300" w:type="dxa"/>
          </w:tcPr>
          <w:p w14:paraId="0BF4C127" w14:textId="77777777" w:rsidR="004826A2" w:rsidRDefault="004826A2" w:rsidP="003939D8">
            <w:pPr>
              <w:outlineLvl w:val="9"/>
              <w:rPr>
                <w:rFonts w:ascii="Roboto" w:hAnsi="Roboto" w:cs="Arial"/>
                <w:color w:val="444444"/>
                <w:sz w:val="16"/>
                <w:szCs w:val="16"/>
              </w:rPr>
            </w:pPr>
          </w:p>
          <w:p w14:paraId="0D77C2B4" w14:textId="72C8F92B" w:rsidR="00226F15" w:rsidRDefault="00226F15">
            <w:pPr>
              <w:pStyle w:val="ListParagraph"/>
              <w:numPr>
                <w:ilvl w:val="0"/>
                <w:numId w:val="11"/>
              </w:numPr>
              <w:rPr>
                <w:rFonts w:ascii="Roboto" w:hAnsi="Roboto" w:cs="Arial"/>
                <w:color w:val="444444"/>
                <w:sz w:val="16"/>
                <w:szCs w:val="16"/>
              </w:rPr>
            </w:pPr>
            <w:r>
              <w:rPr>
                <w:rFonts w:ascii="Roboto" w:hAnsi="Roboto" w:cs="Arial"/>
                <w:color w:val="444444"/>
                <w:sz w:val="16"/>
                <w:szCs w:val="16"/>
              </w:rPr>
              <w:t>500+ users</w:t>
            </w:r>
          </w:p>
          <w:p w14:paraId="6ACAA359" w14:textId="166C3CC1" w:rsidR="00A27614" w:rsidRDefault="00F4657C">
            <w:pPr>
              <w:pStyle w:val="ListParagraph"/>
              <w:numPr>
                <w:ilvl w:val="0"/>
                <w:numId w:val="11"/>
              </w:numPr>
              <w:rPr>
                <w:rFonts w:ascii="Roboto" w:hAnsi="Roboto" w:cs="Arial"/>
                <w:color w:val="444444"/>
                <w:sz w:val="16"/>
                <w:szCs w:val="16"/>
              </w:rPr>
            </w:pPr>
            <w:r>
              <w:rPr>
                <w:rFonts w:ascii="Roboto" w:hAnsi="Roboto" w:cs="Arial"/>
                <w:color w:val="444444"/>
                <w:sz w:val="16"/>
                <w:szCs w:val="16"/>
              </w:rPr>
              <w:t xml:space="preserve">Mainly uses a Desktop, </w:t>
            </w:r>
            <w:r w:rsidR="00A27614" w:rsidRPr="00F4657C">
              <w:rPr>
                <w:rFonts w:ascii="Roboto" w:hAnsi="Roboto" w:cs="Arial"/>
                <w:color w:val="444444"/>
                <w:sz w:val="16"/>
                <w:szCs w:val="16"/>
                <w:highlight w:val="yellow"/>
              </w:rPr>
              <w:t>but may prefer to use</w:t>
            </w:r>
            <w:r w:rsidR="00A27614" w:rsidRPr="00A27614">
              <w:rPr>
                <w:rFonts w:ascii="Roboto" w:hAnsi="Roboto" w:cs="Arial"/>
                <w:color w:val="444444"/>
                <w:sz w:val="16"/>
                <w:szCs w:val="16"/>
                <w:highlight w:val="yellow"/>
              </w:rPr>
              <w:t xml:space="preserve"> tablet</w:t>
            </w:r>
            <w:r w:rsidR="00A27614" w:rsidRPr="00A27614">
              <w:rPr>
                <w:rFonts w:ascii="Roboto" w:hAnsi="Roboto" w:cs="Arial"/>
                <w:color w:val="444444"/>
                <w:sz w:val="16"/>
                <w:szCs w:val="16"/>
                <w:highlight w:val="yellow"/>
              </w:rPr>
              <w:t>, iP</w:t>
            </w:r>
            <w:r w:rsidR="00A27614">
              <w:rPr>
                <w:rFonts w:ascii="Roboto" w:hAnsi="Roboto" w:cs="Arial"/>
                <w:color w:val="444444"/>
                <w:sz w:val="16"/>
                <w:szCs w:val="16"/>
                <w:highlight w:val="yellow"/>
              </w:rPr>
              <w:t>ad</w:t>
            </w:r>
            <w:r w:rsidR="00A27614" w:rsidRPr="00A27614">
              <w:rPr>
                <w:rFonts w:ascii="Roboto" w:hAnsi="Roboto" w:cs="Arial"/>
                <w:color w:val="444444"/>
                <w:sz w:val="16"/>
                <w:szCs w:val="16"/>
                <w:highlight w:val="yellow"/>
              </w:rPr>
              <w:t xml:space="preserve"> or Mobile</w:t>
            </w:r>
            <w:r w:rsidR="00A27614">
              <w:rPr>
                <w:rFonts w:ascii="Roboto" w:hAnsi="Roboto" w:cs="Arial"/>
                <w:color w:val="444444"/>
                <w:sz w:val="16"/>
                <w:szCs w:val="16"/>
              </w:rPr>
              <w:t xml:space="preserve"> </w:t>
            </w:r>
          </w:p>
          <w:p w14:paraId="35A332D8" w14:textId="45806C61" w:rsidR="00226F15" w:rsidRDefault="00226F15">
            <w:pPr>
              <w:pStyle w:val="ListParagraph"/>
              <w:numPr>
                <w:ilvl w:val="0"/>
                <w:numId w:val="11"/>
              </w:numPr>
              <w:rPr>
                <w:rFonts w:ascii="Roboto" w:hAnsi="Roboto" w:cs="Arial"/>
                <w:color w:val="444444"/>
                <w:sz w:val="16"/>
                <w:szCs w:val="16"/>
              </w:rPr>
            </w:pPr>
            <w:r>
              <w:rPr>
                <w:rFonts w:ascii="Roboto" w:hAnsi="Roboto" w:cs="Arial"/>
                <w:color w:val="444444"/>
                <w:sz w:val="16"/>
                <w:szCs w:val="16"/>
              </w:rPr>
              <w:t>Data entry for applicable forms</w:t>
            </w:r>
          </w:p>
          <w:p w14:paraId="5D3ED65F" w14:textId="4C041A25" w:rsidR="00226F15" w:rsidRDefault="00226F15">
            <w:pPr>
              <w:pStyle w:val="ListParagraph"/>
              <w:numPr>
                <w:ilvl w:val="0"/>
                <w:numId w:val="11"/>
              </w:numPr>
              <w:rPr>
                <w:rFonts w:ascii="Roboto" w:hAnsi="Roboto" w:cs="Arial"/>
                <w:color w:val="444444"/>
                <w:sz w:val="16"/>
                <w:szCs w:val="16"/>
              </w:rPr>
            </w:pPr>
            <w:r>
              <w:rPr>
                <w:rFonts w:ascii="Roboto" w:hAnsi="Roboto" w:cs="Arial"/>
                <w:color w:val="444444"/>
                <w:sz w:val="16"/>
                <w:szCs w:val="16"/>
              </w:rPr>
              <w:t>View and edit their own submitted forms</w:t>
            </w:r>
          </w:p>
          <w:p w14:paraId="62F650AD" w14:textId="3F070918" w:rsidR="00226F15" w:rsidRPr="009955D3" w:rsidRDefault="00226F15" w:rsidP="003939D8">
            <w:pPr>
              <w:outlineLvl w:val="9"/>
              <w:rPr>
                <w:rFonts w:ascii="Roboto" w:hAnsi="Roboto" w:cs="Arial"/>
                <w:color w:val="444444"/>
                <w:sz w:val="16"/>
                <w:szCs w:val="16"/>
              </w:rPr>
            </w:pPr>
          </w:p>
        </w:tc>
      </w:tr>
    </w:tbl>
    <w:p w14:paraId="4841EE49" w14:textId="77777777" w:rsidR="004826A2" w:rsidRPr="004826A2" w:rsidRDefault="004826A2" w:rsidP="004826A2"/>
    <w:p w14:paraId="6BBF4D12" w14:textId="53280DFB" w:rsidR="004826A2" w:rsidRDefault="004826A2" w:rsidP="004826A2">
      <w:pPr>
        <w:rPr>
          <w:rFonts w:ascii="Roboto" w:hAnsi="Roboto" w:cs="Arial"/>
          <w:color w:val="444444"/>
          <w:sz w:val="20"/>
          <w:szCs w:val="20"/>
        </w:rPr>
      </w:pPr>
    </w:p>
    <w:p w14:paraId="42AD2742" w14:textId="36C90FA9" w:rsidR="004826A2" w:rsidRDefault="004826A2" w:rsidP="004826A2">
      <w:pPr>
        <w:rPr>
          <w:rFonts w:ascii="Roboto" w:hAnsi="Roboto" w:cs="Arial"/>
          <w:color w:val="444444"/>
          <w:sz w:val="20"/>
          <w:szCs w:val="20"/>
        </w:rPr>
      </w:pPr>
    </w:p>
    <w:p w14:paraId="5A6A9511" w14:textId="4C073930" w:rsidR="00105EBD" w:rsidRDefault="00105EBD" w:rsidP="004826A2">
      <w:pPr>
        <w:rPr>
          <w:rFonts w:ascii="Roboto" w:hAnsi="Roboto" w:cs="Arial"/>
          <w:color w:val="444444"/>
          <w:sz w:val="20"/>
          <w:szCs w:val="20"/>
        </w:rPr>
      </w:pPr>
    </w:p>
    <w:p w14:paraId="4C29D482" w14:textId="22630AF7" w:rsidR="00105EBD" w:rsidRDefault="00105EBD" w:rsidP="004826A2">
      <w:pPr>
        <w:rPr>
          <w:rFonts w:ascii="Roboto" w:hAnsi="Roboto" w:cs="Arial"/>
          <w:color w:val="444444"/>
          <w:sz w:val="20"/>
          <w:szCs w:val="20"/>
        </w:rPr>
      </w:pPr>
    </w:p>
    <w:p w14:paraId="4CA8656B" w14:textId="38F393B6" w:rsidR="00105EBD" w:rsidRDefault="00105EBD" w:rsidP="004826A2">
      <w:pPr>
        <w:rPr>
          <w:rFonts w:ascii="Roboto" w:hAnsi="Roboto" w:cs="Arial"/>
          <w:color w:val="444444"/>
          <w:sz w:val="20"/>
          <w:szCs w:val="20"/>
        </w:rPr>
      </w:pPr>
    </w:p>
    <w:p w14:paraId="737676EB" w14:textId="1D07A1BA" w:rsidR="00105EBD" w:rsidRDefault="00105EBD" w:rsidP="004826A2">
      <w:pPr>
        <w:rPr>
          <w:rFonts w:ascii="Roboto" w:hAnsi="Roboto" w:cs="Arial"/>
          <w:color w:val="444444"/>
          <w:sz w:val="20"/>
          <w:szCs w:val="20"/>
        </w:rPr>
      </w:pPr>
    </w:p>
    <w:p w14:paraId="48D41045" w14:textId="43A247E8" w:rsidR="00105EBD" w:rsidRDefault="00105EBD" w:rsidP="004826A2">
      <w:pPr>
        <w:rPr>
          <w:rFonts w:ascii="Roboto" w:hAnsi="Roboto" w:cs="Arial"/>
          <w:color w:val="444444"/>
          <w:sz w:val="20"/>
          <w:szCs w:val="20"/>
        </w:rPr>
      </w:pPr>
    </w:p>
    <w:p w14:paraId="43AD787B" w14:textId="20DBC91C" w:rsidR="00105EBD" w:rsidRDefault="00105EBD" w:rsidP="004826A2">
      <w:pPr>
        <w:rPr>
          <w:rFonts w:ascii="Roboto" w:hAnsi="Roboto" w:cs="Arial"/>
          <w:color w:val="444444"/>
          <w:sz w:val="20"/>
          <w:szCs w:val="20"/>
        </w:rPr>
      </w:pPr>
    </w:p>
    <w:p w14:paraId="2ABF0267" w14:textId="7EB4035F" w:rsidR="00105EBD" w:rsidRDefault="00105EBD" w:rsidP="004826A2">
      <w:pPr>
        <w:rPr>
          <w:rFonts w:ascii="Roboto" w:hAnsi="Roboto" w:cs="Arial"/>
          <w:color w:val="444444"/>
          <w:sz w:val="20"/>
          <w:szCs w:val="20"/>
        </w:rPr>
      </w:pPr>
    </w:p>
    <w:p w14:paraId="5AF23D16" w14:textId="35C22376" w:rsidR="00105EBD" w:rsidRDefault="00105EBD" w:rsidP="004826A2">
      <w:pPr>
        <w:rPr>
          <w:rFonts w:ascii="Roboto" w:hAnsi="Roboto" w:cs="Arial"/>
          <w:color w:val="444444"/>
          <w:sz w:val="20"/>
          <w:szCs w:val="20"/>
        </w:rPr>
      </w:pPr>
    </w:p>
    <w:p w14:paraId="73D73883" w14:textId="46F143DA" w:rsidR="00105EBD" w:rsidRDefault="00105EBD" w:rsidP="004826A2">
      <w:pPr>
        <w:rPr>
          <w:rFonts w:ascii="Roboto" w:hAnsi="Roboto" w:cs="Arial"/>
          <w:color w:val="444444"/>
          <w:sz w:val="20"/>
          <w:szCs w:val="20"/>
        </w:rPr>
      </w:pPr>
    </w:p>
    <w:p w14:paraId="30C4D212" w14:textId="2F272B80" w:rsidR="00105EBD" w:rsidRDefault="00105EBD" w:rsidP="004826A2">
      <w:pPr>
        <w:rPr>
          <w:rFonts w:ascii="Roboto" w:hAnsi="Roboto" w:cs="Arial"/>
          <w:color w:val="444444"/>
          <w:sz w:val="20"/>
          <w:szCs w:val="20"/>
        </w:rPr>
      </w:pPr>
    </w:p>
    <w:p w14:paraId="227AE11D" w14:textId="467524C8" w:rsidR="00105EBD" w:rsidRPr="004826A2" w:rsidRDefault="00105EBD" w:rsidP="00105EBD">
      <w:pPr>
        <w:pStyle w:val="Heading3"/>
        <w:numPr>
          <w:ilvl w:val="0"/>
          <w:numId w:val="0"/>
        </w:numPr>
        <w:rPr>
          <w:rFonts w:ascii="Times" w:hAnsi="Times" w:cs="Times"/>
          <w:color w:val="404040" w:themeColor="text1" w:themeTint="BF"/>
          <w:sz w:val="28"/>
          <w:szCs w:val="28"/>
        </w:rPr>
      </w:pPr>
      <w:r>
        <w:rPr>
          <w:rFonts w:ascii="Times" w:hAnsi="Times" w:cs="Times"/>
          <w:color w:val="404040" w:themeColor="text1" w:themeTint="BF"/>
          <w:sz w:val="28"/>
          <w:szCs w:val="28"/>
        </w:rPr>
        <w:lastRenderedPageBreak/>
        <w:t>2</w:t>
      </w:r>
      <w:r w:rsidRPr="004826A2">
        <w:rPr>
          <w:rFonts w:ascii="Times" w:hAnsi="Times" w:cs="Times"/>
          <w:color w:val="404040" w:themeColor="text1" w:themeTint="BF"/>
          <w:sz w:val="28"/>
          <w:szCs w:val="28"/>
        </w:rPr>
        <w:t xml:space="preserve">. </w:t>
      </w:r>
      <w:r>
        <w:rPr>
          <w:rFonts w:ascii="Times" w:hAnsi="Times" w:cs="Times"/>
          <w:color w:val="404040" w:themeColor="text1" w:themeTint="BF"/>
          <w:sz w:val="28"/>
          <w:szCs w:val="28"/>
        </w:rPr>
        <w:t xml:space="preserve">Architecture </w:t>
      </w:r>
    </w:p>
    <w:p w14:paraId="5F1AE508" w14:textId="5A0C4981" w:rsidR="00105EBD" w:rsidRDefault="00105EBD">
      <w:pPr>
        <w:pStyle w:val="Heading3"/>
        <w:numPr>
          <w:ilvl w:val="1"/>
          <w:numId w:val="12"/>
        </w:numPr>
        <w:rPr>
          <w:rFonts w:ascii="Times" w:hAnsi="Times" w:cs="Times"/>
          <w:color w:val="404040" w:themeColor="text1" w:themeTint="BF"/>
          <w:szCs w:val="22"/>
        </w:rPr>
      </w:pPr>
      <w:r>
        <w:rPr>
          <w:rFonts w:ascii="Times" w:hAnsi="Times" w:cs="Times"/>
          <w:color w:val="404040" w:themeColor="text1" w:themeTint="BF"/>
          <w:szCs w:val="22"/>
        </w:rPr>
        <w:t>Technical Ten</w:t>
      </w:r>
      <w:r w:rsidR="004E28AA">
        <w:rPr>
          <w:rFonts w:ascii="Times" w:hAnsi="Times" w:cs="Times"/>
          <w:color w:val="404040" w:themeColor="text1" w:themeTint="BF"/>
          <w:szCs w:val="22"/>
        </w:rPr>
        <w:t>et</w:t>
      </w:r>
      <w:r>
        <w:rPr>
          <w:rFonts w:ascii="Times" w:hAnsi="Times" w:cs="Times"/>
          <w:color w:val="404040" w:themeColor="text1" w:themeTint="BF"/>
          <w:szCs w:val="22"/>
        </w:rPr>
        <w:t xml:space="preserve">s </w:t>
      </w:r>
      <w:r w:rsidRPr="004826A2">
        <w:rPr>
          <w:rFonts w:ascii="Times" w:hAnsi="Times" w:cs="Times"/>
          <w:color w:val="404040" w:themeColor="text1" w:themeTint="BF"/>
          <w:szCs w:val="22"/>
        </w:rPr>
        <w:t xml:space="preserve"> </w:t>
      </w:r>
    </w:p>
    <w:p w14:paraId="04F4D376" w14:textId="78AFF67A" w:rsidR="00105EBD" w:rsidRDefault="00105EBD" w:rsidP="00105EBD"/>
    <w:p w14:paraId="118F91FF" w14:textId="11070F75" w:rsidR="004E28AA" w:rsidRDefault="004E28AA" w:rsidP="00105EBD">
      <w:r>
        <w:t>Following are the architectural and technical tenets of Ed-USA business process,</w:t>
      </w:r>
    </w:p>
    <w:p w14:paraId="56E8C682" w14:textId="6E7C0B69" w:rsidR="004E28AA" w:rsidRDefault="004E28AA" w:rsidP="00105EBD"/>
    <w:p w14:paraId="634175D0" w14:textId="77777777" w:rsidR="004E28AA" w:rsidRDefault="004E28AA">
      <w:pPr>
        <w:pStyle w:val="ListParagraph"/>
        <w:numPr>
          <w:ilvl w:val="0"/>
          <w:numId w:val="13"/>
        </w:numPr>
        <w:rPr>
          <w:sz w:val="20"/>
          <w:szCs w:val="20"/>
        </w:rPr>
      </w:pPr>
      <w:proofErr w:type="spellStart"/>
      <w:r>
        <w:rPr>
          <w:b/>
          <w:bCs w:val="0"/>
          <w:sz w:val="20"/>
          <w:szCs w:val="20"/>
        </w:rPr>
        <w:t>Dataverse</w:t>
      </w:r>
      <w:proofErr w:type="spellEnd"/>
      <w:r>
        <w:rPr>
          <w:b/>
          <w:bCs w:val="0"/>
          <w:sz w:val="20"/>
          <w:szCs w:val="20"/>
        </w:rPr>
        <w:t xml:space="preserve"> (aka Common Data Service): </w:t>
      </w:r>
      <w:r w:rsidRPr="0062707C">
        <w:rPr>
          <w:sz w:val="20"/>
          <w:szCs w:val="20"/>
        </w:rPr>
        <w:t xml:space="preserve">Application’s data will be stored in </w:t>
      </w:r>
      <w:proofErr w:type="spellStart"/>
      <w:r w:rsidRPr="0062707C">
        <w:rPr>
          <w:sz w:val="20"/>
          <w:szCs w:val="20"/>
        </w:rPr>
        <w:t>Dataverse</w:t>
      </w:r>
      <w:proofErr w:type="spellEnd"/>
      <w:r w:rsidRPr="0062707C">
        <w:rPr>
          <w:sz w:val="20"/>
          <w:szCs w:val="20"/>
        </w:rPr>
        <w:t xml:space="preserve">, which is a secure, cloud-based storage space. </w:t>
      </w:r>
      <w:r>
        <w:rPr>
          <w:sz w:val="20"/>
          <w:szCs w:val="20"/>
        </w:rPr>
        <w:t xml:space="preserve">Logic has to be defined in </w:t>
      </w:r>
      <w:proofErr w:type="spellStart"/>
      <w:r>
        <w:rPr>
          <w:sz w:val="20"/>
          <w:szCs w:val="20"/>
        </w:rPr>
        <w:t>Dataverse</w:t>
      </w:r>
      <w:proofErr w:type="spellEnd"/>
      <w:r>
        <w:rPr>
          <w:sz w:val="20"/>
          <w:szCs w:val="20"/>
        </w:rPr>
        <w:t xml:space="preserve"> so that logic runs in the service rather than the device. </w:t>
      </w:r>
    </w:p>
    <w:p w14:paraId="615193BD" w14:textId="77777777" w:rsidR="004E28AA" w:rsidRDefault="004E28AA" w:rsidP="004E28AA">
      <w:pPr>
        <w:pStyle w:val="ListParagraph"/>
        <w:rPr>
          <w:b/>
          <w:bCs w:val="0"/>
          <w:sz w:val="20"/>
          <w:szCs w:val="20"/>
        </w:rPr>
      </w:pPr>
    </w:p>
    <w:p w14:paraId="119D9813" w14:textId="47173040" w:rsidR="004E28AA" w:rsidRDefault="004E28AA" w:rsidP="004E28AA">
      <w:pPr>
        <w:pStyle w:val="ListParagraph"/>
        <w:ind w:left="360"/>
        <w:rPr>
          <w:sz w:val="20"/>
          <w:szCs w:val="20"/>
        </w:rPr>
      </w:pPr>
      <w:r>
        <w:rPr>
          <w:sz w:val="20"/>
          <w:szCs w:val="20"/>
        </w:rPr>
        <w:t>Data can be stored and retrieved in different ways as mentioned below,</w:t>
      </w:r>
    </w:p>
    <w:p w14:paraId="5FA2F3BF" w14:textId="77777777" w:rsidR="004E28AA" w:rsidRDefault="004E28AA" w:rsidP="004E28AA">
      <w:pPr>
        <w:pStyle w:val="ListParagraph"/>
        <w:ind w:left="360"/>
        <w:rPr>
          <w:sz w:val="20"/>
          <w:szCs w:val="20"/>
        </w:rPr>
      </w:pPr>
    </w:p>
    <w:p w14:paraId="65DFBF48" w14:textId="7F075E29" w:rsidR="004E28AA" w:rsidRDefault="004E28AA">
      <w:pPr>
        <w:pStyle w:val="ListParagraph"/>
        <w:numPr>
          <w:ilvl w:val="1"/>
          <w:numId w:val="13"/>
        </w:numPr>
        <w:rPr>
          <w:sz w:val="20"/>
          <w:szCs w:val="20"/>
        </w:rPr>
      </w:pPr>
      <w:r w:rsidRPr="00D71C67">
        <w:rPr>
          <w:b/>
          <w:bCs w:val="0"/>
          <w:sz w:val="20"/>
          <w:szCs w:val="20"/>
        </w:rPr>
        <w:t>New Data</w:t>
      </w:r>
      <w:r w:rsidRPr="00D71C67">
        <w:rPr>
          <w:sz w:val="20"/>
          <w:szCs w:val="20"/>
        </w:rPr>
        <w:t>:</w:t>
      </w:r>
      <w:r>
        <w:rPr>
          <w:sz w:val="20"/>
          <w:szCs w:val="20"/>
        </w:rPr>
        <w:t xml:space="preserve"> Create a data that doesn’t already exist anywhere like program types, modules which deals with specific type of data points, worksheets and grant management details.</w:t>
      </w:r>
    </w:p>
    <w:p w14:paraId="58B43C1C" w14:textId="77777777" w:rsidR="004E28AA" w:rsidRPr="00D71C67" w:rsidRDefault="004E28AA" w:rsidP="004E28AA">
      <w:pPr>
        <w:pStyle w:val="ListParagraph"/>
        <w:ind w:left="1080"/>
        <w:rPr>
          <w:sz w:val="20"/>
          <w:szCs w:val="20"/>
        </w:rPr>
      </w:pPr>
    </w:p>
    <w:p w14:paraId="53BA17B4" w14:textId="4766D528" w:rsidR="004E28AA" w:rsidRDefault="004E28AA">
      <w:pPr>
        <w:pStyle w:val="ListParagraph"/>
        <w:numPr>
          <w:ilvl w:val="1"/>
          <w:numId w:val="13"/>
        </w:numPr>
        <w:rPr>
          <w:sz w:val="20"/>
          <w:szCs w:val="20"/>
        </w:rPr>
      </w:pPr>
      <w:r w:rsidRPr="00CF175C">
        <w:rPr>
          <w:b/>
          <w:bCs w:val="0"/>
          <w:sz w:val="20"/>
          <w:szCs w:val="20"/>
        </w:rPr>
        <w:t>Read/write from an existing system:</w:t>
      </w:r>
      <w:r>
        <w:rPr>
          <w:sz w:val="20"/>
          <w:szCs w:val="20"/>
        </w:rPr>
        <w:t xml:space="preserve"> This is type of data where we need to retrieve the latest information from an existing database or system. In this case, data needs to be requested at the time we need it.</w:t>
      </w:r>
    </w:p>
    <w:p w14:paraId="4F0C2C2F" w14:textId="77777777" w:rsidR="004E28AA" w:rsidRDefault="004E28AA" w:rsidP="004E28AA">
      <w:pPr>
        <w:pStyle w:val="ListParagraph"/>
        <w:ind w:left="1080"/>
        <w:rPr>
          <w:sz w:val="20"/>
          <w:szCs w:val="20"/>
        </w:rPr>
      </w:pPr>
    </w:p>
    <w:p w14:paraId="371FB4E9" w14:textId="194AA08E" w:rsidR="004E28AA" w:rsidRDefault="004E28AA">
      <w:pPr>
        <w:pStyle w:val="ListParagraph"/>
        <w:numPr>
          <w:ilvl w:val="0"/>
          <w:numId w:val="13"/>
        </w:numPr>
        <w:rPr>
          <w:sz w:val="20"/>
          <w:szCs w:val="20"/>
        </w:rPr>
      </w:pPr>
      <w:r>
        <w:rPr>
          <w:b/>
          <w:bCs w:val="0"/>
          <w:sz w:val="20"/>
          <w:szCs w:val="20"/>
        </w:rPr>
        <w:t xml:space="preserve">Model-Driven Apps: </w:t>
      </w:r>
      <w:r>
        <w:rPr>
          <w:sz w:val="20"/>
          <w:szCs w:val="20"/>
        </w:rPr>
        <w:t xml:space="preserve"> In order to offer users a more consistent look and feel from one screen to the next screen, build a model-driven-app on top of the data modeled in </w:t>
      </w:r>
      <w:proofErr w:type="spellStart"/>
      <w:r>
        <w:rPr>
          <w:sz w:val="20"/>
          <w:szCs w:val="20"/>
        </w:rPr>
        <w:t>Dataverse</w:t>
      </w:r>
      <w:proofErr w:type="spellEnd"/>
      <w:r>
        <w:rPr>
          <w:sz w:val="20"/>
          <w:szCs w:val="20"/>
        </w:rPr>
        <w:t xml:space="preserve"> where Views and details screens for model-driven apps are based on the data structure.</w:t>
      </w:r>
    </w:p>
    <w:p w14:paraId="5EFE23D4" w14:textId="77777777" w:rsidR="00EF2D99" w:rsidRDefault="00EF2D99" w:rsidP="00EF2D99">
      <w:pPr>
        <w:pStyle w:val="ListParagraph"/>
        <w:ind w:left="360"/>
        <w:rPr>
          <w:sz w:val="20"/>
          <w:szCs w:val="20"/>
        </w:rPr>
      </w:pPr>
    </w:p>
    <w:p w14:paraId="3476DF27" w14:textId="04F54BF4" w:rsidR="00EF2D99" w:rsidRDefault="00EF2D99">
      <w:pPr>
        <w:pStyle w:val="ListParagraph"/>
        <w:numPr>
          <w:ilvl w:val="0"/>
          <w:numId w:val="13"/>
        </w:numPr>
        <w:rPr>
          <w:sz w:val="20"/>
          <w:szCs w:val="20"/>
        </w:rPr>
      </w:pPr>
      <w:r w:rsidRPr="00EF2D99">
        <w:rPr>
          <w:b/>
          <w:bCs w:val="0"/>
          <w:sz w:val="20"/>
          <w:szCs w:val="20"/>
        </w:rPr>
        <w:t>Power Pages:</w:t>
      </w:r>
      <w:r>
        <w:rPr>
          <w:sz w:val="20"/>
          <w:szCs w:val="20"/>
        </w:rPr>
        <w:t xml:space="preserve"> A secure, enterprise-grade, low-code software as a service (SaaS) platform for creating, hosting, and administering modern external-facing business websites.</w:t>
      </w:r>
    </w:p>
    <w:p w14:paraId="27CEBB20" w14:textId="77777777" w:rsidR="004E28AA" w:rsidRDefault="004E28AA" w:rsidP="00105EBD"/>
    <w:p w14:paraId="17990D24" w14:textId="1828631D" w:rsidR="004E28AA" w:rsidRDefault="004E28AA">
      <w:pPr>
        <w:pStyle w:val="ListParagraph"/>
        <w:numPr>
          <w:ilvl w:val="0"/>
          <w:numId w:val="13"/>
        </w:numPr>
        <w:rPr>
          <w:sz w:val="20"/>
          <w:szCs w:val="20"/>
        </w:rPr>
      </w:pPr>
      <w:r w:rsidRPr="005D09BB">
        <w:rPr>
          <w:b/>
          <w:bCs w:val="0"/>
          <w:sz w:val="20"/>
          <w:szCs w:val="20"/>
        </w:rPr>
        <w:t>Securing the App and Data:</w:t>
      </w:r>
      <w:r>
        <w:rPr>
          <w:sz w:val="20"/>
          <w:szCs w:val="20"/>
        </w:rPr>
        <w:t xml:space="preserve"> The design should consider one or more of the security levels mentioned below based on the need.</w:t>
      </w:r>
    </w:p>
    <w:p w14:paraId="606F13B8" w14:textId="77777777" w:rsidR="004E28AA" w:rsidRDefault="004E28AA" w:rsidP="004E28AA">
      <w:pPr>
        <w:pStyle w:val="ListParagraph"/>
        <w:ind w:left="360"/>
        <w:rPr>
          <w:sz w:val="20"/>
          <w:szCs w:val="20"/>
        </w:rPr>
      </w:pPr>
    </w:p>
    <w:p w14:paraId="6599D35A" w14:textId="3BC7B55A" w:rsidR="004E28AA" w:rsidRDefault="004E28AA">
      <w:pPr>
        <w:pStyle w:val="ListParagraph"/>
        <w:numPr>
          <w:ilvl w:val="1"/>
          <w:numId w:val="13"/>
        </w:numPr>
        <w:rPr>
          <w:sz w:val="20"/>
          <w:szCs w:val="20"/>
        </w:rPr>
      </w:pPr>
      <w:r w:rsidRPr="00AE00C6">
        <w:rPr>
          <w:b/>
          <w:bCs w:val="0"/>
          <w:sz w:val="20"/>
          <w:szCs w:val="20"/>
        </w:rPr>
        <w:t>App-level security:</w:t>
      </w:r>
      <w:r>
        <w:rPr>
          <w:sz w:val="20"/>
          <w:szCs w:val="20"/>
        </w:rPr>
        <w:t xml:space="preserve"> Restrict access at app level. Users must have appropriate access to the underlying data.</w:t>
      </w:r>
    </w:p>
    <w:p w14:paraId="778509BF" w14:textId="77777777" w:rsidR="004E28AA" w:rsidRDefault="004E28AA" w:rsidP="004E28AA">
      <w:pPr>
        <w:pStyle w:val="ListParagraph"/>
        <w:ind w:left="1080"/>
        <w:rPr>
          <w:sz w:val="20"/>
          <w:szCs w:val="20"/>
        </w:rPr>
      </w:pPr>
    </w:p>
    <w:p w14:paraId="594E0327" w14:textId="6BE03134" w:rsidR="004E28AA" w:rsidRDefault="004E28AA">
      <w:pPr>
        <w:pStyle w:val="ListParagraph"/>
        <w:numPr>
          <w:ilvl w:val="1"/>
          <w:numId w:val="13"/>
        </w:numPr>
        <w:rPr>
          <w:sz w:val="20"/>
          <w:szCs w:val="20"/>
        </w:rPr>
      </w:pPr>
      <w:r w:rsidRPr="00AE00C6">
        <w:rPr>
          <w:b/>
          <w:bCs w:val="0"/>
          <w:sz w:val="20"/>
          <w:szCs w:val="20"/>
        </w:rPr>
        <w:t>Form-level security:</w:t>
      </w:r>
      <w:r>
        <w:rPr>
          <w:sz w:val="20"/>
          <w:szCs w:val="20"/>
        </w:rPr>
        <w:t xml:space="preserve"> Define security groups to access specific form(s) to allow only specific group of users to access form(s).</w:t>
      </w:r>
    </w:p>
    <w:p w14:paraId="12CC7DCC" w14:textId="77777777" w:rsidR="004E28AA" w:rsidRDefault="004E28AA" w:rsidP="004E28AA">
      <w:pPr>
        <w:pStyle w:val="ListParagraph"/>
        <w:ind w:left="1080"/>
        <w:rPr>
          <w:sz w:val="20"/>
          <w:szCs w:val="20"/>
        </w:rPr>
      </w:pPr>
    </w:p>
    <w:p w14:paraId="20DBD8BF" w14:textId="4DBF6CDF" w:rsidR="004E28AA" w:rsidRDefault="004E28AA">
      <w:pPr>
        <w:pStyle w:val="ListParagraph"/>
        <w:numPr>
          <w:ilvl w:val="1"/>
          <w:numId w:val="13"/>
        </w:numPr>
        <w:rPr>
          <w:sz w:val="20"/>
          <w:szCs w:val="20"/>
        </w:rPr>
      </w:pPr>
      <w:r w:rsidRPr="00AE00C6">
        <w:rPr>
          <w:b/>
          <w:bCs w:val="0"/>
          <w:sz w:val="20"/>
          <w:szCs w:val="20"/>
        </w:rPr>
        <w:t>Record-level security:</w:t>
      </w:r>
      <w:r>
        <w:rPr>
          <w:sz w:val="20"/>
          <w:szCs w:val="20"/>
        </w:rPr>
        <w:t xml:space="preserve"> Assign access at record level in order to perform create, read, update and delete operations. </w:t>
      </w:r>
    </w:p>
    <w:p w14:paraId="43C073A0" w14:textId="77777777" w:rsidR="004E28AA" w:rsidRDefault="004E28AA" w:rsidP="004E28AA">
      <w:pPr>
        <w:pStyle w:val="ListParagraph"/>
        <w:ind w:left="1080"/>
        <w:rPr>
          <w:sz w:val="20"/>
          <w:szCs w:val="20"/>
        </w:rPr>
      </w:pPr>
    </w:p>
    <w:p w14:paraId="5995A90C" w14:textId="7914A8AE" w:rsidR="004E28AA" w:rsidRDefault="004E28AA">
      <w:pPr>
        <w:pStyle w:val="ListParagraph"/>
        <w:numPr>
          <w:ilvl w:val="0"/>
          <w:numId w:val="13"/>
        </w:numPr>
        <w:rPr>
          <w:sz w:val="20"/>
          <w:szCs w:val="20"/>
        </w:rPr>
      </w:pPr>
      <w:r w:rsidRPr="00D669C6">
        <w:rPr>
          <w:b/>
          <w:bCs w:val="0"/>
          <w:sz w:val="20"/>
          <w:szCs w:val="20"/>
        </w:rPr>
        <w:t>Approval Flow:</w:t>
      </w:r>
      <w:r>
        <w:rPr>
          <w:sz w:val="20"/>
          <w:szCs w:val="20"/>
        </w:rPr>
        <w:t xml:space="preserve"> Maximize the advantage of Power Automates Approval flows to manage the approval of forms submitted by </w:t>
      </w:r>
      <w:r w:rsidR="00804B53">
        <w:rPr>
          <w:sz w:val="20"/>
          <w:szCs w:val="20"/>
        </w:rPr>
        <w:t>General users</w:t>
      </w:r>
      <w:r>
        <w:rPr>
          <w:sz w:val="20"/>
          <w:szCs w:val="20"/>
        </w:rPr>
        <w:t>.</w:t>
      </w:r>
    </w:p>
    <w:p w14:paraId="5D8305B1" w14:textId="77777777" w:rsidR="004E28AA" w:rsidRDefault="004E28AA" w:rsidP="004E28AA">
      <w:pPr>
        <w:pStyle w:val="ListParagraph"/>
        <w:rPr>
          <w:sz w:val="20"/>
          <w:szCs w:val="20"/>
        </w:rPr>
      </w:pPr>
    </w:p>
    <w:p w14:paraId="067E2EAC" w14:textId="77777777" w:rsidR="004E28AA" w:rsidRDefault="004E28AA">
      <w:pPr>
        <w:pStyle w:val="ListParagraph"/>
        <w:numPr>
          <w:ilvl w:val="0"/>
          <w:numId w:val="13"/>
        </w:numPr>
        <w:rPr>
          <w:sz w:val="20"/>
          <w:szCs w:val="20"/>
        </w:rPr>
      </w:pPr>
      <w:r w:rsidRPr="00D669C6">
        <w:rPr>
          <w:b/>
          <w:bCs w:val="0"/>
          <w:sz w:val="20"/>
          <w:szCs w:val="20"/>
        </w:rPr>
        <w:t>Automated Flow:</w:t>
      </w:r>
      <w:r>
        <w:rPr>
          <w:sz w:val="20"/>
          <w:szCs w:val="20"/>
        </w:rPr>
        <w:t xml:space="preserve"> Setup an automation that is triggered by event such as arrival of new participant and/or engagement using connectors.</w:t>
      </w:r>
    </w:p>
    <w:p w14:paraId="31D12805" w14:textId="77777777" w:rsidR="004E28AA" w:rsidRPr="006221F0" w:rsidRDefault="004E28AA" w:rsidP="004E28AA">
      <w:pPr>
        <w:pStyle w:val="ListParagraph"/>
        <w:rPr>
          <w:sz w:val="20"/>
          <w:szCs w:val="20"/>
        </w:rPr>
      </w:pPr>
    </w:p>
    <w:p w14:paraId="3FF90FBF" w14:textId="77777777" w:rsidR="004E28AA" w:rsidRDefault="004E28AA">
      <w:pPr>
        <w:pStyle w:val="ListParagraph"/>
        <w:numPr>
          <w:ilvl w:val="0"/>
          <w:numId w:val="13"/>
        </w:numPr>
        <w:rPr>
          <w:sz w:val="20"/>
          <w:szCs w:val="20"/>
        </w:rPr>
      </w:pPr>
      <w:r w:rsidRPr="006221F0">
        <w:rPr>
          <w:b/>
          <w:bCs w:val="0"/>
          <w:sz w:val="20"/>
          <w:szCs w:val="20"/>
        </w:rPr>
        <w:t>Data Export Service:</w:t>
      </w:r>
      <w:r>
        <w:rPr>
          <w:sz w:val="20"/>
          <w:szCs w:val="20"/>
        </w:rPr>
        <w:t xml:space="preserve"> Leveraging Data Export Service to replicate </w:t>
      </w:r>
      <w:proofErr w:type="spellStart"/>
      <w:r>
        <w:rPr>
          <w:sz w:val="20"/>
          <w:szCs w:val="20"/>
        </w:rPr>
        <w:t>Dataverse</w:t>
      </w:r>
      <w:proofErr w:type="spellEnd"/>
      <w:r>
        <w:rPr>
          <w:sz w:val="20"/>
          <w:szCs w:val="20"/>
        </w:rPr>
        <w:t xml:space="preserve"> data to </w:t>
      </w:r>
      <w:proofErr w:type="gramStart"/>
      <w:r>
        <w:rPr>
          <w:sz w:val="20"/>
          <w:szCs w:val="20"/>
        </w:rPr>
        <w:t>a</w:t>
      </w:r>
      <w:proofErr w:type="gramEnd"/>
      <w:r>
        <w:rPr>
          <w:sz w:val="20"/>
          <w:szCs w:val="20"/>
        </w:rPr>
        <w:t xml:space="preserve"> Azure SQL Database.</w:t>
      </w:r>
    </w:p>
    <w:p w14:paraId="5EB713CC" w14:textId="22AAC846" w:rsidR="004E28AA" w:rsidRDefault="004E28AA" w:rsidP="00105EBD"/>
    <w:p w14:paraId="0CD1FCA6" w14:textId="79DB2C8A" w:rsidR="004E28AA" w:rsidRDefault="004E28AA" w:rsidP="00105EBD"/>
    <w:p w14:paraId="6848968D" w14:textId="3F58A6B1" w:rsidR="004E28AA" w:rsidRDefault="004E28AA" w:rsidP="00105EBD"/>
    <w:p w14:paraId="46FFA4C6" w14:textId="04E8858C" w:rsidR="004E28AA" w:rsidRDefault="004E28AA" w:rsidP="00105EBD"/>
    <w:p w14:paraId="67580687" w14:textId="0E41EE19" w:rsidR="004E28AA" w:rsidRDefault="004E28AA" w:rsidP="00105EBD"/>
    <w:p w14:paraId="1257E1E4" w14:textId="381049F9" w:rsidR="004E28AA" w:rsidRDefault="004E28AA" w:rsidP="00105EBD"/>
    <w:sectPr w:rsidR="004E28AA" w:rsidSect="00B51687">
      <w:headerReference w:type="even" r:id="rId15"/>
      <w:headerReference w:type="default" r:id="rId16"/>
      <w:footerReference w:type="even" r:id="rId17"/>
      <w:footerReference w:type="default" r:id="rId18"/>
      <w:footerReference w:type="first" r:id="rId19"/>
      <w:type w:val="oddPage"/>
      <w:pgSz w:w="12240" w:h="15840" w:code="1"/>
      <w:pgMar w:top="1440" w:right="1440" w:bottom="1440" w:left="1440"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DB64E" w14:textId="77777777" w:rsidR="00766BAA" w:rsidRDefault="00766BAA" w:rsidP="00717023">
      <w:r>
        <w:separator/>
      </w:r>
    </w:p>
    <w:p w14:paraId="660784E2" w14:textId="77777777" w:rsidR="00766BAA" w:rsidRDefault="00766BAA" w:rsidP="00717023"/>
    <w:p w14:paraId="4981B4EF" w14:textId="77777777" w:rsidR="00766BAA" w:rsidRDefault="00766BAA" w:rsidP="00717023"/>
    <w:p w14:paraId="100715B6" w14:textId="77777777" w:rsidR="00766BAA" w:rsidRDefault="00766BAA" w:rsidP="00717023"/>
    <w:p w14:paraId="7AD89545" w14:textId="77777777" w:rsidR="00766BAA" w:rsidRDefault="00766BAA" w:rsidP="00717023"/>
    <w:p w14:paraId="61E37412" w14:textId="77777777" w:rsidR="00766BAA" w:rsidRDefault="00766BAA" w:rsidP="00717023"/>
    <w:p w14:paraId="6DE8C80E" w14:textId="77777777" w:rsidR="00766BAA" w:rsidRDefault="00766BAA" w:rsidP="00717023"/>
    <w:p w14:paraId="164FA20C" w14:textId="77777777" w:rsidR="00766BAA" w:rsidRDefault="00766BAA" w:rsidP="00717023"/>
    <w:p w14:paraId="08085BA3" w14:textId="77777777" w:rsidR="00766BAA" w:rsidRDefault="00766BAA" w:rsidP="00717023"/>
  </w:endnote>
  <w:endnote w:type="continuationSeparator" w:id="0">
    <w:p w14:paraId="59FA0146" w14:textId="77777777" w:rsidR="00766BAA" w:rsidRDefault="00766BAA" w:rsidP="00717023">
      <w:r>
        <w:continuationSeparator/>
      </w:r>
    </w:p>
    <w:p w14:paraId="670FB1A5" w14:textId="77777777" w:rsidR="00766BAA" w:rsidRDefault="00766BAA" w:rsidP="00717023"/>
    <w:p w14:paraId="601EF143" w14:textId="77777777" w:rsidR="00766BAA" w:rsidRDefault="00766BAA" w:rsidP="00717023"/>
    <w:p w14:paraId="1E1A8DE1" w14:textId="77777777" w:rsidR="00766BAA" w:rsidRDefault="00766BAA" w:rsidP="00717023"/>
    <w:p w14:paraId="7BC1B1D9" w14:textId="77777777" w:rsidR="00766BAA" w:rsidRDefault="00766BAA" w:rsidP="00717023"/>
    <w:p w14:paraId="50D0CC1D" w14:textId="77777777" w:rsidR="00766BAA" w:rsidRDefault="00766BAA" w:rsidP="00717023"/>
    <w:p w14:paraId="75335F28" w14:textId="77777777" w:rsidR="00766BAA" w:rsidRDefault="00766BAA" w:rsidP="00717023"/>
    <w:p w14:paraId="4ED66D94" w14:textId="77777777" w:rsidR="00766BAA" w:rsidRDefault="00766BAA" w:rsidP="00717023"/>
    <w:p w14:paraId="13369DE9" w14:textId="77777777" w:rsidR="00766BAA" w:rsidRDefault="00766BAA" w:rsidP="007170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DC363" w14:textId="77777777" w:rsidR="007B2C8B" w:rsidRDefault="007B2C8B">
    <w:pPr>
      <w:pStyle w:val="Footer"/>
    </w:pPr>
    <w:r>
      <w:t>mm/dd/</w:t>
    </w:r>
    <w:proofErr w:type="spellStart"/>
    <w:r>
      <w:t>yyyy</w:t>
    </w:r>
    <w:proofErr w:type="spellEnd"/>
    <w:r>
      <w:tab/>
    </w:r>
    <w:fldSimple w:instr=" STYLEREF  &quot;Heading 2&quot;  \* MERGEFORMAT ">
      <w:r w:rsidRPr="00A162DD">
        <w:rPr>
          <w:bCs w:val="0"/>
          <w:noProof/>
        </w:rPr>
        <w:t>Program Spec - Immediate</w:t>
      </w:r>
      <w:r>
        <w:rPr>
          <w:noProof/>
        </w:rPr>
        <w:t xml:space="preserve"> Maintenance Feature</w:t>
      </w:r>
    </w:fldSimple>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15</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DC364" w14:textId="5AE7E3EF" w:rsidR="007B2C8B" w:rsidRDefault="007B2C8B">
    <w:pPr>
      <w:pStyle w:val="Footer"/>
    </w:pPr>
    <w:r>
      <w:fldChar w:fldCharType="begin"/>
    </w:r>
    <w:r>
      <w:instrText xml:space="preserve"> DATE  \@ "MM/dd/yyyy"  \* MERGEFORMAT </w:instrText>
    </w:r>
    <w:r>
      <w:fldChar w:fldCharType="separate"/>
    </w:r>
    <w:r w:rsidR="00A27614">
      <w:rPr>
        <w:noProof/>
      </w:rPr>
      <w:t>01/24/2023</w:t>
    </w:r>
    <w:r>
      <w:rPr>
        <w:noProof/>
      </w:rPr>
      <w:fldChar w:fldCharType="end"/>
    </w:r>
    <w:r>
      <w:tab/>
    </w:r>
    <w:r w:rsidRPr="001F5905">
      <w:rPr>
        <w:i/>
      </w:rPr>
      <w:fldChar w:fldCharType="begin"/>
    </w:r>
    <w:r w:rsidRPr="001F5905">
      <w:rPr>
        <w:i/>
      </w:rPr>
      <w:instrText xml:space="preserve"> STYLEREF  "Heading 2" </w:instrText>
    </w:r>
    <w:r w:rsidRPr="001F5905">
      <w:rPr>
        <w:i/>
      </w:rPr>
      <w:fldChar w:fldCharType="separate"/>
    </w:r>
    <w:r w:rsidR="005F402E">
      <w:rPr>
        <w:i/>
        <w:noProof/>
      </w:rPr>
      <w:t>Business Process - EdUSA</w:t>
    </w:r>
    <w:r w:rsidRPr="001F5905">
      <w:rPr>
        <w:i/>
      </w:rPr>
      <w:fldChar w:fldCharType="end"/>
    </w:r>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DC365" w14:textId="3357B3B1" w:rsidR="007B2C8B" w:rsidRPr="00B4371E" w:rsidRDefault="007B2C8B" w:rsidP="00B4371E">
    <w:pPr>
      <w:pStyle w:val="Footer"/>
    </w:pPr>
    <w:r>
      <w:fldChar w:fldCharType="begin"/>
    </w:r>
    <w:r>
      <w:instrText xml:space="preserve"> DATE  \@ "MM/dd/yyyy"  \* MERGEFORMAT </w:instrText>
    </w:r>
    <w:r>
      <w:fldChar w:fldCharType="separate"/>
    </w:r>
    <w:r w:rsidR="00A27614">
      <w:rPr>
        <w:noProof/>
      </w:rPr>
      <w:t>01/24/2023</w:t>
    </w:r>
    <w:r>
      <w:rPr>
        <w:noProof/>
      </w:rPr>
      <w:fldChar w:fldCharType="end"/>
    </w:r>
    <w:r>
      <w:tab/>
    </w:r>
    <w:r w:rsidRPr="001F5905">
      <w:rPr>
        <w:i/>
      </w:rPr>
      <w:fldChar w:fldCharType="begin"/>
    </w:r>
    <w:r w:rsidRPr="001F5905">
      <w:rPr>
        <w:i/>
      </w:rPr>
      <w:instrText xml:space="preserve"> STYLEREF  "Heading 2" </w:instrText>
    </w:r>
    <w:r w:rsidRPr="001F5905">
      <w:rPr>
        <w:i/>
      </w:rPr>
      <w:fldChar w:fldCharType="separate"/>
    </w:r>
    <w:r w:rsidR="005F402E">
      <w:rPr>
        <w:i/>
        <w:noProof/>
      </w:rPr>
      <w:t>Business Process - EdUSA</w:t>
    </w:r>
    <w:r w:rsidRPr="001F5905">
      <w:rPr>
        <w:i/>
      </w:rPr>
      <w:fldChar w:fldCharType="end"/>
    </w:r>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7EFD0" w14:textId="77777777" w:rsidR="00766BAA" w:rsidRDefault="00766BAA" w:rsidP="00717023">
      <w:r>
        <w:separator/>
      </w:r>
    </w:p>
  </w:footnote>
  <w:footnote w:type="continuationSeparator" w:id="0">
    <w:p w14:paraId="101AF834" w14:textId="77777777" w:rsidR="00766BAA" w:rsidRDefault="00766BAA" w:rsidP="00717023">
      <w:r>
        <w:continuationSeparator/>
      </w:r>
    </w:p>
    <w:p w14:paraId="75B0A619" w14:textId="77777777" w:rsidR="00766BAA" w:rsidRDefault="00766BAA" w:rsidP="00717023"/>
    <w:p w14:paraId="14E10AAA" w14:textId="77777777" w:rsidR="00766BAA" w:rsidRDefault="00766BAA" w:rsidP="00717023"/>
    <w:p w14:paraId="1862DFB8" w14:textId="77777777" w:rsidR="00766BAA" w:rsidRDefault="00766BAA" w:rsidP="00717023"/>
    <w:p w14:paraId="242D6605" w14:textId="77777777" w:rsidR="00766BAA" w:rsidRDefault="00766BAA" w:rsidP="00717023"/>
    <w:p w14:paraId="7CAF8EED" w14:textId="77777777" w:rsidR="00766BAA" w:rsidRDefault="00766BAA" w:rsidP="00717023"/>
    <w:p w14:paraId="760B1461" w14:textId="77777777" w:rsidR="00766BAA" w:rsidRDefault="00766BAA" w:rsidP="00717023"/>
    <w:p w14:paraId="2219B7DD" w14:textId="77777777" w:rsidR="00766BAA" w:rsidRDefault="00766BAA" w:rsidP="00717023"/>
    <w:p w14:paraId="4FAF5F0B" w14:textId="77777777" w:rsidR="00766BAA" w:rsidRDefault="00766BAA" w:rsidP="007170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DC360" w14:textId="77777777" w:rsidR="007B2C8B" w:rsidRDefault="006D3ED5">
    <w:pPr>
      <w:pStyle w:val="Heading20"/>
      <w:rPr>
        <w:b w:val="0"/>
      </w:rPr>
    </w:pPr>
    <w:r>
      <w:fldChar w:fldCharType="begin"/>
    </w:r>
    <w:r>
      <w:instrText xml:space="preserve"> STYLEREF  "Heading 2,Frame Title"  \* MERGEFORMAT </w:instrText>
    </w:r>
    <w:r>
      <w:fldChar w:fldCharType="separate"/>
    </w:r>
    <w:r w:rsidR="007B2C8B">
      <w:rPr>
        <w:noProof/>
      </w:rPr>
      <w:t>Program Spec - Immediate Maintenance Feature</w:t>
    </w:r>
    <w:r>
      <w:rPr>
        <w:noProof/>
      </w:rPr>
      <w:fldChar w:fldCharType="end"/>
    </w:r>
    <w:r w:rsidR="007B2C8B">
      <w:rPr>
        <w:b w:val="0"/>
      </w:rPr>
      <w:t>, Continued</w:t>
    </w:r>
  </w:p>
  <w:p w14:paraId="368DC361" w14:textId="77777777" w:rsidR="007B2C8B" w:rsidRDefault="007B2C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DC362" w14:textId="6C194DA8" w:rsidR="007B2C8B" w:rsidRDefault="00C47A7A">
    <w:pPr>
      <w:pStyle w:val="Heading20"/>
      <w:rPr>
        <w:b w:val="0"/>
      </w:rPr>
    </w:pPr>
    <w:proofErr w:type="spellStart"/>
    <w:r>
      <w:t>E</w:t>
    </w:r>
    <w:r w:rsidR="00DC2826">
      <w:t>dUSA</w:t>
    </w:r>
    <w:proofErr w:type="spellEnd"/>
    <w:r w:rsidR="00DC2826">
      <w:t xml:space="preserve"> Business Process</w:t>
    </w:r>
    <w:r w:rsidR="007B2C8B">
      <w:t>,</w:t>
    </w:r>
    <w:r w:rsidR="007B2C8B">
      <w:rPr>
        <w:b w:val="0"/>
      </w:rPr>
      <w:t xml:space="preserve"> Continued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07E7"/>
    <w:multiLevelType w:val="multilevel"/>
    <w:tmpl w:val="9F2CF4AC"/>
    <w:lvl w:ilvl="0">
      <w:start w:val="1"/>
      <w:numFmt w:val="decimal"/>
      <w:pStyle w:val="Heading1"/>
      <w:lvlText w:val="Chapter %1:"/>
      <w:lvlJc w:val="left"/>
      <w:pPr>
        <w:tabs>
          <w:tab w:val="num" w:pos="2880"/>
        </w:tabs>
        <w:ind w:left="2880" w:hanging="2880"/>
      </w:pPr>
      <w:rPr>
        <w:rFonts w:hint="default"/>
      </w:rPr>
    </w:lvl>
    <w:lvl w:ilvl="1">
      <w:start w:val="1"/>
      <w:numFmt w:val="none"/>
      <w:lvlRestart w:val="0"/>
      <w:isLgl/>
      <w:suff w:val="nothing"/>
      <w:lvlText w:val=""/>
      <w:lvlJc w:val="left"/>
      <w:pPr>
        <w:ind w:left="-216" w:firstLine="0"/>
      </w:pPr>
      <w:rPr>
        <w:rFonts w:hint="default"/>
      </w:rPr>
    </w:lvl>
    <w:lvl w:ilvl="2">
      <w:start w:val="1"/>
      <w:numFmt w:val="none"/>
      <w:lvlRestart w:val="0"/>
      <w:suff w:val="nothing"/>
      <w:lvlText w:val=""/>
      <w:lvlJc w:val="left"/>
      <w:pPr>
        <w:ind w:left="-216" w:firstLine="0"/>
      </w:pPr>
      <w:rPr>
        <w:rFonts w:hint="default"/>
      </w:rPr>
    </w:lvl>
    <w:lvl w:ilvl="3">
      <w:start w:val="1"/>
      <w:numFmt w:val="decimal"/>
      <w:suff w:val="nothing"/>
      <w:lvlText w:val="%4"/>
      <w:lvlJc w:val="left"/>
      <w:pPr>
        <w:ind w:left="0" w:firstLine="144"/>
      </w:pPr>
      <w:rPr>
        <w:rFonts w:hint="default"/>
      </w:rPr>
    </w:lvl>
    <w:lvl w:ilvl="4">
      <w:start w:val="1"/>
      <w:numFmt w:val="decimal"/>
      <w:lvlRestart w:val="0"/>
      <w:lvlText w:val="%5."/>
      <w:lvlJc w:val="left"/>
      <w:pPr>
        <w:tabs>
          <w:tab w:val="num" w:pos="144"/>
        </w:tabs>
        <w:ind w:left="144" w:hanging="360"/>
      </w:pPr>
      <w:rPr>
        <w:rFonts w:ascii="Times New Roman" w:hAnsi="Times New Roman" w:hint="default"/>
        <w:b w:val="0"/>
        <w:i w:val="0"/>
        <w:sz w:val="22"/>
        <w:szCs w:val="22"/>
      </w:rPr>
    </w:lvl>
    <w:lvl w:ilvl="5">
      <w:start w:val="1"/>
      <w:numFmt w:val="none"/>
      <w:lvlRestart w:val="0"/>
      <w:suff w:val="nothing"/>
      <w:lvlText w:val=""/>
      <w:lvlJc w:val="left"/>
      <w:pPr>
        <w:ind w:left="-216" w:firstLine="0"/>
      </w:pPr>
      <w:rPr>
        <w:rFonts w:ascii="Times New Roman" w:hAnsi="Times New Roman" w:hint="default"/>
        <w:b w:val="0"/>
        <w:i w:val="0"/>
        <w:sz w:val="22"/>
        <w:szCs w:val="22"/>
      </w:rPr>
    </w:lvl>
    <w:lvl w:ilvl="6">
      <w:start w:val="1"/>
      <w:numFmt w:val="none"/>
      <w:lvlText w:val="%7"/>
      <w:lvlJc w:val="left"/>
      <w:pPr>
        <w:tabs>
          <w:tab w:val="num" w:pos="-216"/>
        </w:tabs>
        <w:ind w:left="144" w:firstLine="0"/>
      </w:pPr>
      <w:rPr>
        <w:rFonts w:ascii="Times New Roman" w:hAnsi="Times New Roman" w:hint="default"/>
        <w:b w:val="0"/>
        <w:i w:val="0"/>
        <w:sz w:val="22"/>
        <w:szCs w:val="22"/>
      </w:rPr>
    </w:lvl>
    <w:lvl w:ilvl="7">
      <w:start w:val="1"/>
      <w:numFmt w:val="none"/>
      <w:lvlText w:val="%8."/>
      <w:lvlJc w:val="left"/>
      <w:pPr>
        <w:tabs>
          <w:tab w:val="num" w:pos="144"/>
        </w:tabs>
        <w:ind w:left="144" w:hanging="360"/>
      </w:pPr>
      <w:rPr>
        <w:rFonts w:ascii="Times New Roman" w:hAnsi="Times New Roman" w:hint="default"/>
        <w:b w:val="0"/>
        <w:i w:val="0"/>
        <w:sz w:val="22"/>
        <w:szCs w:val="22"/>
      </w:rPr>
    </w:lvl>
    <w:lvl w:ilvl="8">
      <w:start w:val="1"/>
      <w:numFmt w:val="none"/>
      <w:lvlRestart w:val="3"/>
      <w:lvlText w:val="%9"/>
      <w:lvlJc w:val="left"/>
      <w:pPr>
        <w:tabs>
          <w:tab w:val="num" w:pos="-216"/>
        </w:tabs>
        <w:ind w:left="-216" w:firstLine="0"/>
      </w:pPr>
      <w:rPr>
        <w:rFonts w:hint="default"/>
      </w:rPr>
    </w:lvl>
  </w:abstractNum>
  <w:abstractNum w:abstractNumId="1" w15:restartNumberingAfterBreak="0">
    <w:nsid w:val="0C5673B6"/>
    <w:multiLevelType w:val="hybridMultilevel"/>
    <w:tmpl w:val="BE7C1A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6D3FE4"/>
    <w:multiLevelType w:val="hybridMultilevel"/>
    <w:tmpl w:val="1F7EA61C"/>
    <w:lvl w:ilvl="0" w:tplc="EA9AD08C">
      <w:start w:val="1"/>
      <w:numFmt w:val="lowerLetter"/>
      <w:pStyle w:val="TableListOrderedabc2"/>
      <w:lvlText w:val="%1."/>
      <w:lvlJc w:val="left"/>
      <w:pPr>
        <w:ind w:left="878" w:hanging="388"/>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 w15:restartNumberingAfterBreak="0">
    <w:nsid w:val="22043E85"/>
    <w:multiLevelType w:val="hybridMultilevel"/>
    <w:tmpl w:val="831E75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05965"/>
    <w:multiLevelType w:val="multilevel"/>
    <w:tmpl w:val="A7ACED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DD21753"/>
    <w:multiLevelType w:val="multilevel"/>
    <w:tmpl w:val="19B49410"/>
    <w:lvl w:ilvl="0">
      <w:start w:val="1"/>
      <w:numFmt w:val="bullet"/>
      <w:pStyle w:val="ListBullet"/>
      <w:lvlText w:val=""/>
      <w:lvlJc w:val="left"/>
      <w:pPr>
        <w:ind w:left="720" w:hanging="360"/>
      </w:pPr>
      <w:rPr>
        <w:rFonts w:ascii="Symbol" w:hAnsi="Symbol" w:hint="default"/>
      </w:rPr>
    </w:lvl>
    <w:lvl w:ilvl="1">
      <w:start w:val="1"/>
      <w:numFmt w:val="bullet"/>
      <w:pStyle w:val="ListBullet2"/>
      <w:lvlText w:val=""/>
      <w:lvlJc w:val="left"/>
      <w:pPr>
        <w:ind w:left="1080" w:hanging="360"/>
      </w:pPr>
      <w:rPr>
        <w:rFonts w:ascii="Symbol" w:hAnsi="Symbol" w:hint="default"/>
      </w:rPr>
    </w:lvl>
    <w:lvl w:ilvl="2">
      <w:start w:val="1"/>
      <w:numFmt w:val="bullet"/>
      <w:pStyle w:val="ListBullet3"/>
      <w:lvlText w:val=""/>
      <w:lvlJc w:val="left"/>
      <w:pPr>
        <w:ind w:left="1440" w:hanging="360"/>
      </w:pPr>
      <w:rPr>
        <w:rFonts w:ascii="Symbol" w:hAnsi="Symbol" w:hint="default"/>
      </w:rPr>
    </w:lvl>
    <w:lvl w:ilvl="3">
      <w:start w:val="1"/>
      <w:numFmt w:val="bullet"/>
      <w:pStyle w:val="ListBullet4"/>
      <w:lvlText w:val=""/>
      <w:lvlJc w:val="left"/>
      <w:pPr>
        <w:ind w:left="1800" w:hanging="360"/>
      </w:pPr>
      <w:rPr>
        <w:rFonts w:ascii="Symbol" w:hAnsi="Symbol" w:hint="default"/>
      </w:rPr>
    </w:lvl>
    <w:lvl w:ilvl="4">
      <w:start w:val="1"/>
      <w:numFmt w:val="bullet"/>
      <w:pStyle w:val="ListBullet5"/>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w:abstractNumId="6" w15:restartNumberingAfterBreak="0">
    <w:nsid w:val="3A633334"/>
    <w:multiLevelType w:val="hybridMultilevel"/>
    <w:tmpl w:val="34CC0776"/>
    <w:lvl w:ilvl="0" w:tplc="B01A4CA0">
      <w:start w:val="1"/>
      <w:numFmt w:val="decimal"/>
      <w:pStyle w:val="ListNumber"/>
      <w:lvlText w:val="%1."/>
      <w:lvlJc w:val="left"/>
      <w:pPr>
        <w:ind w:left="720" w:hanging="360"/>
      </w:pPr>
      <w:rPr>
        <w:rFonts w:ascii="Times New Roman" w:hAnsi="Times New Roman" w:hint="default"/>
        <w:b w:val="0"/>
        <w:i w:val="0"/>
        <w:sz w:val="22"/>
      </w:rPr>
    </w:lvl>
    <w:lvl w:ilvl="1" w:tplc="15781998" w:tentative="1">
      <w:start w:val="1"/>
      <w:numFmt w:val="lowerLetter"/>
      <w:lvlText w:val="%2."/>
      <w:lvlJc w:val="left"/>
      <w:pPr>
        <w:ind w:left="1440" w:hanging="360"/>
      </w:pPr>
    </w:lvl>
    <w:lvl w:ilvl="2" w:tplc="5A3059E0" w:tentative="1">
      <w:start w:val="1"/>
      <w:numFmt w:val="lowerRoman"/>
      <w:lvlText w:val="%3."/>
      <w:lvlJc w:val="right"/>
      <w:pPr>
        <w:ind w:left="2160" w:hanging="180"/>
      </w:pPr>
    </w:lvl>
    <w:lvl w:ilvl="3" w:tplc="4B3E0B86" w:tentative="1">
      <w:start w:val="1"/>
      <w:numFmt w:val="decimal"/>
      <w:lvlText w:val="%4."/>
      <w:lvlJc w:val="left"/>
      <w:pPr>
        <w:ind w:left="2880" w:hanging="360"/>
      </w:pPr>
    </w:lvl>
    <w:lvl w:ilvl="4" w:tplc="81343032" w:tentative="1">
      <w:start w:val="1"/>
      <w:numFmt w:val="lowerLetter"/>
      <w:lvlText w:val="%5."/>
      <w:lvlJc w:val="left"/>
      <w:pPr>
        <w:ind w:left="3600" w:hanging="360"/>
      </w:pPr>
    </w:lvl>
    <w:lvl w:ilvl="5" w:tplc="6B7257B0" w:tentative="1">
      <w:start w:val="1"/>
      <w:numFmt w:val="lowerRoman"/>
      <w:lvlText w:val="%6."/>
      <w:lvlJc w:val="right"/>
      <w:pPr>
        <w:ind w:left="4320" w:hanging="180"/>
      </w:pPr>
    </w:lvl>
    <w:lvl w:ilvl="6" w:tplc="8B6E8754" w:tentative="1">
      <w:start w:val="1"/>
      <w:numFmt w:val="decimal"/>
      <w:lvlText w:val="%7."/>
      <w:lvlJc w:val="left"/>
      <w:pPr>
        <w:ind w:left="5040" w:hanging="360"/>
      </w:pPr>
    </w:lvl>
    <w:lvl w:ilvl="7" w:tplc="1390F0A0" w:tentative="1">
      <w:start w:val="1"/>
      <w:numFmt w:val="lowerLetter"/>
      <w:lvlText w:val="%8."/>
      <w:lvlJc w:val="left"/>
      <w:pPr>
        <w:ind w:left="5760" w:hanging="360"/>
      </w:pPr>
    </w:lvl>
    <w:lvl w:ilvl="8" w:tplc="C068E5B8" w:tentative="1">
      <w:start w:val="1"/>
      <w:numFmt w:val="lowerRoman"/>
      <w:lvlText w:val="%9."/>
      <w:lvlJc w:val="right"/>
      <w:pPr>
        <w:ind w:left="6480" w:hanging="180"/>
      </w:pPr>
    </w:lvl>
  </w:abstractNum>
  <w:abstractNum w:abstractNumId="7" w15:restartNumberingAfterBreak="0">
    <w:nsid w:val="40F77F8B"/>
    <w:multiLevelType w:val="multilevel"/>
    <w:tmpl w:val="6B6ED364"/>
    <w:lvl w:ilvl="0">
      <w:start w:val="1"/>
      <w:numFmt w:val="decimal"/>
      <w:lvlText w:val="Chapter %1:"/>
      <w:lvlJc w:val="left"/>
      <w:pPr>
        <w:tabs>
          <w:tab w:val="num" w:pos="2520"/>
        </w:tabs>
        <w:ind w:left="2520" w:hanging="2880"/>
      </w:pPr>
      <w:rPr>
        <w:rFonts w:hint="default"/>
      </w:rPr>
    </w:lvl>
    <w:lvl w:ilvl="1">
      <w:start w:val="1"/>
      <w:numFmt w:val="none"/>
      <w:lvlRestart w:val="0"/>
      <w:pStyle w:val="Heading2"/>
      <w:isLgl/>
      <w:suff w:val="nothing"/>
      <w:lvlText w:val=""/>
      <w:lvlJc w:val="left"/>
      <w:pPr>
        <w:ind w:left="-360" w:firstLine="0"/>
      </w:pPr>
      <w:rPr>
        <w:rFonts w:hint="default"/>
      </w:rPr>
    </w:lvl>
    <w:lvl w:ilvl="2">
      <w:start w:val="1"/>
      <w:numFmt w:val="none"/>
      <w:lvlRestart w:val="0"/>
      <w:pStyle w:val="Heading3"/>
      <w:suff w:val="nothing"/>
      <w:lvlText w:val=""/>
      <w:lvlJc w:val="left"/>
      <w:pPr>
        <w:ind w:left="-360" w:firstLine="0"/>
      </w:pPr>
      <w:rPr>
        <w:rFonts w:hint="default"/>
      </w:rPr>
    </w:lvl>
    <w:lvl w:ilvl="3">
      <w:start w:val="1"/>
      <w:numFmt w:val="decimal"/>
      <w:pStyle w:val="Table"/>
      <w:suff w:val="nothing"/>
      <w:lvlText w:val="%4"/>
      <w:lvlJc w:val="left"/>
      <w:pPr>
        <w:ind w:left="-144" w:firstLine="144"/>
      </w:pPr>
      <w:rPr>
        <w:rFonts w:hint="default"/>
      </w:rPr>
    </w:lvl>
    <w:lvl w:ilvl="4">
      <w:start w:val="1"/>
      <w:numFmt w:val="bullet"/>
      <w:lvlText w:val=""/>
      <w:lvlJc w:val="left"/>
      <w:pPr>
        <w:tabs>
          <w:tab w:val="num" w:pos="0"/>
        </w:tabs>
        <w:ind w:left="0" w:hanging="360"/>
      </w:pPr>
      <w:rPr>
        <w:rFonts w:ascii="Symbol" w:hAnsi="Symbol" w:hint="default"/>
        <w:b w:val="0"/>
        <w:i w:val="0"/>
        <w:sz w:val="22"/>
        <w:szCs w:val="22"/>
      </w:rPr>
    </w:lvl>
    <w:lvl w:ilvl="5">
      <w:start w:val="1"/>
      <w:numFmt w:val="decimal"/>
      <w:lvlRestart w:val="3"/>
      <w:lvlText w:val="%6."/>
      <w:lvlJc w:val="left"/>
      <w:pPr>
        <w:tabs>
          <w:tab w:val="num" w:pos="0"/>
        </w:tabs>
        <w:ind w:left="360" w:hanging="360"/>
      </w:pPr>
      <w:rPr>
        <w:rFonts w:ascii="Times New Roman" w:hAnsi="Times New Roman" w:hint="default"/>
        <w:b w:val="0"/>
        <w:i w:val="0"/>
        <w:sz w:val="22"/>
        <w:szCs w:val="22"/>
      </w:rPr>
    </w:lvl>
    <w:lvl w:ilvl="6">
      <w:start w:val="1"/>
      <w:numFmt w:val="bullet"/>
      <w:lvlText w:val=""/>
      <w:lvlJc w:val="left"/>
      <w:pPr>
        <w:tabs>
          <w:tab w:val="num" w:pos="-360"/>
        </w:tabs>
        <w:ind w:left="0" w:firstLine="0"/>
      </w:pPr>
      <w:rPr>
        <w:rFonts w:ascii="Symbol" w:hAnsi="Symbol" w:hint="default"/>
        <w:b w:val="0"/>
        <w:i w:val="0"/>
        <w:sz w:val="22"/>
        <w:szCs w:val="22"/>
      </w:rPr>
    </w:lvl>
    <w:lvl w:ilvl="7">
      <w:start w:val="1"/>
      <w:numFmt w:val="none"/>
      <w:lvlText w:val="%8."/>
      <w:lvlJc w:val="left"/>
      <w:pPr>
        <w:tabs>
          <w:tab w:val="num" w:pos="0"/>
        </w:tabs>
        <w:ind w:left="0" w:hanging="360"/>
      </w:pPr>
      <w:rPr>
        <w:rFonts w:ascii="Times New Roman" w:hAnsi="Times New Roman" w:hint="default"/>
        <w:b w:val="0"/>
        <w:i w:val="0"/>
        <w:sz w:val="22"/>
        <w:szCs w:val="22"/>
      </w:rPr>
    </w:lvl>
    <w:lvl w:ilvl="8">
      <w:start w:val="1"/>
      <w:numFmt w:val="lowerLetter"/>
      <w:lvlText w:val="%9."/>
      <w:lvlJc w:val="left"/>
      <w:pPr>
        <w:tabs>
          <w:tab w:val="num" w:pos="-360"/>
        </w:tabs>
        <w:ind w:left="-360" w:firstLine="0"/>
      </w:pPr>
      <w:rPr>
        <w:rFonts w:hint="default"/>
      </w:rPr>
    </w:lvl>
  </w:abstractNum>
  <w:abstractNum w:abstractNumId="8" w15:restartNumberingAfterBreak="0">
    <w:nsid w:val="48802032"/>
    <w:multiLevelType w:val="multilevel"/>
    <w:tmpl w:val="80A26CEC"/>
    <w:lvl w:ilvl="0">
      <w:start w:val="1"/>
      <w:numFmt w:val="lowerLetter"/>
      <w:lvlRestart w:val="0"/>
      <w:pStyle w:val="Listabc"/>
      <w:lvlText w:val="%1."/>
      <w:lvlJc w:val="left"/>
      <w:pPr>
        <w:ind w:left="360" w:hanging="360"/>
      </w:pPr>
      <w:rPr>
        <w:rFonts w:hint="default"/>
        <w:b w:val="0"/>
        <w:i w:val="0"/>
        <w:sz w:val="22"/>
      </w:rPr>
    </w:lvl>
    <w:lvl w:ilvl="1">
      <w:start w:val="1"/>
      <w:numFmt w:val="lowerLetter"/>
      <w:lvlRestart w:val="0"/>
      <w:pStyle w:val="Listabc2"/>
      <w:lvlText w:val="%2."/>
      <w:lvlJc w:val="left"/>
      <w:pPr>
        <w:ind w:left="72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41A3E9B"/>
    <w:multiLevelType w:val="hybridMultilevel"/>
    <w:tmpl w:val="0B32D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6096954"/>
    <w:multiLevelType w:val="hybridMultilevel"/>
    <w:tmpl w:val="221876BC"/>
    <w:lvl w:ilvl="0" w:tplc="0860AB6C">
      <w:start w:val="1"/>
      <w:numFmt w:val="decimal"/>
      <w:pStyle w:val="ListNumber2"/>
      <w:lvlText w:val="%1."/>
      <w:lvlJc w:val="left"/>
      <w:pPr>
        <w:ind w:left="1080" w:hanging="360"/>
      </w:pPr>
      <w:rPr>
        <w:rFonts w:ascii="Times New Roman" w:hAnsi="Times New Roman" w:hint="default"/>
        <w:b w:val="0"/>
        <w:i w:val="0"/>
        <w:sz w:val="22"/>
      </w:rPr>
    </w:lvl>
    <w:lvl w:ilvl="1" w:tplc="D5DE3784" w:tentative="1">
      <w:start w:val="1"/>
      <w:numFmt w:val="lowerLetter"/>
      <w:lvlText w:val="%2."/>
      <w:lvlJc w:val="left"/>
      <w:pPr>
        <w:ind w:left="1800" w:hanging="360"/>
      </w:pPr>
    </w:lvl>
    <w:lvl w:ilvl="2" w:tplc="1A884858" w:tentative="1">
      <w:start w:val="1"/>
      <w:numFmt w:val="lowerRoman"/>
      <w:lvlText w:val="%3."/>
      <w:lvlJc w:val="right"/>
      <w:pPr>
        <w:ind w:left="2520" w:hanging="180"/>
      </w:pPr>
    </w:lvl>
    <w:lvl w:ilvl="3" w:tplc="A5CC2E1A" w:tentative="1">
      <w:start w:val="1"/>
      <w:numFmt w:val="decimal"/>
      <w:lvlText w:val="%4."/>
      <w:lvlJc w:val="left"/>
      <w:pPr>
        <w:ind w:left="3240" w:hanging="360"/>
      </w:pPr>
    </w:lvl>
    <w:lvl w:ilvl="4" w:tplc="157C752C" w:tentative="1">
      <w:start w:val="1"/>
      <w:numFmt w:val="lowerLetter"/>
      <w:lvlText w:val="%5."/>
      <w:lvlJc w:val="left"/>
      <w:pPr>
        <w:ind w:left="3960" w:hanging="360"/>
      </w:pPr>
    </w:lvl>
    <w:lvl w:ilvl="5" w:tplc="814CC9D8" w:tentative="1">
      <w:start w:val="1"/>
      <w:numFmt w:val="lowerRoman"/>
      <w:lvlText w:val="%6."/>
      <w:lvlJc w:val="right"/>
      <w:pPr>
        <w:ind w:left="4680" w:hanging="180"/>
      </w:pPr>
    </w:lvl>
    <w:lvl w:ilvl="6" w:tplc="E7E01EA8" w:tentative="1">
      <w:start w:val="1"/>
      <w:numFmt w:val="decimal"/>
      <w:lvlText w:val="%7."/>
      <w:lvlJc w:val="left"/>
      <w:pPr>
        <w:ind w:left="5400" w:hanging="360"/>
      </w:pPr>
    </w:lvl>
    <w:lvl w:ilvl="7" w:tplc="71A89428" w:tentative="1">
      <w:start w:val="1"/>
      <w:numFmt w:val="lowerLetter"/>
      <w:lvlText w:val="%8."/>
      <w:lvlJc w:val="left"/>
      <w:pPr>
        <w:ind w:left="6120" w:hanging="360"/>
      </w:pPr>
    </w:lvl>
    <w:lvl w:ilvl="8" w:tplc="70ACD0E0" w:tentative="1">
      <w:start w:val="1"/>
      <w:numFmt w:val="lowerRoman"/>
      <w:lvlText w:val="%9."/>
      <w:lvlJc w:val="right"/>
      <w:pPr>
        <w:ind w:left="6840" w:hanging="180"/>
      </w:pPr>
    </w:lvl>
  </w:abstractNum>
  <w:abstractNum w:abstractNumId="11" w15:restartNumberingAfterBreak="0">
    <w:nsid w:val="56F95C69"/>
    <w:multiLevelType w:val="hybridMultilevel"/>
    <w:tmpl w:val="9F0AAF86"/>
    <w:lvl w:ilvl="0" w:tplc="C8143E76">
      <w:start w:val="1"/>
      <w:numFmt w:val="none"/>
      <w:pStyle w:val="Note"/>
      <w:lvlText w:val="%1Note:"/>
      <w:lvlJc w:val="left"/>
      <w:pPr>
        <w:tabs>
          <w:tab w:val="num" w:pos="1292"/>
        </w:tabs>
        <w:ind w:left="1292" w:hanging="720"/>
      </w:pPr>
      <w:rPr>
        <w:rFonts w:hint="default"/>
      </w:rPr>
    </w:lvl>
    <w:lvl w:ilvl="1" w:tplc="8C5E707E" w:tentative="1">
      <w:start w:val="1"/>
      <w:numFmt w:val="lowerLetter"/>
      <w:lvlText w:val="%2."/>
      <w:lvlJc w:val="left"/>
      <w:pPr>
        <w:tabs>
          <w:tab w:val="num" w:pos="1440"/>
        </w:tabs>
        <w:ind w:left="1440" w:hanging="360"/>
      </w:pPr>
    </w:lvl>
    <w:lvl w:ilvl="2" w:tplc="0016ADCA" w:tentative="1">
      <w:start w:val="1"/>
      <w:numFmt w:val="lowerRoman"/>
      <w:lvlText w:val="%3."/>
      <w:lvlJc w:val="right"/>
      <w:pPr>
        <w:tabs>
          <w:tab w:val="num" w:pos="2160"/>
        </w:tabs>
        <w:ind w:left="2160" w:hanging="180"/>
      </w:pPr>
    </w:lvl>
    <w:lvl w:ilvl="3" w:tplc="B1F6C1C2" w:tentative="1">
      <w:start w:val="1"/>
      <w:numFmt w:val="decimal"/>
      <w:lvlText w:val="%4."/>
      <w:lvlJc w:val="left"/>
      <w:pPr>
        <w:tabs>
          <w:tab w:val="num" w:pos="2880"/>
        </w:tabs>
        <w:ind w:left="2880" w:hanging="360"/>
      </w:pPr>
    </w:lvl>
    <w:lvl w:ilvl="4" w:tplc="A45E5D58" w:tentative="1">
      <w:start w:val="1"/>
      <w:numFmt w:val="lowerLetter"/>
      <w:lvlText w:val="%5."/>
      <w:lvlJc w:val="left"/>
      <w:pPr>
        <w:tabs>
          <w:tab w:val="num" w:pos="3600"/>
        </w:tabs>
        <w:ind w:left="3600" w:hanging="360"/>
      </w:pPr>
    </w:lvl>
    <w:lvl w:ilvl="5" w:tplc="703C0B04" w:tentative="1">
      <w:start w:val="1"/>
      <w:numFmt w:val="lowerRoman"/>
      <w:lvlText w:val="%6."/>
      <w:lvlJc w:val="right"/>
      <w:pPr>
        <w:tabs>
          <w:tab w:val="num" w:pos="4320"/>
        </w:tabs>
        <w:ind w:left="4320" w:hanging="180"/>
      </w:pPr>
    </w:lvl>
    <w:lvl w:ilvl="6" w:tplc="0E4CF27A" w:tentative="1">
      <w:start w:val="1"/>
      <w:numFmt w:val="decimal"/>
      <w:lvlText w:val="%7."/>
      <w:lvlJc w:val="left"/>
      <w:pPr>
        <w:tabs>
          <w:tab w:val="num" w:pos="5040"/>
        </w:tabs>
        <w:ind w:left="5040" w:hanging="360"/>
      </w:pPr>
    </w:lvl>
    <w:lvl w:ilvl="7" w:tplc="BC0C91A2" w:tentative="1">
      <w:start w:val="1"/>
      <w:numFmt w:val="lowerLetter"/>
      <w:lvlText w:val="%8."/>
      <w:lvlJc w:val="left"/>
      <w:pPr>
        <w:tabs>
          <w:tab w:val="num" w:pos="5760"/>
        </w:tabs>
        <w:ind w:left="5760" w:hanging="360"/>
      </w:pPr>
    </w:lvl>
    <w:lvl w:ilvl="8" w:tplc="83F868BE" w:tentative="1">
      <w:start w:val="1"/>
      <w:numFmt w:val="lowerRoman"/>
      <w:lvlText w:val="%9."/>
      <w:lvlJc w:val="right"/>
      <w:pPr>
        <w:tabs>
          <w:tab w:val="num" w:pos="6480"/>
        </w:tabs>
        <w:ind w:left="6480" w:hanging="180"/>
      </w:pPr>
    </w:lvl>
  </w:abstractNum>
  <w:abstractNum w:abstractNumId="12" w15:restartNumberingAfterBreak="0">
    <w:nsid w:val="6D71498A"/>
    <w:multiLevelType w:val="singleLevel"/>
    <w:tmpl w:val="E1389C26"/>
    <w:name w:val="Listabc3"/>
    <w:lvl w:ilvl="0">
      <w:start w:val="1"/>
      <w:numFmt w:val="decimal"/>
      <w:lvlText w:val="%1."/>
      <w:legacy w:legacy="1" w:legacySpace="0" w:legacyIndent="360"/>
      <w:lvlJc w:val="left"/>
      <w:pPr>
        <w:ind w:left="360" w:hanging="360"/>
      </w:pPr>
    </w:lvl>
  </w:abstractNum>
  <w:abstractNum w:abstractNumId="13" w15:restartNumberingAfterBreak="0">
    <w:nsid w:val="72EC2775"/>
    <w:multiLevelType w:val="multilevel"/>
    <w:tmpl w:val="A7ACED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E851AF4"/>
    <w:multiLevelType w:val="singleLevel"/>
    <w:tmpl w:val="6136F46E"/>
    <w:name w:val="Listabc2"/>
    <w:lvl w:ilvl="0">
      <w:start w:val="2"/>
      <w:numFmt w:val="decimal"/>
      <w:lvlText w:val="%1. "/>
      <w:legacy w:legacy="1" w:legacySpace="0" w:legacyIndent="360"/>
      <w:lvlJc w:val="left"/>
      <w:pPr>
        <w:ind w:left="360" w:hanging="360"/>
      </w:pPr>
      <w:rPr>
        <w:rFonts w:ascii="Times New Roman" w:hAnsi="Times New Roman" w:hint="default"/>
        <w:b w:val="0"/>
        <w:i w:val="0"/>
        <w:sz w:val="22"/>
        <w:u w:val="none"/>
      </w:rPr>
    </w:lvl>
  </w:abstractNum>
  <w:num w:numId="1" w16cid:durableId="1218978471">
    <w:abstractNumId w:val="0"/>
  </w:num>
  <w:num w:numId="2" w16cid:durableId="808936756">
    <w:abstractNumId w:val="8"/>
  </w:num>
  <w:num w:numId="3" w16cid:durableId="933972727">
    <w:abstractNumId w:val="5"/>
  </w:num>
  <w:num w:numId="4" w16cid:durableId="901331917">
    <w:abstractNumId w:val="6"/>
  </w:num>
  <w:num w:numId="5" w16cid:durableId="1256130168">
    <w:abstractNumId w:val="10"/>
  </w:num>
  <w:num w:numId="6" w16cid:durableId="891959274">
    <w:abstractNumId w:val="7"/>
  </w:num>
  <w:num w:numId="7" w16cid:durableId="30814356">
    <w:abstractNumId w:val="11"/>
  </w:num>
  <w:num w:numId="8" w16cid:durableId="1341393420">
    <w:abstractNumId w:val="2"/>
  </w:num>
  <w:num w:numId="9" w16cid:durableId="595288243">
    <w:abstractNumId w:val="4"/>
  </w:num>
  <w:num w:numId="10" w16cid:durableId="241767443">
    <w:abstractNumId w:val="9"/>
  </w:num>
  <w:num w:numId="11" w16cid:durableId="875044529">
    <w:abstractNumId w:val="3"/>
  </w:num>
  <w:num w:numId="12" w16cid:durableId="1697191493">
    <w:abstractNumId w:val="13"/>
  </w:num>
  <w:num w:numId="13" w16cid:durableId="23910106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formatting="1" w:enforcement="0"/>
  <w:defaultTabStop w:val="360"/>
  <w:drawingGridHorizontalSpacing w:val="26"/>
  <w:displayHorizont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474"/>
    <w:rsid w:val="00001128"/>
    <w:rsid w:val="00002E91"/>
    <w:rsid w:val="00004382"/>
    <w:rsid w:val="000044EA"/>
    <w:rsid w:val="00004690"/>
    <w:rsid w:val="00004984"/>
    <w:rsid w:val="00004990"/>
    <w:rsid w:val="00005224"/>
    <w:rsid w:val="00007045"/>
    <w:rsid w:val="00007067"/>
    <w:rsid w:val="000117A0"/>
    <w:rsid w:val="00011DC0"/>
    <w:rsid w:val="000120B0"/>
    <w:rsid w:val="0001220D"/>
    <w:rsid w:val="00012C35"/>
    <w:rsid w:val="000136DF"/>
    <w:rsid w:val="00013B27"/>
    <w:rsid w:val="00014AE0"/>
    <w:rsid w:val="0001696C"/>
    <w:rsid w:val="0001699B"/>
    <w:rsid w:val="00017107"/>
    <w:rsid w:val="00020381"/>
    <w:rsid w:val="00021A9E"/>
    <w:rsid w:val="0002215E"/>
    <w:rsid w:val="0002230B"/>
    <w:rsid w:val="00022674"/>
    <w:rsid w:val="00023ABC"/>
    <w:rsid w:val="000241F0"/>
    <w:rsid w:val="00024381"/>
    <w:rsid w:val="0002601B"/>
    <w:rsid w:val="0003035B"/>
    <w:rsid w:val="00030AD2"/>
    <w:rsid w:val="00030C5A"/>
    <w:rsid w:val="00031256"/>
    <w:rsid w:val="00031D3D"/>
    <w:rsid w:val="00033F92"/>
    <w:rsid w:val="00034033"/>
    <w:rsid w:val="0003549A"/>
    <w:rsid w:val="000359EA"/>
    <w:rsid w:val="00036615"/>
    <w:rsid w:val="0003678A"/>
    <w:rsid w:val="00036CCC"/>
    <w:rsid w:val="0003709F"/>
    <w:rsid w:val="0003744F"/>
    <w:rsid w:val="00037480"/>
    <w:rsid w:val="00037CE0"/>
    <w:rsid w:val="00040490"/>
    <w:rsid w:val="00040E31"/>
    <w:rsid w:val="00040FD6"/>
    <w:rsid w:val="00041D44"/>
    <w:rsid w:val="00041DE8"/>
    <w:rsid w:val="000437C2"/>
    <w:rsid w:val="00043B91"/>
    <w:rsid w:val="00044408"/>
    <w:rsid w:val="000454D7"/>
    <w:rsid w:val="00046A6D"/>
    <w:rsid w:val="00046E1A"/>
    <w:rsid w:val="00046F53"/>
    <w:rsid w:val="00046FF1"/>
    <w:rsid w:val="00047E5B"/>
    <w:rsid w:val="0005073E"/>
    <w:rsid w:val="000518C1"/>
    <w:rsid w:val="0005265B"/>
    <w:rsid w:val="00052FC3"/>
    <w:rsid w:val="00053A31"/>
    <w:rsid w:val="00053FD3"/>
    <w:rsid w:val="00054BFE"/>
    <w:rsid w:val="00054CE7"/>
    <w:rsid w:val="00054D37"/>
    <w:rsid w:val="000555B5"/>
    <w:rsid w:val="00055D24"/>
    <w:rsid w:val="00057CFA"/>
    <w:rsid w:val="00060591"/>
    <w:rsid w:val="00060D11"/>
    <w:rsid w:val="00060E8D"/>
    <w:rsid w:val="0006182F"/>
    <w:rsid w:val="000618D7"/>
    <w:rsid w:val="00061A11"/>
    <w:rsid w:val="00062F4D"/>
    <w:rsid w:val="0006434D"/>
    <w:rsid w:val="00066771"/>
    <w:rsid w:val="000667F5"/>
    <w:rsid w:val="000668E0"/>
    <w:rsid w:val="0006771C"/>
    <w:rsid w:val="00067BD5"/>
    <w:rsid w:val="00071322"/>
    <w:rsid w:val="00072AB1"/>
    <w:rsid w:val="00073F33"/>
    <w:rsid w:val="00074727"/>
    <w:rsid w:val="000748DE"/>
    <w:rsid w:val="00074C6D"/>
    <w:rsid w:val="0007503B"/>
    <w:rsid w:val="00075645"/>
    <w:rsid w:val="00075798"/>
    <w:rsid w:val="00076554"/>
    <w:rsid w:val="00076FB2"/>
    <w:rsid w:val="0007718E"/>
    <w:rsid w:val="000803D7"/>
    <w:rsid w:val="0008059E"/>
    <w:rsid w:val="000812DD"/>
    <w:rsid w:val="000818AD"/>
    <w:rsid w:val="00082719"/>
    <w:rsid w:val="0008289B"/>
    <w:rsid w:val="00082E99"/>
    <w:rsid w:val="000838D7"/>
    <w:rsid w:val="00084084"/>
    <w:rsid w:val="000846E5"/>
    <w:rsid w:val="00085277"/>
    <w:rsid w:val="00086278"/>
    <w:rsid w:val="000863C9"/>
    <w:rsid w:val="000877DD"/>
    <w:rsid w:val="000901B9"/>
    <w:rsid w:val="00090A83"/>
    <w:rsid w:val="00090A99"/>
    <w:rsid w:val="00091338"/>
    <w:rsid w:val="00091649"/>
    <w:rsid w:val="0009266E"/>
    <w:rsid w:val="00092BF0"/>
    <w:rsid w:val="00093965"/>
    <w:rsid w:val="00094E50"/>
    <w:rsid w:val="00094ECF"/>
    <w:rsid w:val="000961F3"/>
    <w:rsid w:val="000965D1"/>
    <w:rsid w:val="00097E74"/>
    <w:rsid w:val="000A0A3C"/>
    <w:rsid w:val="000A0C1C"/>
    <w:rsid w:val="000A0FC2"/>
    <w:rsid w:val="000A1154"/>
    <w:rsid w:val="000A33B1"/>
    <w:rsid w:val="000A5376"/>
    <w:rsid w:val="000A7F74"/>
    <w:rsid w:val="000B079D"/>
    <w:rsid w:val="000B0DF8"/>
    <w:rsid w:val="000B1273"/>
    <w:rsid w:val="000B2365"/>
    <w:rsid w:val="000B2BA1"/>
    <w:rsid w:val="000B2C6E"/>
    <w:rsid w:val="000B4F05"/>
    <w:rsid w:val="000B4F0D"/>
    <w:rsid w:val="000B6961"/>
    <w:rsid w:val="000B6B54"/>
    <w:rsid w:val="000B6D16"/>
    <w:rsid w:val="000B753B"/>
    <w:rsid w:val="000C0337"/>
    <w:rsid w:val="000C079D"/>
    <w:rsid w:val="000C1795"/>
    <w:rsid w:val="000C17CF"/>
    <w:rsid w:val="000C3470"/>
    <w:rsid w:val="000C3805"/>
    <w:rsid w:val="000C436C"/>
    <w:rsid w:val="000C59A8"/>
    <w:rsid w:val="000C5C74"/>
    <w:rsid w:val="000C5C91"/>
    <w:rsid w:val="000C6747"/>
    <w:rsid w:val="000C6A5A"/>
    <w:rsid w:val="000C6DA0"/>
    <w:rsid w:val="000C78AF"/>
    <w:rsid w:val="000C7B74"/>
    <w:rsid w:val="000C7DB8"/>
    <w:rsid w:val="000D0AB5"/>
    <w:rsid w:val="000D17E6"/>
    <w:rsid w:val="000D265E"/>
    <w:rsid w:val="000D2706"/>
    <w:rsid w:val="000D2B41"/>
    <w:rsid w:val="000D2DCD"/>
    <w:rsid w:val="000D3F46"/>
    <w:rsid w:val="000D6721"/>
    <w:rsid w:val="000D67E3"/>
    <w:rsid w:val="000D6DFA"/>
    <w:rsid w:val="000D75AA"/>
    <w:rsid w:val="000D7952"/>
    <w:rsid w:val="000E07B6"/>
    <w:rsid w:val="000E11E5"/>
    <w:rsid w:val="000E1A6F"/>
    <w:rsid w:val="000E1C8B"/>
    <w:rsid w:val="000E3675"/>
    <w:rsid w:val="000E4563"/>
    <w:rsid w:val="000E4C99"/>
    <w:rsid w:val="000E5218"/>
    <w:rsid w:val="000E553E"/>
    <w:rsid w:val="000E5FE5"/>
    <w:rsid w:val="000E67AC"/>
    <w:rsid w:val="000E6BB3"/>
    <w:rsid w:val="000E7E7F"/>
    <w:rsid w:val="000F0168"/>
    <w:rsid w:val="000F1CAD"/>
    <w:rsid w:val="000F3696"/>
    <w:rsid w:val="000F392C"/>
    <w:rsid w:val="000F5A13"/>
    <w:rsid w:val="000F5B0F"/>
    <w:rsid w:val="000F6427"/>
    <w:rsid w:val="000F6BC7"/>
    <w:rsid w:val="000F7A60"/>
    <w:rsid w:val="000F7B76"/>
    <w:rsid w:val="0010197C"/>
    <w:rsid w:val="00104DA5"/>
    <w:rsid w:val="00104E99"/>
    <w:rsid w:val="00105EBD"/>
    <w:rsid w:val="001063AB"/>
    <w:rsid w:val="00106614"/>
    <w:rsid w:val="00106FFC"/>
    <w:rsid w:val="00107C17"/>
    <w:rsid w:val="0011091D"/>
    <w:rsid w:val="00110C18"/>
    <w:rsid w:val="001112C7"/>
    <w:rsid w:val="0011247D"/>
    <w:rsid w:val="001143F0"/>
    <w:rsid w:val="00114798"/>
    <w:rsid w:val="001149BB"/>
    <w:rsid w:val="00114E40"/>
    <w:rsid w:val="00115D05"/>
    <w:rsid w:val="001161F4"/>
    <w:rsid w:val="0011782D"/>
    <w:rsid w:val="00117866"/>
    <w:rsid w:val="00117F46"/>
    <w:rsid w:val="00120F24"/>
    <w:rsid w:val="001214D1"/>
    <w:rsid w:val="00121E32"/>
    <w:rsid w:val="001221F5"/>
    <w:rsid w:val="00122587"/>
    <w:rsid w:val="001265C6"/>
    <w:rsid w:val="001267F6"/>
    <w:rsid w:val="00132104"/>
    <w:rsid w:val="001327A1"/>
    <w:rsid w:val="00132841"/>
    <w:rsid w:val="00132CDC"/>
    <w:rsid w:val="00132DF6"/>
    <w:rsid w:val="00135A1F"/>
    <w:rsid w:val="0013634D"/>
    <w:rsid w:val="001364F1"/>
    <w:rsid w:val="00137462"/>
    <w:rsid w:val="00137C09"/>
    <w:rsid w:val="00140A07"/>
    <w:rsid w:val="00140ACA"/>
    <w:rsid w:val="0014101B"/>
    <w:rsid w:val="001411FC"/>
    <w:rsid w:val="0014343D"/>
    <w:rsid w:val="0014361B"/>
    <w:rsid w:val="00143895"/>
    <w:rsid w:val="00143AC2"/>
    <w:rsid w:val="001441BC"/>
    <w:rsid w:val="00146FAB"/>
    <w:rsid w:val="001473EF"/>
    <w:rsid w:val="00151CB3"/>
    <w:rsid w:val="00151FC3"/>
    <w:rsid w:val="001521ED"/>
    <w:rsid w:val="00152BCF"/>
    <w:rsid w:val="00152DD9"/>
    <w:rsid w:val="0015373B"/>
    <w:rsid w:val="0015394B"/>
    <w:rsid w:val="001541A7"/>
    <w:rsid w:val="00154362"/>
    <w:rsid w:val="00155583"/>
    <w:rsid w:val="00155B4C"/>
    <w:rsid w:val="0015655E"/>
    <w:rsid w:val="001569FA"/>
    <w:rsid w:val="00156F93"/>
    <w:rsid w:val="00157CCD"/>
    <w:rsid w:val="0016045D"/>
    <w:rsid w:val="00160921"/>
    <w:rsid w:val="00161C7A"/>
    <w:rsid w:val="00162142"/>
    <w:rsid w:val="0016286A"/>
    <w:rsid w:val="0016291B"/>
    <w:rsid w:val="00162FB1"/>
    <w:rsid w:val="0016418B"/>
    <w:rsid w:val="001656EB"/>
    <w:rsid w:val="00165F63"/>
    <w:rsid w:val="00170794"/>
    <w:rsid w:val="00171D59"/>
    <w:rsid w:val="00173672"/>
    <w:rsid w:val="00174867"/>
    <w:rsid w:val="00175DB1"/>
    <w:rsid w:val="00177666"/>
    <w:rsid w:val="001810A1"/>
    <w:rsid w:val="00181136"/>
    <w:rsid w:val="001811C7"/>
    <w:rsid w:val="00181F2D"/>
    <w:rsid w:val="00183504"/>
    <w:rsid w:val="00183B76"/>
    <w:rsid w:val="00184AAD"/>
    <w:rsid w:val="001857FC"/>
    <w:rsid w:val="00185899"/>
    <w:rsid w:val="00185E02"/>
    <w:rsid w:val="00186209"/>
    <w:rsid w:val="001868BD"/>
    <w:rsid w:val="001870FE"/>
    <w:rsid w:val="00187246"/>
    <w:rsid w:val="001875D0"/>
    <w:rsid w:val="00191747"/>
    <w:rsid w:val="00191EA2"/>
    <w:rsid w:val="0019445C"/>
    <w:rsid w:val="00194886"/>
    <w:rsid w:val="001956F9"/>
    <w:rsid w:val="00195840"/>
    <w:rsid w:val="00196083"/>
    <w:rsid w:val="00197DCD"/>
    <w:rsid w:val="001A023B"/>
    <w:rsid w:val="001A072B"/>
    <w:rsid w:val="001A089F"/>
    <w:rsid w:val="001A1A10"/>
    <w:rsid w:val="001A374D"/>
    <w:rsid w:val="001A38D8"/>
    <w:rsid w:val="001A4188"/>
    <w:rsid w:val="001A683A"/>
    <w:rsid w:val="001A6915"/>
    <w:rsid w:val="001A6CCD"/>
    <w:rsid w:val="001A7E21"/>
    <w:rsid w:val="001A7FE0"/>
    <w:rsid w:val="001B0166"/>
    <w:rsid w:val="001B0573"/>
    <w:rsid w:val="001B05DA"/>
    <w:rsid w:val="001B1C34"/>
    <w:rsid w:val="001B1CE1"/>
    <w:rsid w:val="001B1FDD"/>
    <w:rsid w:val="001B2472"/>
    <w:rsid w:val="001B29D5"/>
    <w:rsid w:val="001B2C98"/>
    <w:rsid w:val="001B34AC"/>
    <w:rsid w:val="001B44B4"/>
    <w:rsid w:val="001B45BC"/>
    <w:rsid w:val="001B4672"/>
    <w:rsid w:val="001B632E"/>
    <w:rsid w:val="001B79D7"/>
    <w:rsid w:val="001B7B9B"/>
    <w:rsid w:val="001B7D51"/>
    <w:rsid w:val="001C171D"/>
    <w:rsid w:val="001C1AB9"/>
    <w:rsid w:val="001C24CC"/>
    <w:rsid w:val="001C28B5"/>
    <w:rsid w:val="001C30B1"/>
    <w:rsid w:val="001C30EA"/>
    <w:rsid w:val="001C333D"/>
    <w:rsid w:val="001C34AA"/>
    <w:rsid w:val="001C425B"/>
    <w:rsid w:val="001C43BB"/>
    <w:rsid w:val="001C5509"/>
    <w:rsid w:val="001C6029"/>
    <w:rsid w:val="001C64B4"/>
    <w:rsid w:val="001C691D"/>
    <w:rsid w:val="001D19B5"/>
    <w:rsid w:val="001D1A79"/>
    <w:rsid w:val="001D1F54"/>
    <w:rsid w:val="001D2587"/>
    <w:rsid w:val="001D25D2"/>
    <w:rsid w:val="001D2D9B"/>
    <w:rsid w:val="001D3C83"/>
    <w:rsid w:val="001D4288"/>
    <w:rsid w:val="001D64B2"/>
    <w:rsid w:val="001D69A9"/>
    <w:rsid w:val="001D772C"/>
    <w:rsid w:val="001D7F44"/>
    <w:rsid w:val="001E09BA"/>
    <w:rsid w:val="001E0BB8"/>
    <w:rsid w:val="001E1B8A"/>
    <w:rsid w:val="001E359F"/>
    <w:rsid w:val="001E3721"/>
    <w:rsid w:val="001E41A1"/>
    <w:rsid w:val="001E4AE2"/>
    <w:rsid w:val="001E6696"/>
    <w:rsid w:val="001E7024"/>
    <w:rsid w:val="001E70B3"/>
    <w:rsid w:val="001E7549"/>
    <w:rsid w:val="001E76E0"/>
    <w:rsid w:val="001F0149"/>
    <w:rsid w:val="001F018C"/>
    <w:rsid w:val="001F0446"/>
    <w:rsid w:val="001F164B"/>
    <w:rsid w:val="001F18E5"/>
    <w:rsid w:val="001F1DA2"/>
    <w:rsid w:val="001F2F79"/>
    <w:rsid w:val="001F5474"/>
    <w:rsid w:val="001F5905"/>
    <w:rsid w:val="001F69D1"/>
    <w:rsid w:val="001F6EE1"/>
    <w:rsid w:val="001F7654"/>
    <w:rsid w:val="001F7D08"/>
    <w:rsid w:val="0020010B"/>
    <w:rsid w:val="0020023E"/>
    <w:rsid w:val="00200EE3"/>
    <w:rsid w:val="00202136"/>
    <w:rsid w:val="00202211"/>
    <w:rsid w:val="00203082"/>
    <w:rsid w:val="0020377C"/>
    <w:rsid w:val="00203876"/>
    <w:rsid w:val="00205C39"/>
    <w:rsid w:val="0020642D"/>
    <w:rsid w:val="00206F5C"/>
    <w:rsid w:val="00207734"/>
    <w:rsid w:val="00207984"/>
    <w:rsid w:val="00207FE8"/>
    <w:rsid w:val="00210228"/>
    <w:rsid w:val="00210FAC"/>
    <w:rsid w:val="00211C43"/>
    <w:rsid w:val="002126E3"/>
    <w:rsid w:val="00213C29"/>
    <w:rsid w:val="00214F2F"/>
    <w:rsid w:val="0021569D"/>
    <w:rsid w:val="0021637E"/>
    <w:rsid w:val="002164AB"/>
    <w:rsid w:val="00216DA8"/>
    <w:rsid w:val="00217B65"/>
    <w:rsid w:val="00217F58"/>
    <w:rsid w:val="00220824"/>
    <w:rsid w:val="00222504"/>
    <w:rsid w:val="002225CB"/>
    <w:rsid w:val="002239A5"/>
    <w:rsid w:val="00224D7D"/>
    <w:rsid w:val="002259CA"/>
    <w:rsid w:val="00225AEF"/>
    <w:rsid w:val="00226476"/>
    <w:rsid w:val="00226F15"/>
    <w:rsid w:val="00230176"/>
    <w:rsid w:val="002305A6"/>
    <w:rsid w:val="00231C13"/>
    <w:rsid w:val="00232342"/>
    <w:rsid w:val="002325A2"/>
    <w:rsid w:val="00232A3D"/>
    <w:rsid w:val="00232C67"/>
    <w:rsid w:val="00233255"/>
    <w:rsid w:val="002338F5"/>
    <w:rsid w:val="00233CFD"/>
    <w:rsid w:val="002342C2"/>
    <w:rsid w:val="00234376"/>
    <w:rsid w:val="002343D9"/>
    <w:rsid w:val="00234600"/>
    <w:rsid w:val="00235329"/>
    <w:rsid w:val="002368C8"/>
    <w:rsid w:val="00236B92"/>
    <w:rsid w:val="00237676"/>
    <w:rsid w:val="00237807"/>
    <w:rsid w:val="00237AC6"/>
    <w:rsid w:val="002413CD"/>
    <w:rsid w:val="00241582"/>
    <w:rsid w:val="00241EA3"/>
    <w:rsid w:val="00243886"/>
    <w:rsid w:val="00245155"/>
    <w:rsid w:val="0025031E"/>
    <w:rsid w:val="002525FD"/>
    <w:rsid w:val="00252B53"/>
    <w:rsid w:val="00253B8F"/>
    <w:rsid w:val="00256A08"/>
    <w:rsid w:val="002574DE"/>
    <w:rsid w:val="00260935"/>
    <w:rsid w:val="00261482"/>
    <w:rsid w:val="00261A8B"/>
    <w:rsid w:val="00261C12"/>
    <w:rsid w:val="00262370"/>
    <w:rsid w:val="002623CC"/>
    <w:rsid w:val="00262B81"/>
    <w:rsid w:val="00263176"/>
    <w:rsid w:val="002631EE"/>
    <w:rsid w:val="00263428"/>
    <w:rsid w:val="0026362E"/>
    <w:rsid w:val="00264BCC"/>
    <w:rsid w:val="00265079"/>
    <w:rsid w:val="00265EE3"/>
    <w:rsid w:val="00266F9A"/>
    <w:rsid w:val="00270AF6"/>
    <w:rsid w:val="002723A6"/>
    <w:rsid w:val="00273DBE"/>
    <w:rsid w:val="002751C1"/>
    <w:rsid w:val="00276613"/>
    <w:rsid w:val="0027666C"/>
    <w:rsid w:val="0027686F"/>
    <w:rsid w:val="00276C12"/>
    <w:rsid w:val="0027702D"/>
    <w:rsid w:val="002808E8"/>
    <w:rsid w:val="00281DA0"/>
    <w:rsid w:val="0028253B"/>
    <w:rsid w:val="002834B8"/>
    <w:rsid w:val="00283819"/>
    <w:rsid w:val="00284043"/>
    <w:rsid w:val="00285244"/>
    <w:rsid w:val="00285E76"/>
    <w:rsid w:val="002863DC"/>
    <w:rsid w:val="0028650E"/>
    <w:rsid w:val="00287726"/>
    <w:rsid w:val="002916B9"/>
    <w:rsid w:val="00292804"/>
    <w:rsid w:val="0029435D"/>
    <w:rsid w:val="00294563"/>
    <w:rsid w:val="00295051"/>
    <w:rsid w:val="00295415"/>
    <w:rsid w:val="002974CC"/>
    <w:rsid w:val="0029794B"/>
    <w:rsid w:val="002A1B55"/>
    <w:rsid w:val="002A2432"/>
    <w:rsid w:val="002A2F7A"/>
    <w:rsid w:val="002A3D5A"/>
    <w:rsid w:val="002A424F"/>
    <w:rsid w:val="002A46CF"/>
    <w:rsid w:val="002A49AB"/>
    <w:rsid w:val="002A5073"/>
    <w:rsid w:val="002A52A9"/>
    <w:rsid w:val="002A5519"/>
    <w:rsid w:val="002A5E0A"/>
    <w:rsid w:val="002A690D"/>
    <w:rsid w:val="002A6A34"/>
    <w:rsid w:val="002A71A7"/>
    <w:rsid w:val="002A7318"/>
    <w:rsid w:val="002B058E"/>
    <w:rsid w:val="002B1CB0"/>
    <w:rsid w:val="002B2600"/>
    <w:rsid w:val="002B49EB"/>
    <w:rsid w:val="002B54AE"/>
    <w:rsid w:val="002B68C6"/>
    <w:rsid w:val="002B7414"/>
    <w:rsid w:val="002B7525"/>
    <w:rsid w:val="002B7766"/>
    <w:rsid w:val="002B7A50"/>
    <w:rsid w:val="002C010A"/>
    <w:rsid w:val="002C08BE"/>
    <w:rsid w:val="002C1474"/>
    <w:rsid w:val="002C25E1"/>
    <w:rsid w:val="002C2B23"/>
    <w:rsid w:val="002C3A00"/>
    <w:rsid w:val="002C4496"/>
    <w:rsid w:val="002C5A9A"/>
    <w:rsid w:val="002C629D"/>
    <w:rsid w:val="002C6F1F"/>
    <w:rsid w:val="002C7E6F"/>
    <w:rsid w:val="002D00DD"/>
    <w:rsid w:val="002D03FF"/>
    <w:rsid w:val="002D0AC4"/>
    <w:rsid w:val="002D49A0"/>
    <w:rsid w:val="002D6B92"/>
    <w:rsid w:val="002D71A1"/>
    <w:rsid w:val="002D7E4B"/>
    <w:rsid w:val="002E1031"/>
    <w:rsid w:val="002E1292"/>
    <w:rsid w:val="002E1D79"/>
    <w:rsid w:val="002E36BF"/>
    <w:rsid w:val="002E3D5E"/>
    <w:rsid w:val="002E538F"/>
    <w:rsid w:val="002E5584"/>
    <w:rsid w:val="002E6829"/>
    <w:rsid w:val="002E6BFD"/>
    <w:rsid w:val="002E6CA9"/>
    <w:rsid w:val="002E710B"/>
    <w:rsid w:val="002E7672"/>
    <w:rsid w:val="002E79EF"/>
    <w:rsid w:val="002E7C9E"/>
    <w:rsid w:val="002F039F"/>
    <w:rsid w:val="002F185E"/>
    <w:rsid w:val="002F20B7"/>
    <w:rsid w:val="002F2455"/>
    <w:rsid w:val="002F2AA8"/>
    <w:rsid w:val="002F2ED6"/>
    <w:rsid w:val="002F358A"/>
    <w:rsid w:val="002F4127"/>
    <w:rsid w:val="002F427E"/>
    <w:rsid w:val="002F4582"/>
    <w:rsid w:val="002F4662"/>
    <w:rsid w:val="002F6A1F"/>
    <w:rsid w:val="00300728"/>
    <w:rsid w:val="00300D02"/>
    <w:rsid w:val="0030440A"/>
    <w:rsid w:val="00307000"/>
    <w:rsid w:val="00307516"/>
    <w:rsid w:val="0030780C"/>
    <w:rsid w:val="0031017A"/>
    <w:rsid w:val="00310EA1"/>
    <w:rsid w:val="00311360"/>
    <w:rsid w:val="00311A71"/>
    <w:rsid w:val="00311F23"/>
    <w:rsid w:val="003124DF"/>
    <w:rsid w:val="00313C85"/>
    <w:rsid w:val="00314E11"/>
    <w:rsid w:val="00315A80"/>
    <w:rsid w:val="003165AD"/>
    <w:rsid w:val="00316EAC"/>
    <w:rsid w:val="003203C0"/>
    <w:rsid w:val="0032056B"/>
    <w:rsid w:val="003205C7"/>
    <w:rsid w:val="00320ADF"/>
    <w:rsid w:val="00322AFF"/>
    <w:rsid w:val="00323076"/>
    <w:rsid w:val="003234AE"/>
    <w:rsid w:val="003253AB"/>
    <w:rsid w:val="00325596"/>
    <w:rsid w:val="00325EF1"/>
    <w:rsid w:val="003263C8"/>
    <w:rsid w:val="003270B8"/>
    <w:rsid w:val="003273F1"/>
    <w:rsid w:val="00327C78"/>
    <w:rsid w:val="003306B9"/>
    <w:rsid w:val="00331CE1"/>
    <w:rsid w:val="00332859"/>
    <w:rsid w:val="00333081"/>
    <w:rsid w:val="0033370E"/>
    <w:rsid w:val="00333FCB"/>
    <w:rsid w:val="00334D8D"/>
    <w:rsid w:val="00335FAD"/>
    <w:rsid w:val="00336207"/>
    <w:rsid w:val="00336684"/>
    <w:rsid w:val="00336813"/>
    <w:rsid w:val="003369B9"/>
    <w:rsid w:val="00337BBA"/>
    <w:rsid w:val="00340A27"/>
    <w:rsid w:val="0034228E"/>
    <w:rsid w:val="00342864"/>
    <w:rsid w:val="00343930"/>
    <w:rsid w:val="00343C96"/>
    <w:rsid w:val="0034571F"/>
    <w:rsid w:val="0034581B"/>
    <w:rsid w:val="00345C16"/>
    <w:rsid w:val="00345D33"/>
    <w:rsid w:val="00350C10"/>
    <w:rsid w:val="00351996"/>
    <w:rsid w:val="00351E8B"/>
    <w:rsid w:val="00354BCF"/>
    <w:rsid w:val="00355B30"/>
    <w:rsid w:val="00355B49"/>
    <w:rsid w:val="00356140"/>
    <w:rsid w:val="003578FC"/>
    <w:rsid w:val="003606D5"/>
    <w:rsid w:val="003608AE"/>
    <w:rsid w:val="00362AEA"/>
    <w:rsid w:val="0036326B"/>
    <w:rsid w:val="0036370A"/>
    <w:rsid w:val="00363B66"/>
    <w:rsid w:val="0036411F"/>
    <w:rsid w:val="0036558D"/>
    <w:rsid w:val="00365851"/>
    <w:rsid w:val="00366185"/>
    <w:rsid w:val="00366329"/>
    <w:rsid w:val="00366340"/>
    <w:rsid w:val="003667B1"/>
    <w:rsid w:val="00370186"/>
    <w:rsid w:val="00370D80"/>
    <w:rsid w:val="00371BAE"/>
    <w:rsid w:val="00372B6C"/>
    <w:rsid w:val="00374C57"/>
    <w:rsid w:val="00375804"/>
    <w:rsid w:val="003758D3"/>
    <w:rsid w:val="003765D3"/>
    <w:rsid w:val="003771FA"/>
    <w:rsid w:val="00377E4E"/>
    <w:rsid w:val="00380622"/>
    <w:rsid w:val="00382A74"/>
    <w:rsid w:val="003832F9"/>
    <w:rsid w:val="00383F57"/>
    <w:rsid w:val="00385081"/>
    <w:rsid w:val="003857FD"/>
    <w:rsid w:val="00385F18"/>
    <w:rsid w:val="0038700B"/>
    <w:rsid w:val="003900C3"/>
    <w:rsid w:val="0039106C"/>
    <w:rsid w:val="00392736"/>
    <w:rsid w:val="00393E39"/>
    <w:rsid w:val="00395310"/>
    <w:rsid w:val="003958CB"/>
    <w:rsid w:val="00395A92"/>
    <w:rsid w:val="0039625A"/>
    <w:rsid w:val="00396800"/>
    <w:rsid w:val="00397A1C"/>
    <w:rsid w:val="00397B01"/>
    <w:rsid w:val="003A0996"/>
    <w:rsid w:val="003A0F88"/>
    <w:rsid w:val="003A1E60"/>
    <w:rsid w:val="003A28EA"/>
    <w:rsid w:val="003A321D"/>
    <w:rsid w:val="003A334E"/>
    <w:rsid w:val="003A3362"/>
    <w:rsid w:val="003A3A11"/>
    <w:rsid w:val="003A41B4"/>
    <w:rsid w:val="003A461C"/>
    <w:rsid w:val="003A4E8E"/>
    <w:rsid w:val="003A5088"/>
    <w:rsid w:val="003A59A0"/>
    <w:rsid w:val="003A5D78"/>
    <w:rsid w:val="003A5F9B"/>
    <w:rsid w:val="003A6E63"/>
    <w:rsid w:val="003A6FBC"/>
    <w:rsid w:val="003A788A"/>
    <w:rsid w:val="003B0CD6"/>
    <w:rsid w:val="003B177F"/>
    <w:rsid w:val="003B2361"/>
    <w:rsid w:val="003B30C7"/>
    <w:rsid w:val="003B62BD"/>
    <w:rsid w:val="003B62C8"/>
    <w:rsid w:val="003C01C9"/>
    <w:rsid w:val="003C05DC"/>
    <w:rsid w:val="003C1B65"/>
    <w:rsid w:val="003C3047"/>
    <w:rsid w:val="003C355D"/>
    <w:rsid w:val="003C3761"/>
    <w:rsid w:val="003C4CE7"/>
    <w:rsid w:val="003C502F"/>
    <w:rsid w:val="003C65D5"/>
    <w:rsid w:val="003C682B"/>
    <w:rsid w:val="003C7897"/>
    <w:rsid w:val="003D0082"/>
    <w:rsid w:val="003D020B"/>
    <w:rsid w:val="003D0A91"/>
    <w:rsid w:val="003D23FC"/>
    <w:rsid w:val="003D29FB"/>
    <w:rsid w:val="003D2BD8"/>
    <w:rsid w:val="003D4334"/>
    <w:rsid w:val="003D498E"/>
    <w:rsid w:val="003D51F2"/>
    <w:rsid w:val="003D7FD5"/>
    <w:rsid w:val="003E0A99"/>
    <w:rsid w:val="003E196A"/>
    <w:rsid w:val="003E1B5D"/>
    <w:rsid w:val="003E2189"/>
    <w:rsid w:val="003E21A6"/>
    <w:rsid w:val="003E3149"/>
    <w:rsid w:val="003E3645"/>
    <w:rsid w:val="003E3F1A"/>
    <w:rsid w:val="003E451E"/>
    <w:rsid w:val="003E532E"/>
    <w:rsid w:val="003E54FC"/>
    <w:rsid w:val="003E5732"/>
    <w:rsid w:val="003E6AFD"/>
    <w:rsid w:val="003E73A5"/>
    <w:rsid w:val="003E75A0"/>
    <w:rsid w:val="003F05EA"/>
    <w:rsid w:val="003F27AC"/>
    <w:rsid w:val="003F323D"/>
    <w:rsid w:val="003F3E11"/>
    <w:rsid w:val="003F5390"/>
    <w:rsid w:val="003F54E8"/>
    <w:rsid w:val="003F5674"/>
    <w:rsid w:val="003F5AA5"/>
    <w:rsid w:val="003F5AAB"/>
    <w:rsid w:val="003F5E5A"/>
    <w:rsid w:val="003F5F3D"/>
    <w:rsid w:val="003F75A3"/>
    <w:rsid w:val="0040111C"/>
    <w:rsid w:val="004018F6"/>
    <w:rsid w:val="004020D8"/>
    <w:rsid w:val="004033A8"/>
    <w:rsid w:val="00405882"/>
    <w:rsid w:val="00406BF0"/>
    <w:rsid w:val="004079AB"/>
    <w:rsid w:val="004109B3"/>
    <w:rsid w:val="00412B62"/>
    <w:rsid w:val="00413087"/>
    <w:rsid w:val="00413909"/>
    <w:rsid w:val="00415692"/>
    <w:rsid w:val="00415A72"/>
    <w:rsid w:val="00415EC6"/>
    <w:rsid w:val="00416751"/>
    <w:rsid w:val="00416880"/>
    <w:rsid w:val="00417507"/>
    <w:rsid w:val="0041795C"/>
    <w:rsid w:val="004200D4"/>
    <w:rsid w:val="00420788"/>
    <w:rsid w:val="00420D27"/>
    <w:rsid w:val="0042108A"/>
    <w:rsid w:val="004219A3"/>
    <w:rsid w:val="00421F1B"/>
    <w:rsid w:val="0042210E"/>
    <w:rsid w:val="00422218"/>
    <w:rsid w:val="00422578"/>
    <w:rsid w:val="004229FA"/>
    <w:rsid w:val="00422AB7"/>
    <w:rsid w:val="00422B2B"/>
    <w:rsid w:val="00422C2F"/>
    <w:rsid w:val="0042303A"/>
    <w:rsid w:val="00423762"/>
    <w:rsid w:val="00423A3E"/>
    <w:rsid w:val="0042401D"/>
    <w:rsid w:val="004242DA"/>
    <w:rsid w:val="00425F56"/>
    <w:rsid w:val="00426565"/>
    <w:rsid w:val="00426BDC"/>
    <w:rsid w:val="00427814"/>
    <w:rsid w:val="004301ED"/>
    <w:rsid w:val="00430FBF"/>
    <w:rsid w:val="004311CB"/>
    <w:rsid w:val="0043134A"/>
    <w:rsid w:val="00431391"/>
    <w:rsid w:val="004325C1"/>
    <w:rsid w:val="00432F59"/>
    <w:rsid w:val="00433FF3"/>
    <w:rsid w:val="0043495A"/>
    <w:rsid w:val="0043610D"/>
    <w:rsid w:val="00436477"/>
    <w:rsid w:val="004375CA"/>
    <w:rsid w:val="00440895"/>
    <w:rsid w:val="00441A9D"/>
    <w:rsid w:val="00441DD5"/>
    <w:rsid w:val="004444EE"/>
    <w:rsid w:val="004448C4"/>
    <w:rsid w:val="00445323"/>
    <w:rsid w:val="004457D4"/>
    <w:rsid w:val="0044588C"/>
    <w:rsid w:val="004470DA"/>
    <w:rsid w:val="004511AA"/>
    <w:rsid w:val="0045325C"/>
    <w:rsid w:val="004535C7"/>
    <w:rsid w:val="00454D50"/>
    <w:rsid w:val="00454F9A"/>
    <w:rsid w:val="00455392"/>
    <w:rsid w:val="0045799A"/>
    <w:rsid w:val="00457A8B"/>
    <w:rsid w:val="004611A4"/>
    <w:rsid w:val="00461789"/>
    <w:rsid w:val="00462FD3"/>
    <w:rsid w:val="00464B6C"/>
    <w:rsid w:val="0046518C"/>
    <w:rsid w:val="0046559B"/>
    <w:rsid w:val="00465936"/>
    <w:rsid w:val="00465AC8"/>
    <w:rsid w:val="00466974"/>
    <w:rsid w:val="004670D3"/>
    <w:rsid w:val="00467426"/>
    <w:rsid w:val="0046795F"/>
    <w:rsid w:val="00467F11"/>
    <w:rsid w:val="004712F2"/>
    <w:rsid w:val="004714AA"/>
    <w:rsid w:val="004721A7"/>
    <w:rsid w:val="00472780"/>
    <w:rsid w:val="004732BC"/>
    <w:rsid w:val="00473BB5"/>
    <w:rsid w:val="004747DA"/>
    <w:rsid w:val="00474F6D"/>
    <w:rsid w:val="0047513F"/>
    <w:rsid w:val="00475429"/>
    <w:rsid w:val="00475675"/>
    <w:rsid w:val="00475F42"/>
    <w:rsid w:val="00477973"/>
    <w:rsid w:val="00480F57"/>
    <w:rsid w:val="00481740"/>
    <w:rsid w:val="00481B2A"/>
    <w:rsid w:val="00481D6E"/>
    <w:rsid w:val="00482085"/>
    <w:rsid w:val="00482529"/>
    <w:rsid w:val="004826A2"/>
    <w:rsid w:val="00482BEC"/>
    <w:rsid w:val="00482FB9"/>
    <w:rsid w:val="004835AF"/>
    <w:rsid w:val="0048369F"/>
    <w:rsid w:val="004836B7"/>
    <w:rsid w:val="00483885"/>
    <w:rsid w:val="004839E5"/>
    <w:rsid w:val="004848AA"/>
    <w:rsid w:val="004851EB"/>
    <w:rsid w:val="00485C81"/>
    <w:rsid w:val="00487F34"/>
    <w:rsid w:val="004902D4"/>
    <w:rsid w:val="00492A87"/>
    <w:rsid w:val="00492F31"/>
    <w:rsid w:val="004938C6"/>
    <w:rsid w:val="00494187"/>
    <w:rsid w:val="004946A2"/>
    <w:rsid w:val="0049545C"/>
    <w:rsid w:val="00495A41"/>
    <w:rsid w:val="00495B83"/>
    <w:rsid w:val="00495E38"/>
    <w:rsid w:val="004961EA"/>
    <w:rsid w:val="00497112"/>
    <w:rsid w:val="0049724F"/>
    <w:rsid w:val="004976D1"/>
    <w:rsid w:val="004977AA"/>
    <w:rsid w:val="004A0B0B"/>
    <w:rsid w:val="004A0C7F"/>
    <w:rsid w:val="004A10E2"/>
    <w:rsid w:val="004A19E0"/>
    <w:rsid w:val="004A26B7"/>
    <w:rsid w:val="004A2A20"/>
    <w:rsid w:val="004A2DFF"/>
    <w:rsid w:val="004A4DB7"/>
    <w:rsid w:val="004A683E"/>
    <w:rsid w:val="004A6E96"/>
    <w:rsid w:val="004A7207"/>
    <w:rsid w:val="004A7282"/>
    <w:rsid w:val="004B0972"/>
    <w:rsid w:val="004B09F2"/>
    <w:rsid w:val="004B319C"/>
    <w:rsid w:val="004B3C80"/>
    <w:rsid w:val="004B4080"/>
    <w:rsid w:val="004B5DE9"/>
    <w:rsid w:val="004B707E"/>
    <w:rsid w:val="004B7336"/>
    <w:rsid w:val="004C07B0"/>
    <w:rsid w:val="004C2708"/>
    <w:rsid w:val="004C2C6C"/>
    <w:rsid w:val="004C3E49"/>
    <w:rsid w:val="004C5806"/>
    <w:rsid w:val="004C5B9D"/>
    <w:rsid w:val="004C5CD4"/>
    <w:rsid w:val="004C5CF5"/>
    <w:rsid w:val="004C63FF"/>
    <w:rsid w:val="004C6545"/>
    <w:rsid w:val="004C745F"/>
    <w:rsid w:val="004D3092"/>
    <w:rsid w:val="004D3CEC"/>
    <w:rsid w:val="004D4622"/>
    <w:rsid w:val="004D5221"/>
    <w:rsid w:val="004D525D"/>
    <w:rsid w:val="004D5D9B"/>
    <w:rsid w:val="004D6B77"/>
    <w:rsid w:val="004D78C6"/>
    <w:rsid w:val="004D7E39"/>
    <w:rsid w:val="004E0727"/>
    <w:rsid w:val="004E0A38"/>
    <w:rsid w:val="004E14A6"/>
    <w:rsid w:val="004E1C58"/>
    <w:rsid w:val="004E2244"/>
    <w:rsid w:val="004E28AA"/>
    <w:rsid w:val="004E34FB"/>
    <w:rsid w:val="004E5E93"/>
    <w:rsid w:val="004E769B"/>
    <w:rsid w:val="004E7A08"/>
    <w:rsid w:val="004F03FC"/>
    <w:rsid w:val="004F1580"/>
    <w:rsid w:val="004F24EA"/>
    <w:rsid w:val="004F26DB"/>
    <w:rsid w:val="004F3295"/>
    <w:rsid w:val="004F3D8D"/>
    <w:rsid w:val="004F3DFB"/>
    <w:rsid w:val="004F4D8F"/>
    <w:rsid w:val="004F5E94"/>
    <w:rsid w:val="004F6648"/>
    <w:rsid w:val="005004DB"/>
    <w:rsid w:val="005009EA"/>
    <w:rsid w:val="00500A00"/>
    <w:rsid w:val="00500DE0"/>
    <w:rsid w:val="005031CB"/>
    <w:rsid w:val="00503C8B"/>
    <w:rsid w:val="005041EA"/>
    <w:rsid w:val="0050478B"/>
    <w:rsid w:val="00505E06"/>
    <w:rsid w:val="00506ACA"/>
    <w:rsid w:val="005072D6"/>
    <w:rsid w:val="00511294"/>
    <w:rsid w:val="00511E05"/>
    <w:rsid w:val="00512B0D"/>
    <w:rsid w:val="00512E4B"/>
    <w:rsid w:val="00513A6B"/>
    <w:rsid w:val="00513B27"/>
    <w:rsid w:val="0051600F"/>
    <w:rsid w:val="005166B4"/>
    <w:rsid w:val="00516D84"/>
    <w:rsid w:val="0052080A"/>
    <w:rsid w:val="005211AE"/>
    <w:rsid w:val="005211C2"/>
    <w:rsid w:val="00521A94"/>
    <w:rsid w:val="00522E2D"/>
    <w:rsid w:val="00524591"/>
    <w:rsid w:val="00525E4C"/>
    <w:rsid w:val="0052678F"/>
    <w:rsid w:val="00526D1E"/>
    <w:rsid w:val="0052744A"/>
    <w:rsid w:val="005274EC"/>
    <w:rsid w:val="0053130D"/>
    <w:rsid w:val="00531C17"/>
    <w:rsid w:val="00531EAB"/>
    <w:rsid w:val="005335D2"/>
    <w:rsid w:val="00534857"/>
    <w:rsid w:val="00535622"/>
    <w:rsid w:val="005358E1"/>
    <w:rsid w:val="00535BBB"/>
    <w:rsid w:val="00536403"/>
    <w:rsid w:val="00536D31"/>
    <w:rsid w:val="00536E7D"/>
    <w:rsid w:val="00541519"/>
    <w:rsid w:val="00541D87"/>
    <w:rsid w:val="00542D57"/>
    <w:rsid w:val="00542EA4"/>
    <w:rsid w:val="0054315D"/>
    <w:rsid w:val="00543871"/>
    <w:rsid w:val="00543F9A"/>
    <w:rsid w:val="00544BF4"/>
    <w:rsid w:val="00545410"/>
    <w:rsid w:val="00545823"/>
    <w:rsid w:val="00545B21"/>
    <w:rsid w:val="00545B69"/>
    <w:rsid w:val="00546050"/>
    <w:rsid w:val="00546A4E"/>
    <w:rsid w:val="00547553"/>
    <w:rsid w:val="0055041B"/>
    <w:rsid w:val="005506BC"/>
    <w:rsid w:val="00550F1C"/>
    <w:rsid w:val="0055178F"/>
    <w:rsid w:val="00551F03"/>
    <w:rsid w:val="0055214F"/>
    <w:rsid w:val="00553439"/>
    <w:rsid w:val="00554BD7"/>
    <w:rsid w:val="00555157"/>
    <w:rsid w:val="00555447"/>
    <w:rsid w:val="005554A2"/>
    <w:rsid w:val="0055582E"/>
    <w:rsid w:val="00556602"/>
    <w:rsid w:val="00556BC5"/>
    <w:rsid w:val="005603C8"/>
    <w:rsid w:val="00560497"/>
    <w:rsid w:val="00560697"/>
    <w:rsid w:val="00560D7B"/>
    <w:rsid w:val="00562639"/>
    <w:rsid w:val="0056316B"/>
    <w:rsid w:val="005640D9"/>
    <w:rsid w:val="00564172"/>
    <w:rsid w:val="00564AF1"/>
    <w:rsid w:val="00564DB6"/>
    <w:rsid w:val="00565588"/>
    <w:rsid w:val="0056618E"/>
    <w:rsid w:val="00566C51"/>
    <w:rsid w:val="00567153"/>
    <w:rsid w:val="00571A23"/>
    <w:rsid w:val="005738E1"/>
    <w:rsid w:val="00574B6E"/>
    <w:rsid w:val="005761B2"/>
    <w:rsid w:val="00576577"/>
    <w:rsid w:val="0057659D"/>
    <w:rsid w:val="00577A7D"/>
    <w:rsid w:val="0058009E"/>
    <w:rsid w:val="00580875"/>
    <w:rsid w:val="005816F7"/>
    <w:rsid w:val="00581A25"/>
    <w:rsid w:val="00582E81"/>
    <w:rsid w:val="00583DA6"/>
    <w:rsid w:val="005856F1"/>
    <w:rsid w:val="00585CE6"/>
    <w:rsid w:val="00585FBA"/>
    <w:rsid w:val="00587A55"/>
    <w:rsid w:val="005905CE"/>
    <w:rsid w:val="0059168B"/>
    <w:rsid w:val="00591729"/>
    <w:rsid w:val="00591AA2"/>
    <w:rsid w:val="00591E2D"/>
    <w:rsid w:val="00592BC2"/>
    <w:rsid w:val="00593682"/>
    <w:rsid w:val="005939D1"/>
    <w:rsid w:val="00593D63"/>
    <w:rsid w:val="0059543C"/>
    <w:rsid w:val="005958F4"/>
    <w:rsid w:val="00596710"/>
    <w:rsid w:val="00597AD4"/>
    <w:rsid w:val="00597B05"/>
    <w:rsid w:val="00597DE6"/>
    <w:rsid w:val="00597ED6"/>
    <w:rsid w:val="00597FBE"/>
    <w:rsid w:val="005A0385"/>
    <w:rsid w:val="005A1717"/>
    <w:rsid w:val="005A1806"/>
    <w:rsid w:val="005A370F"/>
    <w:rsid w:val="005A397A"/>
    <w:rsid w:val="005A3EE0"/>
    <w:rsid w:val="005A3F2C"/>
    <w:rsid w:val="005A4C4B"/>
    <w:rsid w:val="005A4D80"/>
    <w:rsid w:val="005A4F4C"/>
    <w:rsid w:val="005A6D5B"/>
    <w:rsid w:val="005B13EC"/>
    <w:rsid w:val="005B19A6"/>
    <w:rsid w:val="005B1F7B"/>
    <w:rsid w:val="005B27EC"/>
    <w:rsid w:val="005B29D6"/>
    <w:rsid w:val="005B3B30"/>
    <w:rsid w:val="005B3E7C"/>
    <w:rsid w:val="005B4135"/>
    <w:rsid w:val="005B674A"/>
    <w:rsid w:val="005B6DEB"/>
    <w:rsid w:val="005C004A"/>
    <w:rsid w:val="005C05BD"/>
    <w:rsid w:val="005C09DA"/>
    <w:rsid w:val="005C2146"/>
    <w:rsid w:val="005C240E"/>
    <w:rsid w:val="005C2456"/>
    <w:rsid w:val="005C280D"/>
    <w:rsid w:val="005C3B2A"/>
    <w:rsid w:val="005C5C60"/>
    <w:rsid w:val="005C5FF7"/>
    <w:rsid w:val="005C608E"/>
    <w:rsid w:val="005C619E"/>
    <w:rsid w:val="005C696E"/>
    <w:rsid w:val="005C6B12"/>
    <w:rsid w:val="005C6BB0"/>
    <w:rsid w:val="005C78C3"/>
    <w:rsid w:val="005C7961"/>
    <w:rsid w:val="005C7CAE"/>
    <w:rsid w:val="005C7F03"/>
    <w:rsid w:val="005D15BA"/>
    <w:rsid w:val="005D1A23"/>
    <w:rsid w:val="005D1CE4"/>
    <w:rsid w:val="005D2519"/>
    <w:rsid w:val="005D3219"/>
    <w:rsid w:val="005D335B"/>
    <w:rsid w:val="005D49F4"/>
    <w:rsid w:val="005D564D"/>
    <w:rsid w:val="005D667D"/>
    <w:rsid w:val="005D6692"/>
    <w:rsid w:val="005D780B"/>
    <w:rsid w:val="005D7F29"/>
    <w:rsid w:val="005E1656"/>
    <w:rsid w:val="005E1704"/>
    <w:rsid w:val="005E2304"/>
    <w:rsid w:val="005E2323"/>
    <w:rsid w:val="005E366A"/>
    <w:rsid w:val="005E4F59"/>
    <w:rsid w:val="005E5417"/>
    <w:rsid w:val="005E664D"/>
    <w:rsid w:val="005E790B"/>
    <w:rsid w:val="005E7A30"/>
    <w:rsid w:val="005E7AB4"/>
    <w:rsid w:val="005E7B98"/>
    <w:rsid w:val="005F01C5"/>
    <w:rsid w:val="005F10E2"/>
    <w:rsid w:val="005F144B"/>
    <w:rsid w:val="005F1979"/>
    <w:rsid w:val="005F2155"/>
    <w:rsid w:val="005F2EE2"/>
    <w:rsid w:val="005F402E"/>
    <w:rsid w:val="005F5231"/>
    <w:rsid w:val="005F5583"/>
    <w:rsid w:val="005F707A"/>
    <w:rsid w:val="0060212F"/>
    <w:rsid w:val="006025EC"/>
    <w:rsid w:val="00602829"/>
    <w:rsid w:val="0060332D"/>
    <w:rsid w:val="00603B2A"/>
    <w:rsid w:val="00603D79"/>
    <w:rsid w:val="006045A6"/>
    <w:rsid w:val="00604689"/>
    <w:rsid w:val="00605B41"/>
    <w:rsid w:val="00607611"/>
    <w:rsid w:val="0060785C"/>
    <w:rsid w:val="00610212"/>
    <w:rsid w:val="006130FF"/>
    <w:rsid w:val="00613808"/>
    <w:rsid w:val="00613C5C"/>
    <w:rsid w:val="006140BE"/>
    <w:rsid w:val="006144DE"/>
    <w:rsid w:val="00614592"/>
    <w:rsid w:val="00614981"/>
    <w:rsid w:val="00614BE9"/>
    <w:rsid w:val="00614FE0"/>
    <w:rsid w:val="00615842"/>
    <w:rsid w:val="00615F93"/>
    <w:rsid w:val="00616B76"/>
    <w:rsid w:val="006179A0"/>
    <w:rsid w:val="0062097B"/>
    <w:rsid w:val="00620F30"/>
    <w:rsid w:val="00622D7E"/>
    <w:rsid w:val="00623088"/>
    <w:rsid w:val="006238AC"/>
    <w:rsid w:val="0062578D"/>
    <w:rsid w:val="00626229"/>
    <w:rsid w:val="00626FFD"/>
    <w:rsid w:val="0062722E"/>
    <w:rsid w:val="00627A53"/>
    <w:rsid w:val="0063018E"/>
    <w:rsid w:val="006309A2"/>
    <w:rsid w:val="00630A07"/>
    <w:rsid w:val="00630AF1"/>
    <w:rsid w:val="00631D84"/>
    <w:rsid w:val="00631E31"/>
    <w:rsid w:val="00631EC1"/>
    <w:rsid w:val="00631ED4"/>
    <w:rsid w:val="00633E27"/>
    <w:rsid w:val="00634192"/>
    <w:rsid w:val="006346D3"/>
    <w:rsid w:val="006352AB"/>
    <w:rsid w:val="00635B52"/>
    <w:rsid w:val="0063622B"/>
    <w:rsid w:val="006365BA"/>
    <w:rsid w:val="0063660A"/>
    <w:rsid w:val="00640DE7"/>
    <w:rsid w:val="00641B07"/>
    <w:rsid w:val="00641B53"/>
    <w:rsid w:val="00641CDE"/>
    <w:rsid w:val="00642B94"/>
    <w:rsid w:val="006439B3"/>
    <w:rsid w:val="00643D85"/>
    <w:rsid w:val="00644034"/>
    <w:rsid w:val="00645E46"/>
    <w:rsid w:val="006472A2"/>
    <w:rsid w:val="006477E7"/>
    <w:rsid w:val="006508B5"/>
    <w:rsid w:val="00650FC1"/>
    <w:rsid w:val="006510C9"/>
    <w:rsid w:val="00651947"/>
    <w:rsid w:val="00653B4D"/>
    <w:rsid w:val="00654062"/>
    <w:rsid w:val="006540F3"/>
    <w:rsid w:val="006548BB"/>
    <w:rsid w:val="00654EE7"/>
    <w:rsid w:val="00654FEE"/>
    <w:rsid w:val="00655DAB"/>
    <w:rsid w:val="0065642B"/>
    <w:rsid w:val="00657ED6"/>
    <w:rsid w:val="00660308"/>
    <w:rsid w:val="00661534"/>
    <w:rsid w:val="00661E34"/>
    <w:rsid w:val="00661F99"/>
    <w:rsid w:val="00662177"/>
    <w:rsid w:val="006630BF"/>
    <w:rsid w:val="006632A1"/>
    <w:rsid w:val="0066456F"/>
    <w:rsid w:val="0066613D"/>
    <w:rsid w:val="0066752D"/>
    <w:rsid w:val="00667693"/>
    <w:rsid w:val="00670AFE"/>
    <w:rsid w:val="00675344"/>
    <w:rsid w:val="006754F0"/>
    <w:rsid w:val="006764B9"/>
    <w:rsid w:val="00676D11"/>
    <w:rsid w:val="00682176"/>
    <w:rsid w:val="00682C4C"/>
    <w:rsid w:val="0068444E"/>
    <w:rsid w:val="00684FA2"/>
    <w:rsid w:val="00685D83"/>
    <w:rsid w:val="00686321"/>
    <w:rsid w:val="006864B9"/>
    <w:rsid w:val="00687FAD"/>
    <w:rsid w:val="00691571"/>
    <w:rsid w:val="00691C72"/>
    <w:rsid w:val="0069215A"/>
    <w:rsid w:val="006924D9"/>
    <w:rsid w:val="0069383A"/>
    <w:rsid w:val="00693A06"/>
    <w:rsid w:val="00693B68"/>
    <w:rsid w:val="00694ADE"/>
    <w:rsid w:val="00694B45"/>
    <w:rsid w:val="00695873"/>
    <w:rsid w:val="0069606B"/>
    <w:rsid w:val="00696853"/>
    <w:rsid w:val="00696CCD"/>
    <w:rsid w:val="006A0C8B"/>
    <w:rsid w:val="006A1F24"/>
    <w:rsid w:val="006A4151"/>
    <w:rsid w:val="006A5B4F"/>
    <w:rsid w:val="006A5B75"/>
    <w:rsid w:val="006A65AB"/>
    <w:rsid w:val="006A6B03"/>
    <w:rsid w:val="006A7545"/>
    <w:rsid w:val="006B2003"/>
    <w:rsid w:val="006B2216"/>
    <w:rsid w:val="006B2A2A"/>
    <w:rsid w:val="006B2C11"/>
    <w:rsid w:val="006B3C04"/>
    <w:rsid w:val="006B47AA"/>
    <w:rsid w:val="006B4CF2"/>
    <w:rsid w:val="006B6867"/>
    <w:rsid w:val="006C0A72"/>
    <w:rsid w:val="006C2880"/>
    <w:rsid w:val="006C42A4"/>
    <w:rsid w:val="006C4887"/>
    <w:rsid w:val="006C4EA5"/>
    <w:rsid w:val="006C5975"/>
    <w:rsid w:val="006C5B5E"/>
    <w:rsid w:val="006C6F01"/>
    <w:rsid w:val="006C756D"/>
    <w:rsid w:val="006C7C4D"/>
    <w:rsid w:val="006C7FD6"/>
    <w:rsid w:val="006D0A47"/>
    <w:rsid w:val="006D1338"/>
    <w:rsid w:val="006D14C9"/>
    <w:rsid w:val="006D1B5C"/>
    <w:rsid w:val="006D2B96"/>
    <w:rsid w:val="006D3ED5"/>
    <w:rsid w:val="006D4601"/>
    <w:rsid w:val="006D6851"/>
    <w:rsid w:val="006D6FC2"/>
    <w:rsid w:val="006D7B19"/>
    <w:rsid w:val="006E0A41"/>
    <w:rsid w:val="006E18A1"/>
    <w:rsid w:val="006E18A3"/>
    <w:rsid w:val="006E197E"/>
    <w:rsid w:val="006E198A"/>
    <w:rsid w:val="006E23FE"/>
    <w:rsid w:val="006E4091"/>
    <w:rsid w:val="006E680F"/>
    <w:rsid w:val="006E74B3"/>
    <w:rsid w:val="006E7615"/>
    <w:rsid w:val="006F1853"/>
    <w:rsid w:val="006F301F"/>
    <w:rsid w:val="006F3287"/>
    <w:rsid w:val="006F453D"/>
    <w:rsid w:val="006F5451"/>
    <w:rsid w:val="006F54AA"/>
    <w:rsid w:val="006F598C"/>
    <w:rsid w:val="006F6577"/>
    <w:rsid w:val="006F6EEA"/>
    <w:rsid w:val="006F7461"/>
    <w:rsid w:val="006F76E8"/>
    <w:rsid w:val="007000FB"/>
    <w:rsid w:val="007003F8"/>
    <w:rsid w:val="007011BD"/>
    <w:rsid w:val="007025D6"/>
    <w:rsid w:val="00702C34"/>
    <w:rsid w:val="0070331A"/>
    <w:rsid w:val="007065CA"/>
    <w:rsid w:val="00707DC8"/>
    <w:rsid w:val="00707ECD"/>
    <w:rsid w:val="0071066A"/>
    <w:rsid w:val="00711416"/>
    <w:rsid w:val="00711C25"/>
    <w:rsid w:val="0071299D"/>
    <w:rsid w:val="00714A12"/>
    <w:rsid w:val="00714E58"/>
    <w:rsid w:val="0071558A"/>
    <w:rsid w:val="00715826"/>
    <w:rsid w:val="00715BE0"/>
    <w:rsid w:val="00715EF6"/>
    <w:rsid w:val="0071664B"/>
    <w:rsid w:val="00716D14"/>
    <w:rsid w:val="00717023"/>
    <w:rsid w:val="007206DD"/>
    <w:rsid w:val="007209EB"/>
    <w:rsid w:val="0072182A"/>
    <w:rsid w:val="007226FB"/>
    <w:rsid w:val="00725250"/>
    <w:rsid w:val="0072620B"/>
    <w:rsid w:val="00726475"/>
    <w:rsid w:val="00726B1B"/>
    <w:rsid w:val="00726B50"/>
    <w:rsid w:val="00727E22"/>
    <w:rsid w:val="00730164"/>
    <w:rsid w:val="00730A8F"/>
    <w:rsid w:val="00730CA1"/>
    <w:rsid w:val="0073332E"/>
    <w:rsid w:val="00733AD2"/>
    <w:rsid w:val="00735538"/>
    <w:rsid w:val="00735560"/>
    <w:rsid w:val="007356C8"/>
    <w:rsid w:val="00735EDA"/>
    <w:rsid w:val="0073639D"/>
    <w:rsid w:val="007364A6"/>
    <w:rsid w:val="00736755"/>
    <w:rsid w:val="00736A99"/>
    <w:rsid w:val="00737634"/>
    <w:rsid w:val="007376AE"/>
    <w:rsid w:val="0074066D"/>
    <w:rsid w:val="0074131E"/>
    <w:rsid w:val="0074259A"/>
    <w:rsid w:val="00745587"/>
    <w:rsid w:val="0074558F"/>
    <w:rsid w:val="007457B5"/>
    <w:rsid w:val="00745B7C"/>
    <w:rsid w:val="00745DC3"/>
    <w:rsid w:val="007466AD"/>
    <w:rsid w:val="0075053F"/>
    <w:rsid w:val="007512BD"/>
    <w:rsid w:val="00751A04"/>
    <w:rsid w:val="00751F2E"/>
    <w:rsid w:val="007526D8"/>
    <w:rsid w:val="007536BE"/>
    <w:rsid w:val="00753FF8"/>
    <w:rsid w:val="00754008"/>
    <w:rsid w:val="0075537A"/>
    <w:rsid w:val="00755EAD"/>
    <w:rsid w:val="00756B46"/>
    <w:rsid w:val="00756F36"/>
    <w:rsid w:val="00757933"/>
    <w:rsid w:val="00760219"/>
    <w:rsid w:val="00761B65"/>
    <w:rsid w:val="00761E08"/>
    <w:rsid w:val="007622A1"/>
    <w:rsid w:val="00762AE8"/>
    <w:rsid w:val="00762FD7"/>
    <w:rsid w:val="007635C4"/>
    <w:rsid w:val="007645BF"/>
    <w:rsid w:val="00765EDC"/>
    <w:rsid w:val="00766330"/>
    <w:rsid w:val="0076663F"/>
    <w:rsid w:val="00766BAA"/>
    <w:rsid w:val="00767E0E"/>
    <w:rsid w:val="00771EC6"/>
    <w:rsid w:val="0077227C"/>
    <w:rsid w:val="007733E9"/>
    <w:rsid w:val="0077611E"/>
    <w:rsid w:val="00776B61"/>
    <w:rsid w:val="00780936"/>
    <w:rsid w:val="0078176B"/>
    <w:rsid w:val="00782630"/>
    <w:rsid w:val="0078297B"/>
    <w:rsid w:val="00784D72"/>
    <w:rsid w:val="00785217"/>
    <w:rsid w:val="0078601E"/>
    <w:rsid w:val="00786AB4"/>
    <w:rsid w:val="007872E8"/>
    <w:rsid w:val="0078769A"/>
    <w:rsid w:val="007901B2"/>
    <w:rsid w:val="0079072A"/>
    <w:rsid w:val="00790A51"/>
    <w:rsid w:val="007910DE"/>
    <w:rsid w:val="00791B28"/>
    <w:rsid w:val="00791B6C"/>
    <w:rsid w:val="00791DAF"/>
    <w:rsid w:val="0079205A"/>
    <w:rsid w:val="007921E8"/>
    <w:rsid w:val="007938E3"/>
    <w:rsid w:val="007942B3"/>
    <w:rsid w:val="0079474D"/>
    <w:rsid w:val="0079558C"/>
    <w:rsid w:val="00796C11"/>
    <w:rsid w:val="007971CC"/>
    <w:rsid w:val="007A02CB"/>
    <w:rsid w:val="007A0AFB"/>
    <w:rsid w:val="007A18E2"/>
    <w:rsid w:val="007A2C4E"/>
    <w:rsid w:val="007A5025"/>
    <w:rsid w:val="007A58AE"/>
    <w:rsid w:val="007A5A79"/>
    <w:rsid w:val="007A5C8F"/>
    <w:rsid w:val="007A667E"/>
    <w:rsid w:val="007A6972"/>
    <w:rsid w:val="007A6C98"/>
    <w:rsid w:val="007B0F91"/>
    <w:rsid w:val="007B149C"/>
    <w:rsid w:val="007B1EA7"/>
    <w:rsid w:val="007B21EA"/>
    <w:rsid w:val="007B2919"/>
    <w:rsid w:val="007B2C8B"/>
    <w:rsid w:val="007B2D9C"/>
    <w:rsid w:val="007B3196"/>
    <w:rsid w:val="007B31BE"/>
    <w:rsid w:val="007B394C"/>
    <w:rsid w:val="007B3AF9"/>
    <w:rsid w:val="007B3CE0"/>
    <w:rsid w:val="007B78B8"/>
    <w:rsid w:val="007B7C80"/>
    <w:rsid w:val="007C1AA4"/>
    <w:rsid w:val="007C3019"/>
    <w:rsid w:val="007C4191"/>
    <w:rsid w:val="007C4EE7"/>
    <w:rsid w:val="007C53DE"/>
    <w:rsid w:val="007C55C3"/>
    <w:rsid w:val="007C5DAE"/>
    <w:rsid w:val="007C5EBB"/>
    <w:rsid w:val="007C6A0D"/>
    <w:rsid w:val="007C7869"/>
    <w:rsid w:val="007C7DAA"/>
    <w:rsid w:val="007D0369"/>
    <w:rsid w:val="007D0C58"/>
    <w:rsid w:val="007D2BEA"/>
    <w:rsid w:val="007D2C0B"/>
    <w:rsid w:val="007D2C81"/>
    <w:rsid w:val="007D31F6"/>
    <w:rsid w:val="007D392A"/>
    <w:rsid w:val="007D44C9"/>
    <w:rsid w:val="007D4DC4"/>
    <w:rsid w:val="007D5336"/>
    <w:rsid w:val="007D54A9"/>
    <w:rsid w:val="007D5835"/>
    <w:rsid w:val="007D5B82"/>
    <w:rsid w:val="007D63F6"/>
    <w:rsid w:val="007D6C28"/>
    <w:rsid w:val="007E2B2D"/>
    <w:rsid w:val="007E3125"/>
    <w:rsid w:val="007E374B"/>
    <w:rsid w:val="007E3981"/>
    <w:rsid w:val="007E3A38"/>
    <w:rsid w:val="007E50BA"/>
    <w:rsid w:val="007E5372"/>
    <w:rsid w:val="007F032F"/>
    <w:rsid w:val="007F058B"/>
    <w:rsid w:val="007F08D5"/>
    <w:rsid w:val="007F10C2"/>
    <w:rsid w:val="007F1153"/>
    <w:rsid w:val="007F1E4D"/>
    <w:rsid w:val="007F3BF0"/>
    <w:rsid w:val="007F4236"/>
    <w:rsid w:val="007F4711"/>
    <w:rsid w:val="007F6AD4"/>
    <w:rsid w:val="00800AC4"/>
    <w:rsid w:val="00800C34"/>
    <w:rsid w:val="008012E9"/>
    <w:rsid w:val="00802224"/>
    <w:rsid w:val="008035AA"/>
    <w:rsid w:val="0080452D"/>
    <w:rsid w:val="00804B53"/>
    <w:rsid w:val="00804BE6"/>
    <w:rsid w:val="00804DE0"/>
    <w:rsid w:val="00805892"/>
    <w:rsid w:val="00805FEB"/>
    <w:rsid w:val="008121DB"/>
    <w:rsid w:val="00812388"/>
    <w:rsid w:val="008124B4"/>
    <w:rsid w:val="008132B6"/>
    <w:rsid w:val="008133BF"/>
    <w:rsid w:val="00813F34"/>
    <w:rsid w:val="00813F95"/>
    <w:rsid w:val="0081464E"/>
    <w:rsid w:val="008167B1"/>
    <w:rsid w:val="00817ECD"/>
    <w:rsid w:val="008202A3"/>
    <w:rsid w:val="00820605"/>
    <w:rsid w:val="00820AEF"/>
    <w:rsid w:val="00820BB8"/>
    <w:rsid w:val="008214DB"/>
    <w:rsid w:val="00822648"/>
    <w:rsid w:val="00824CF3"/>
    <w:rsid w:val="008252FC"/>
    <w:rsid w:val="00825A80"/>
    <w:rsid w:val="00825DEF"/>
    <w:rsid w:val="00832185"/>
    <w:rsid w:val="008330B1"/>
    <w:rsid w:val="00835AC6"/>
    <w:rsid w:val="00835FEC"/>
    <w:rsid w:val="0083605D"/>
    <w:rsid w:val="00836EAE"/>
    <w:rsid w:val="00837C41"/>
    <w:rsid w:val="008401A6"/>
    <w:rsid w:val="00840AEF"/>
    <w:rsid w:val="00841ED5"/>
    <w:rsid w:val="00842819"/>
    <w:rsid w:val="008438E6"/>
    <w:rsid w:val="00844445"/>
    <w:rsid w:val="00846499"/>
    <w:rsid w:val="00846E1B"/>
    <w:rsid w:val="00850609"/>
    <w:rsid w:val="008512B6"/>
    <w:rsid w:val="00851634"/>
    <w:rsid w:val="00851C70"/>
    <w:rsid w:val="00853457"/>
    <w:rsid w:val="00853EBB"/>
    <w:rsid w:val="00855B6F"/>
    <w:rsid w:val="0085604A"/>
    <w:rsid w:val="008563C5"/>
    <w:rsid w:val="00856ACD"/>
    <w:rsid w:val="00857571"/>
    <w:rsid w:val="00857BB1"/>
    <w:rsid w:val="0086028C"/>
    <w:rsid w:val="00860AC2"/>
    <w:rsid w:val="00860CC3"/>
    <w:rsid w:val="0086137D"/>
    <w:rsid w:val="00862C5E"/>
    <w:rsid w:val="008638E0"/>
    <w:rsid w:val="00864687"/>
    <w:rsid w:val="0086473A"/>
    <w:rsid w:val="00864B36"/>
    <w:rsid w:val="00864CF2"/>
    <w:rsid w:val="0086512D"/>
    <w:rsid w:val="008651DA"/>
    <w:rsid w:val="00866755"/>
    <w:rsid w:val="00867DF2"/>
    <w:rsid w:val="00870FB1"/>
    <w:rsid w:val="0087148B"/>
    <w:rsid w:val="008715BE"/>
    <w:rsid w:val="008717D9"/>
    <w:rsid w:val="008717FE"/>
    <w:rsid w:val="008724E8"/>
    <w:rsid w:val="0087264F"/>
    <w:rsid w:val="00872D06"/>
    <w:rsid w:val="00873146"/>
    <w:rsid w:val="00874AB6"/>
    <w:rsid w:val="00874BE9"/>
    <w:rsid w:val="0087520A"/>
    <w:rsid w:val="00875D68"/>
    <w:rsid w:val="008766CC"/>
    <w:rsid w:val="008773FA"/>
    <w:rsid w:val="008776E9"/>
    <w:rsid w:val="008778D5"/>
    <w:rsid w:val="00877C7F"/>
    <w:rsid w:val="0088011D"/>
    <w:rsid w:val="0088233F"/>
    <w:rsid w:val="008827B5"/>
    <w:rsid w:val="00882A3F"/>
    <w:rsid w:val="00882B99"/>
    <w:rsid w:val="00882DE5"/>
    <w:rsid w:val="00883D0C"/>
    <w:rsid w:val="008841A0"/>
    <w:rsid w:val="00884FD3"/>
    <w:rsid w:val="008854D9"/>
    <w:rsid w:val="00885DA8"/>
    <w:rsid w:val="0088604A"/>
    <w:rsid w:val="00886636"/>
    <w:rsid w:val="00891146"/>
    <w:rsid w:val="00891C35"/>
    <w:rsid w:val="00892121"/>
    <w:rsid w:val="00892C35"/>
    <w:rsid w:val="0089364C"/>
    <w:rsid w:val="00893DE0"/>
    <w:rsid w:val="008945C8"/>
    <w:rsid w:val="00894AAC"/>
    <w:rsid w:val="00896FCB"/>
    <w:rsid w:val="00897B63"/>
    <w:rsid w:val="008A2CE1"/>
    <w:rsid w:val="008A3ACF"/>
    <w:rsid w:val="008A41E2"/>
    <w:rsid w:val="008A424C"/>
    <w:rsid w:val="008A4A8A"/>
    <w:rsid w:val="008A7DA5"/>
    <w:rsid w:val="008A7ECC"/>
    <w:rsid w:val="008B16C8"/>
    <w:rsid w:val="008B16DA"/>
    <w:rsid w:val="008B19FD"/>
    <w:rsid w:val="008B347B"/>
    <w:rsid w:val="008B4435"/>
    <w:rsid w:val="008B4961"/>
    <w:rsid w:val="008B4C51"/>
    <w:rsid w:val="008B4F1B"/>
    <w:rsid w:val="008B7A07"/>
    <w:rsid w:val="008B7EB0"/>
    <w:rsid w:val="008C0BBD"/>
    <w:rsid w:val="008C5029"/>
    <w:rsid w:val="008C530C"/>
    <w:rsid w:val="008C5373"/>
    <w:rsid w:val="008C5CC8"/>
    <w:rsid w:val="008C6862"/>
    <w:rsid w:val="008C773C"/>
    <w:rsid w:val="008C7B71"/>
    <w:rsid w:val="008C7DAF"/>
    <w:rsid w:val="008D0099"/>
    <w:rsid w:val="008D08C4"/>
    <w:rsid w:val="008D0F12"/>
    <w:rsid w:val="008D171C"/>
    <w:rsid w:val="008D2C3A"/>
    <w:rsid w:val="008D2CAA"/>
    <w:rsid w:val="008D2D5F"/>
    <w:rsid w:val="008D30DD"/>
    <w:rsid w:val="008D31E2"/>
    <w:rsid w:val="008D3639"/>
    <w:rsid w:val="008D3956"/>
    <w:rsid w:val="008D3B12"/>
    <w:rsid w:val="008D420F"/>
    <w:rsid w:val="008D46B2"/>
    <w:rsid w:val="008D47F5"/>
    <w:rsid w:val="008D6017"/>
    <w:rsid w:val="008D716D"/>
    <w:rsid w:val="008E0993"/>
    <w:rsid w:val="008E0EC5"/>
    <w:rsid w:val="008E12EF"/>
    <w:rsid w:val="008E215D"/>
    <w:rsid w:val="008E2216"/>
    <w:rsid w:val="008E2EA8"/>
    <w:rsid w:val="008E400D"/>
    <w:rsid w:val="008E4259"/>
    <w:rsid w:val="008E481F"/>
    <w:rsid w:val="008E48FC"/>
    <w:rsid w:val="008E4FE2"/>
    <w:rsid w:val="008E5E78"/>
    <w:rsid w:val="008E6075"/>
    <w:rsid w:val="008E6F37"/>
    <w:rsid w:val="008E7066"/>
    <w:rsid w:val="008E7D7F"/>
    <w:rsid w:val="008F0485"/>
    <w:rsid w:val="008F0877"/>
    <w:rsid w:val="008F223E"/>
    <w:rsid w:val="008F2FAD"/>
    <w:rsid w:val="008F3870"/>
    <w:rsid w:val="008F3FFD"/>
    <w:rsid w:val="008F4DA7"/>
    <w:rsid w:val="008F4E51"/>
    <w:rsid w:val="008F4E8B"/>
    <w:rsid w:val="008F4FCE"/>
    <w:rsid w:val="008F5C51"/>
    <w:rsid w:val="008F6297"/>
    <w:rsid w:val="008F62DC"/>
    <w:rsid w:val="008F6440"/>
    <w:rsid w:val="008F79A0"/>
    <w:rsid w:val="008F7ACE"/>
    <w:rsid w:val="00903DB5"/>
    <w:rsid w:val="00904B5F"/>
    <w:rsid w:val="00905173"/>
    <w:rsid w:val="009051F3"/>
    <w:rsid w:val="00906412"/>
    <w:rsid w:val="00907C5C"/>
    <w:rsid w:val="009104DF"/>
    <w:rsid w:val="00910CBD"/>
    <w:rsid w:val="00911605"/>
    <w:rsid w:val="009124D5"/>
    <w:rsid w:val="0091301A"/>
    <w:rsid w:val="00913FDE"/>
    <w:rsid w:val="0091588B"/>
    <w:rsid w:val="00915D67"/>
    <w:rsid w:val="00916374"/>
    <w:rsid w:val="0091689B"/>
    <w:rsid w:val="00917D16"/>
    <w:rsid w:val="00920A29"/>
    <w:rsid w:val="00920CDD"/>
    <w:rsid w:val="00920EA0"/>
    <w:rsid w:val="00921878"/>
    <w:rsid w:val="00923BD5"/>
    <w:rsid w:val="00923C92"/>
    <w:rsid w:val="00923D8A"/>
    <w:rsid w:val="0093227D"/>
    <w:rsid w:val="009329BE"/>
    <w:rsid w:val="00932ADE"/>
    <w:rsid w:val="00932D6D"/>
    <w:rsid w:val="00933CF0"/>
    <w:rsid w:val="009341C3"/>
    <w:rsid w:val="00934CFF"/>
    <w:rsid w:val="00935DF7"/>
    <w:rsid w:val="00935E94"/>
    <w:rsid w:val="009368CE"/>
    <w:rsid w:val="009373E6"/>
    <w:rsid w:val="00940AD6"/>
    <w:rsid w:val="0094196E"/>
    <w:rsid w:val="0094341C"/>
    <w:rsid w:val="0094397C"/>
    <w:rsid w:val="00944521"/>
    <w:rsid w:val="00944C4A"/>
    <w:rsid w:val="009456B5"/>
    <w:rsid w:val="00945B77"/>
    <w:rsid w:val="00947039"/>
    <w:rsid w:val="009477F8"/>
    <w:rsid w:val="00950DC4"/>
    <w:rsid w:val="00951050"/>
    <w:rsid w:val="0095233A"/>
    <w:rsid w:val="00952FC2"/>
    <w:rsid w:val="00953288"/>
    <w:rsid w:val="009536C3"/>
    <w:rsid w:val="00953C62"/>
    <w:rsid w:val="00954255"/>
    <w:rsid w:val="009548F2"/>
    <w:rsid w:val="00956006"/>
    <w:rsid w:val="00957120"/>
    <w:rsid w:val="0095723D"/>
    <w:rsid w:val="00957439"/>
    <w:rsid w:val="00960103"/>
    <w:rsid w:val="0096074E"/>
    <w:rsid w:val="00960776"/>
    <w:rsid w:val="00960842"/>
    <w:rsid w:val="0096089F"/>
    <w:rsid w:val="0096212F"/>
    <w:rsid w:val="009625B1"/>
    <w:rsid w:val="00962BFB"/>
    <w:rsid w:val="00962F46"/>
    <w:rsid w:val="009645E0"/>
    <w:rsid w:val="00966944"/>
    <w:rsid w:val="00966A0F"/>
    <w:rsid w:val="00967361"/>
    <w:rsid w:val="009673F4"/>
    <w:rsid w:val="009676E3"/>
    <w:rsid w:val="00970CFB"/>
    <w:rsid w:val="00970D0C"/>
    <w:rsid w:val="00971354"/>
    <w:rsid w:val="0097173F"/>
    <w:rsid w:val="00971C21"/>
    <w:rsid w:val="00971E7B"/>
    <w:rsid w:val="00971F6D"/>
    <w:rsid w:val="00973E75"/>
    <w:rsid w:val="00974478"/>
    <w:rsid w:val="0097469B"/>
    <w:rsid w:val="009746A7"/>
    <w:rsid w:val="009746F3"/>
    <w:rsid w:val="00974CD6"/>
    <w:rsid w:val="009755FC"/>
    <w:rsid w:val="00975DFE"/>
    <w:rsid w:val="009762E4"/>
    <w:rsid w:val="0097732A"/>
    <w:rsid w:val="00977793"/>
    <w:rsid w:val="00981D90"/>
    <w:rsid w:val="00982399"/>
    <w:rsid w:val="009833F5"/>
    <w:rsid w:val="00983AB6"/>
    <w:rsid w:val="00983B37"/>
    <w:rsid w:val="009841F9"/>
    <w:rsid w:val="00984A58"/>
    <w:rsid w:val="00984D82"/>
    <w:rsid w:val="0098531F"/>
    <w:rsid w:val="0098653C"/>
    <w:rsid w:val="0098664C"/>
    <w:rsid w:val="00986654"/>
    <w:rsid w:val="00987538"/>
    <w:rsid w:val="00987836"/>
    <w:rsid w:val="00987FB8"/>
    <w:rsid w:val="00990458"/>
    <w:rsid w:val="0099097B"/>
    <w:rsid w:val="00990B76"/>
    <w:rsid w:val="00991570"/>
    <w:rsid w:val="00993A7A"/>
    <w:rsid w:val="00993CC4"/>
    <w:rsid w:val="009955D3"/>
    <w:rsid w:val="009958DA"/>
    <w:rsid w:val="0099601E"/>
    <w:rsid w:val="009960B0"/>
    <w:rsid w:val="009966A2"/>
    <w:rsid w:val="00996CFC"/>
    <w:rsid w:val="009A0763"/>
    <w:rsid w:val="009A23EF"/>
    <w:rsid w:val="009A25E0"/>
    <w:rsid w:val="009A372F"/>
    <w:rsid w:val="009A7E56"/>
    <w:rsid w:val="009B0DCD"/>
    <w:rsid w:val="009B11D4"/>
    <w:rsid w:val="009B1908"/>
    <w:rsid w:val="009B1A90"/>
    <w:rsid w:val="009B1CAE"/>
    <w:rsid w:val="009B310B"/>
    <w:rsid w:val="009B318A"/>
    <w:rsid w:val="009B63CA"/>
    <w:rsid w:val="009B67C3"/>
    <w:rsid w:val="009B7D24"/>
    <w:rsid w:val="009C13A5"/>
    <w:rsid w:val="009C2274"/>
    <w:rsid w:val="009C27DB"/>
    <w:rsid w:val="009C2993"/>
    <w:rsid w:val="009C3BD5"/>
    <w:rsid w:val="009C40F7"/>
    <w:rsid w:val="009C4495"/>
    <w:rsid w:val="009C6824"/>
    <w:rsid w:val="009C7423"/>
    <w:rsid w:val="009D0C27"/>
    <w:rsid w:val="009D12BE"/>
    <w:rsid w:val="009D2AF7"/>
    <w:rsid w:val="009D2BED"/>
    <w:rsid w:val="009D3955"/>
    <w:rsid w:val="009D3B3E"/>
    <w:rsid w:val="009D452D"/>
    <w:rsid w:val="009D4A30"/>
    <w:rsid w:val="009D6F99"/>
    <w:rsid w:val="009D7257"/>
    <w:rsid w:val="009D731A"/>
    <w:rsid w:val="009E015E"/>
    <w:rsid w:val="009E06CF"/>
    <w:rsid w:val="009E1185"/>
    <w:rsid w:val="009E1512"/>
    <w:rsid w:val="009E28DB"/>
    <w:rsid w:val="009E2BE6"/>
    <w:rsid w:val="009E3B0D"/>
    <w:rsid w:val="009E4883"/>
    <w:rsid w:val="009E4E35"/>
    <w:rsid w:val="009E5958"/>
    <w:rsid w:val="009E5D78"/>
    <w:rsid w:val="009E77E3"/>
    <w:rsid w:val="009F0AD6"/>
    <w:rsid w:val="009F18A0"/>
    <w:rsid w:val="009F19CD"/>
    <w:rsid w:val="009F2BE0"/>
    <w:rsid w:val="009F3038"/>
    <w:rsid w:val="009F437E"/>
    <w:rsid w:val="009F5C76"/>
    <w:rsid w:val="009F5F79"/>
    <w:rsid w:val="009F6572"/>
    <w:rsid w:val="00A005A5"/>
    <w:rsid w:val="00A0129B"/>
    <w:rsid w:val="00A014E0"/>
    <w:rsid w:val="00A015A4"/>
    <w:rsid w:val="00A01B28"/>
    <w:rsid w:val="00A02D18"/>
    <w:rsid w:val="00A04AFE"/>
    <w:rsid w:val="00A04C68"/>
    <w:rsid w:val="00A05594"/>
    <w:rsid w:val="00A06F2F"/>
    <w:rsid w:val="00A070B7"/>
    <w:rsid w:val="00A07929"/>
    <w:rsid w:val="00A07A6F"/>
    <w:rsid w:val="00A07CB6"/>
    <w:rsid w:val="00A11036"/>
    <w:rsid w:val="00A11203"/>
    <w:rsid w:val="00A11FC9"/>
    <w:rsid w:val="00A128CF"/>
    <w:rsid w:val="00A138B8"/>
    <w:rsid w:val="00A13CEB"/>
    <w:rsid w:val="00A14492"/>
    <w:rsid w:val="00A1475F"/>
    <w:rsid w:val="00A15930"/>
    <w:rsid w:val="00A15AF5"/>
    <w:rsid w:val="00A15C86"/>
    <w:rsid w:val="00A16262"/>
    <w:rsid w:val="00A162DD"/>
    <w:rsid w:val="00A16846"/>
    <w:rsid w:val="00A17369"/>
    <w:rsid w:val="00A17A9D"/>
    <w:rsid w:val="00A17F47"/>
    <w:rsid w:val="00A202D3"/>
    <w:rsid w:val="00A2056D"/>
    <w:rsid w:val="00A207AC"/>
    <w:rsid w:val="00A224A9"/>
    <w:rsid w:val="00A22CF7"/>
    <w:rsid w:val="00A23556"/>
    <w:rsid w:val="00A23958"/>
    <w:rsid w:val="00A23C5E"/>
    <w:rsid w:val="00A25116"/>
    <w:rsid w:val="00A25467"/>
    <w:rsid w:val="00A25CE3"/>
    <w:rsid w:val="00A261D6"/>
    <w:rsid w:val="00A2710B"/>
    <w:rsid w:val="00A27614"/>
    <w:rsid w:val="00A27CEA"/>
    <w:rsid w:val="00A301C6"/>
    <w:rsid w:val="00A313C9"/>
    <w:rsid w:val="00A315FB"/>
    <w:rsid w:val="00A319DD"/>
    <w:rsid w:val="00A31EB3"/>
    <w:rsid w:val="00A32050"/>
    <w:rsid w:val="00A326C3"/>
    <w:rsid w:val="00A33AF2"/>
    <w:rsid w:val="00A3680D"/>
    <w:rsid w:val="00A36CE8"/>
    <w:rsid w:val="00A373BB"/>
    <w:rsid w:val="00A373EA"/>
    <w:rsid w:val="00A37926"/>
    <w:rsid w:val="00A37A94"/>
    <w:rsid w:val="00A40328"/>
    <w:rsid w:val="00A41086"/>
    <w:rsid w:val="00A41D54"/>
    <w:rsid w:val="00A41E29"/>
    <w:rsid w:val="00A42135"/>
    <w:rsid w:val="00A421B3"/>
    <w:rsid w:val="00A43045"/>
    <w:rsid w:val="00A434F1"/>
    <w:rsid w:val="00A440F3"/>
    <w:rsid w:val="00A44485"/>
    <w:rsid w:val="00A44F9E"/>
    <w:rsid w:val="00A5072C"/>
    <w:rsid w:val="00A50B16"/>
    <w:rsid w:val="00A50E5E"/>
    <w:rsid w:val="00A5129F"/>
    <w:rsid w:val="00A51362"/>
    <w:rsid w:val="00A51440"/>
    <w:rsid w:val="00A51D74"/>
    <w:rsid w:val="00A51F68"/>
    <w:rsid w:val="00A520FE"/>
    <w:rsid w:val="00A52231"/>
    <w:rsid w:val="00A547D3"/>
    <w:rsid w:val="00A54C88"/>
    <w:rsid w:val="00A54DFD"/>
    <w:rsid w:val="00A567ED"/>
    <w:rsid w:val="00A56C55"/>
    <w:rsid w:val="00A60596"/>
    <w:rsid w:val="00A61634"/>
    <w:rsid w:val="00A61E73"/>
    <w:rsid w:val="00A625CB"/>
    <w:rsid w:val="00A62816"/>
    <w:rsid w:val="00A63672"/>
    <w:rsid w:val="00A63F3A"/>
    <w:rsid w:val="00A67882"/>
    <w:rsid w:val="00A70B43"/>
    <w:rsid w:val="00A7103D"/>
    <w:rsid w:val="00A73231"/>
    <w:rsid w:val="00A74822"/>
    <w:rsid w:val="00A7494D"/>
    <w:rsid w:val="00A75E57"/>
    <w:rsid w:val="00A761E2"/>
    <w:rsid w:val="00A76965"/>
    <w:rsid w:val="00A800B0"/>
    <w:rsid w:val="00A80DDA"/>
    <w:rsid w:val="00A811FE"/>
    <w:rsid w:val="00A818DF"/>
    <w:rsid w:val="00A81CC8"/>
    <w:rsid w:val="00A820CB"/>
    <w:rsid w:val="00A82160"/>
    <w:rsid w:val="00A82AF1"/>
    <w:rsid w:val="00A839DD"/>
    <w:rsid w:val="00A84200"/>
    <w:rsid w:val="00A8471C"/>
    <w:rsid w:val="00A90860"/>
    <w:rsid w:val="00A90E87"/>
    <w:rsid w:val="00A91D43"/>
    <w:rsid w:val="00A922C8"/>
    <w:rsid w:val="00A925C8"/>
    <w:rsid w:val="00A9268D"/>
    <w:rsid w:val="00A931BD"/>
    <w:rsid w:val="00A93FCD"/>
    <w:rsid w:val="00A9468C"/>
    <w:rsid w:val="00A94D64"/>
    <w:rsid w:val="00A9518B"/>
    <w:rsid w:val="00A95527"/>
    <w:rsid w:val="00A95A95"/>
    <w:rsid w:val="00A9625D"/>
    <w:rsid w:val="00A968B4"/>
    <w:rsid w:val="00A96FC4"/>
    <w:rsid w:val="00A97425"/>
    <w:rsid w:val="00AA14E8"/>
    <w:rsid w:val="00AA1F6E"/>
    <w:rsid w:val="00AA253B"/>
    <w:rsid w:val="00AA3021"/>
    <w:rsid w:val="00AA3140"/>
    <w:rsid w:val="00AA3548"/>
    <w:rsid w:val="00AA3F5C"/>
    <w:rsid w:val="00AA4408"/>
    <w:rsid w:val="00AA4E80"/>
    <w:rsid w:val="00AA5C1D"/>
    <w:rsid w:val="00AA64BB"/>
    <w:rsid w:val="00AB0235"/>
    <w:rsid w:val="00AB1584"/>
    <w:rsid w:val="00AB1B4A"/>
    <w:rsid w:val="00AB1FFD"/>
    <w:rsid w:val="00AB275B"/>
    <w:rsid w:val="00AB3293"/>
    <w:rsid w:val="00AB3520"/>
    <w:rsid w:val="00AB3958"/>
    <w:rsid w:val="00AB446F"/>
    <w:rsid w:val="00AB4551"/>
    <w:rsid w:val="00AB47C3"/>
    <w:rsid w:val="00AB5054"/>
    <w:rsid w:val="00AB5B30"/>
    <w:rsid w:val="00AB681B"/>
    <w:rsid w:val="00AB74AB"/>
    <w:rsid w:val="00AC10A8"/>
    <w:rsid w:val="00AC13A9"/>
    <w:rsid w:val="00AC16E7"/>
    <w:rsid w:val="00AC23F7"/>
    <w:rsid w:val="00AC2FDA"/>
    <w:rsid w:val="00AC415F"/>
    <w:rsid w:val="00AC5402"/>
    <w:rsid w:val="00AD0255"/>
    <w:rsid w:val="00AD0812"/>
    <w:rsid w:val="00AD1CCC"/>
    <w:rsid w:val="00AD3307"/>
    <w:rsid w:val="00AD35A0"/>
    <w:rsid w:val="00AD3CAE"/>
    <w:rsid w:val="00AD3FDD"/>
    <w:rsid w:val="00AD4258"/>
    <w:rsid w:val="00AD46A5"/>
    <w:rsid w:val="00AD51FD"/>
    <w:rsid w:val="00AD5BBB"/>
    <w:rsid w:val="00AD6042"/>
    <w:rsid w:val="00AD6444"/>
    <w:rsid w:val="00AD6773"/>
    <w:rsid w:val="00AD6F30"/>
    <w:rsid w:val="00AD7F83"/>
    <w:rsid w:val="00AE1068"/>
    <w:rsid w:val="00AE1B63"/>
    <w:rsid w:val="00AE4ABB"/>
    <w:rsid w:val="00AE5307"/>
    <w:rsid w:val="00AE56CA"/>
    <w:rsid w:val="00AE5A54"/>
    <w:rsid w:val="00AE66B7"/>
    <w:rsid w:val="00AF10A2"/>
    <w:rsid w:val="00AF17A4"/>
    <w:rsid w:val="00AF2475"/>
    <w:rsid w:val="00AF31D2"/>
    <w:rsid w:val="00AF35D3"/>
    <w:rsid w:val="00AF4CAD"/>
    <w:rsid w:val="00AF4D09"/>
    <w:rsid w:val="00AF664A"/>
    <w:rsid w:val="00AF6D9F"/>
    <w:rsid w:val="00AF7B8A"/>
    <w:rsid w:val="00B001AA"/>
    <w:rsid w:val="00B01434"/>
    <w:rsid w:val="00B0152A"/>
    <w:rsid w:val="00B039C8"/>
    <w:rsid w:val="00B03AE8"/>
    <w:rsid w:val="00B03BF9"/>
    <w:rsid w:val="00B04D1F"/>
    <w:rsid w:val="00B04FF9"/>
    <w:rsid w:val="00B05229"/>
    <w:rsid w:val="00B0608A"/>
    <w:rsid w:val="00B07FD8"/>
    <w:rsid w:val="00B111D9"/>
    <w:rsid w:val="00B112D3"/>
    <w:rsid w:val="00B1145D"/>
    <w:rsid w:val="00B12010"/>
    <w:rsid w:val="00B12601"/>
    <w:rsid w:val="00B12DA6"/>
    <w:rsid w:val="00B1366B"/>
    <w:rsid w:val="00B13893"/>
    <w:rsid w:val="00B153C5"/>
    <w:rsid w:val="00B169EA"/>
    <w:rsid w:val="00B171D0"/>
    <w:rsid w:val="00B17D4D"/>
    <w:rsid w:val="00B207BB"/>
    <w:rsid w:val="00B21CC1"/>
    <w:rsid w:val="00B22190"/>
    <w:rsid w:val="00B22E40"/>
    <w:rsid w:val="00B23D3F"/>
    <w:rsid w:val="00B263CF"/>
    <w:rsid w:val="00B26872"/>
    <w:rsid w:val="00B275B5"/>
    <w:rsid w:val="00B303CD"/>
    <w:rsid w:val="00B308A7"/>
    <w:rsid w:val="00B30964"/>
    <w:rsid w:val="00B30C6F"/>
    <w:rsid w:val="00B31B22"/>
    <w:rsid w:val="00B32428"/>
    <w:rsid w:val="00B32F36"/>
    <w:rsid w:val="00B32FFD"/>
    <w:rsid w:val="00B34083"/>
    <w:rsid w:val="00B3587C"/>
    <w:rsid w:val="00B35CD5"/>
    <w:rsid w:val="00B36252"/>
    <w:rsid w:val="00B36530"/>
    <w:rsid w:val="00B37288"/>
    <w:rsid w:val="00B40264"/>
    <w:rsid w:val="00B41213"/>
    <w:rsid w:val="00B41216"/>
    <w:rsid w:val="00B41D5F"/>
    <w:rsid w:val="00B42583"/>
    <w:rsid w:val="00B43660"/>
    <w:rsid w:val="00B4371E"/>
    <w:rsid w:val="00B43C69"/>
    <w:rsid w:val="00B44D97"/>
    <w:rsid w:val="00B450A7"/>
    <w:rsid w:val="00B45B44"/>
    <w:rsid w:val="00B465DC"/>
    <w:rsid w:val="00B46630"/>
    <w:rsid w:val="00B46776"/>
    <w:rsid w:val="00B46FA0"/>
    <w:rsid w:val="00B4708E"/>
    <w:rsid w:val="00B47684"/>
    <w:rsid w:val="00B47C72"/>
    <w:rsid w:val="00B51687"/>
    <w:rsid w:val="00B51ACD"/>
    <w:rsid w:val="00B52087"/>
    <w:rsid w:val="00B52A50"/>
    <w:rsid w:val="00B52D11"/>
    <w:rsid w:val="00B5406F"/>
    <w:rsid w:val="00B569E2"/>
    <w:rsid w:val="00B5768D"/>
    <w:rsid w:val="00B61E9B"/>
    <w:rsid w:val="00B62CB7"/>
    <w:rsid w:val="00B64995"/>
    <w:rsid w:val="00B64E33"/>
    <w:rsid w:val="00B655E4"/>
    <w:rsid w:val="00B67D5D"/>
    <w:rsid w:val="00B700EB"/>
    <w:rsid w:val="00B70358"/>
    <w:rsid w:val="00B73D27"/>
    <w:rsid w:val="00B75E74"/>
    <w:rsid w:val="00B76D02"/>
    <w:rsid w:val="00B80176"/>
    <w:rsid w:val="00B8045E"/>
    <w:rsid w:val="00B80ED2"/>
    <w:rsid w:val="00B81EFC"/>
    <w:rsid w:val="00B824DA"/>
    <w:rsid w:val="00B84515"/>
    <w:rsid w:val="00B852AD"/>
    <w:rsid w:val="00B864BB"/>
    <w:rsid w:val="00B86BA5"/>
    <w:rsid w:val="00B8760A"/>
    <w:rsid w:val="00B926A5"/>
    <w:rsid w:val="00B92786"/>
    <w:rsid w:val="00B92C57"/>
    <w:rsid w:val="00B932F0"/>
    <w:rsid w:val="00B93593"/>
    <w:rsid w:val="00B9466A"/>
    <w:rsid w:val="00B94A18"/>
    <w:rsid w:val="00B94A36"/>
    <w:rsid w:val="00B94B2F"/>
    <w:rsid w:val="00B95AEF"/>
    <w:rsid w:val="00B97B39"/>
    <w:rsid w:val="00BA0070"/>
    <w:rsid w:val="00BA00A2"/>
    <w:rsid w:val="00BA2A03"/>
    <w:rsid w:val="00BA45FE"/>
    <w:rsid w:val="00BA5454"/>
    <w:rsid w:val="00BA6929"/>
    <w:rsid w:val="00BA6C97"/>
    <w:rsid w:val="00BA6D50"/>
    <w:rsid w:val="00BA77EB"/>
    <w:rsid w:val="00BA7815"/>
    <w:rsid w:val="00BA7A33"/>
    <w:rsid w:val="00BA7B36"/>
    <w:rsid w:val="00BA7FCC"/>
    <w:rsid w:val="00BB06E6"/>
    <w:rsid w:val="00BB23B5"/>
    <w:rsid w:val="00BB2C0B"/>
    <w:rsid w:val="00BB2C16"/>
    <w:rsid w:val="00BB322E"/>
    <w:rsid w:val="00BB5B89"/>
    <w:rsid w:val="00BB5CB5"/>
    <w:rsid w:val="00BB703C"/>
    <w:rsid w:val="00BB763A"/>
    <w:rsid w:val="00BB79B5"/>
    <w:rsid w:val="00BB7A52"/>
    <w:rsid w:val="00BC090D"/>
    <w:rsid w:val="00BC0A30"/>
    <w:rsid w:val="00BC1AC9"/>
    <w:rsid w:val="00BC1E03"/>
    <w:rsid w:val="00BC2363"/>
    <w:rsid w:val="00BC272E"/>
    <w:rsid w:val="00BC37DA"/>
    <w:rsid w:val="00BC4A99"/>
    <w:rsid w:val="00BC6061"/>
    <w:rsid w:val="00BC675C"/>
    <w:rsid w:val="00BC7146"/>
    <w:rsid w:val="00BD3348"/>
    <w:rsid w:val="00BD384B"/>
    <w:rsid w:val="00BD55F8"/>
    <w:rsid w:val="00BD560D"/>
    <w:rsid w:val="00BD66D4"/>
    <w:rsid w:val="00BD7054"/>
    <w:rsid w:val="00BD7377"/>
    <w:rsid w:val="00BD7B86"/>
    <w:rsid w:val="00BD7F09"/>
    <w:rsid w:val="00BE0372"/>
    <w:rsid w:val="00BE0B28"/>
    <w:rsid w:val="00BE19B0"/>
    <w:rsid w:val="00BE2133"/>
    <w:rsid w:val="00BE2602"/>
    <w:rsid w:val="00BE4BA4"/>
    <w:rsid w:val="00BE4CB9"/>
    <w:rsid w:val="00BE6F43"/>
    <w:rsid w:val="00BE7736"/>
    <w:rsid w:val="00BF1189"/>
    <w:rsid w:val="00BF2C55"/>
    <w:rsid w:val="00BF3B1B"/>
    <w:rsid w:val="00BF4513"/>
    <w:rsid w:val="00BF499D"/>
    <w:rsid w:val="00BF49FB"/>
    <w:rsid w:val="00BF5621"/>
    <w:rsid w:val="00BF5A5E"/>
    <w:rsid w:val="00BF6214"/>
    <w:rsid w:val="00BF6660"/>
    <w:rsid w:val="00C002D6"/>
    <w:rsid w:val="00C0136C"/>
    <w:rsid w:val="00C017D4"/>
    <w:rsid w:val="00C01A6B"/>
    <w:rsid w:val="00C0249B"/>
    <w:rsid w:val="00C03481"/>
    <w:rsid w:val="00C0364B"/>
    <w:rsid w:val="00C0392C"/>
    <w:rsid w:val="00C03DA7"/>
    <w:rsid w:val="00C04613"/>
    <w:rsid w:val="00C04614"/>
    <w:rsid w:val="00C0644C"/>
    <w:rsid w:val="00C06681"/>
    <w:rsid w:val="00C0738F"/>
    <w:rsid w:val="00C073CF"/>
    <w:rsid w:val="00C07D21"/>
    <w:rsid w:val="00C112DD"/>
    <w:rsid w:val="00C11B86"/>
    <w:rsid w:val="00C1249C"/>
    <w:rsid w:val="00C1255A"/>
    <w:rsid w:val="00C13750"/>
    <w:rsid w:val="00C14C9A"/>
    <w:rsid w:val="00C1662E"/>
    <w:rsid w:val="00C208EA"/>
    <w:rsid w:val="00C21AE8"/>
    <w:rsid w:val="00C222E5"/>
    <w:rsid w:val="00C2294C"/>
    <w:rsid w:val="00C22C5A"/>
    <w:rsid w:val="00C22DE4"/>
    <w:rsid w:val="00C269CC"/>
    <w:rsid w:val="00C26E3F"/>
    <w:rsid w:val="00C27D19"/>
    <w:rsid w:val="00C27D98"/>
    <w:rsid w:val="00C30740"/>
    <w:rsid w:val="00C31BE3"/>
    <w:rsid w:val="00C326D8"/>
    <w:rsid w:val="00C33227"/>
    <w:rsid w:val="00C33F4C"/>
    <w:rsid w:val="00C33F72"/>
    <w:rsid w:val="00C3782D"/>
    <w:rsid w:val="00C37A90"/>
    <w:rsid w:val="00C37C9B"/>
    <w:rsid w:val="00C40718"/>
    <w:rsid w:val="00C40CFD"/>
    <w:rsid w:val="00C4114A"/>
    <w:rsid w:val="00C411FA"/>
    <w:rsid w:val="00C43156"/>
    <w:rsid w:val="00C4430F"/>
    <w:rsid w:val="00C45A06"/>
    <w:rsid w:val="00C4693E"/>
    <w:rsid w:val="00C47A7A"/>
    <w:rsid w:val="00C47A89"/>
    <w:rsid w:val="00C50088"/>
    <w:rsid w:val="00C5017A"/>
    <w:rsid w:val="00C50912"/>
    <w:rsid w:val="00C50D9C"/>
    <w:rsid w:val="00C5105E"/>
    <w:rsid w:val="00C513A1"/>
    <w:rsid w:val="00C522EC"/>
    <w:rsid w:val="00C523C4"/>
    <w:rsid w:val="00C52F95"/>
    <w:rsid w:val="00C53F4F"/>
    <w:rsid w:val="00C567A5"/>
    <w:rsid w:val="00C5685F"/>
    <w:rsid w:val="00C5775C"/>
    <w:rsid w:val="00C57A39"/>
    <w:rsid w:val="00C60032"/>
    <w:rsid w:val="00C60CB3"/>
    <w:rsid w:val="00C60EB5"/>
    <w:rsid w:val="00C618CD"/>
    <w:rsid w:val="00C6193C"/>
    <w:rsid w:val="00C64ED4"/>
    <w:rsid w:val="00C67E5C"/>
    <w:rsid w:val="00C71379"/>
    <w:rsid w:val="00C713D5"/>
    <w:rsid w:val="00C74AD5"/>
    <w:rsid w:val="00C74FE9"/>
    <w:rsid w:val="00C75F13"/>
    <w:rsid w:val="00C7625C"/>
    <w:rsid w:val="00C76485"/>
    <w:rsid w:val="00C777E2"/>
    <w:rsid w:val="00C77CB5"/>
    <w:rsid w:val="00C80160"/>
    <w:rsid w:val="00C80372"/>
    <w:rsid w:val="00C81CA5"/>
    <w:rsid w:val="00C824E5"/>
    <w:rsid w:val="00C82936"/>
    <w:rsid w:val="00C8397C"/>
    <w:rsid w:val="00C83CEF"/>
    <w:rsid w:val="00C85904"/>
    <w:rsid w:val="00C86514"/>
    <w:rsid w:val="00C87EA3"/>
    <w:rsid w:val="00C901B4"/>
    <w:rsid w:val="00C90DA2"/>
    <w:rsid w:val="00C911F2"/>
    <w:rsid w:val="00C915D0"/>
    <w:rsid w:val="00C93971"/>
    <w:rsid w:val="00C949E1"/>
    <w:rsid w:val="00C95130"/>
    <w:rsid w:val="00C95C56"/>
    <w:rsid w:val="00C95FBC"/>
    <w:rsid w:val="00C972D9"/>
    <w:rsid w:val="00C97A2B"/>
    <w:rsid w:val="00CA062A"/>
    <w:rsid w:val="00CA0FCD"/>
    <w:rsid w:val="00CA1B8B"/>
    <w:rsid w:val="00CA1E64"/>
    <w:rsid w:val="00CA2404"/>
    <w:rsid w:val="00CA24EB"/>
    <w:rsid w:val="00CA2A32"/>
    <w:rsid w:val="00CA3367"/>
    <w:rsid w:val="00CA3FEC"/>
    <w:rsid w:val="00CA4010"/>
    <w:rsid w:val="00CA5122"/>
    <w:rsid w:val="00CA52F8"/>
    <w:rsid w:val="00CA5B0D"/>
    <w:rsid w:val="00CA7140"/>
    <w:rsid w:val="00CA75CC"/>
    <w:rsid w:val="00CA79C5"/>
    <w:rsid w:val="00CA7F69"/>
    <w:rsid w:val="00CB04A0"/>
    <w:rsid w:val="00CB084D"/>
    <w:rsid w:val="00CB099D"/>
    <w:rsid w:val="00CB0D10"/>
    <w:rsid w:val="00CB16B6"/>
    <w:rsid w:val="00CB17DE"/>
    <w:rsid w:val="00CB21A4"/>
    <w:rsid w:val="00CB2667"/>
    <w:rsid w:val="00CB357E"/>
    <w:rsid w:val="00CB35CC"/>
    <w:rsid w:val="00CB419A"/>
    <w:rsid w:val="00CB4E34"/>
    <w:rsid w:val="00CB5367"/>
    <w:rsid w:val="00CB5D9E"/>
    <w:rsid w:val="00CB5EE4"/>
    <w:rsid w:val="00CB61C3"/>
    <w:rsid w:val="00CB6431"/>
    <w:rsid w:val="00CB64CD"/>
    <w:rsid w:val="00CB6E98"/>
    <w:rsid w:val="00CB78E7"/>
    <w:rsid w:val="00CC087B"/>
    <w:rsid w:val="00CC2857"/>
    <w:rsid w:val="00CC2D1B"/>
    <w:rsid w:val="00CC2F9E"/>
    <w:rsid w:val="00CC39F2"/>
    <w:rsid w:val="00CC465D"/>
    <w:rsid w:val="00CC701E"/>
    <w:rsid w:val="00CC772C"/>
    <w:rsid w:val="00CC7849"/>
    <w:rsid w:val="00CD0745"/>
    <w:rsid w:val="00CD077B"/>
    <w:rsid w:val="00CD138C"/>
    <w:rsid w:val="00CD19E0"/>
    <w:rsid w:val="00CD1FAB"/>
    <w:rsid w:val="00CD2288"/>
    <w:rsid w:val="00CD2A43"/>
    <w:rsid w:val="00CD2F5D"/>
    <w:rsid w:val="00CD3262"/>
    <w:rsid w:val="00CD44C3"/>
    <w:rsid w:val="00CD4550"/>
    <w:rsid w:val="00CD5E4E"/>
    <w:rsid w:val="00CD5E7E"/>
    <w:rsid w:val="00CD6965"/>
    <w:rsid w:val="00CD71BF"/>
    <w:rsid w:val="00CD7395"/>
    <w:rsid w:val="00CE03D3"/>
    <w:rsid w:val="00CE1344"/>
    <w:rsid w:val="00CE1B17"/>
    <w:rsid w:val="00CE2462"/>
    <w:rsid w:val="00CE29B9"/>
    <w:rsid w:val="00CE38BF"/>
    <w:rsid w:val="00CE4107"/>
    <w:rsid w:val="00CE4219"/>
    <w:rsid w:val="00CE47F4"/>
    <w:rsid w:val="00CE4B0C"/>
    <w:rsid w:val="00CE4E89"/>
    <w:rsid w:val="00CE5207"/>
    <w:rsid w:val="00CE62DA"/>
    <w:rsid w:val="00CE6B5F"/>
    <w:rsid w:val="00CE7588"/>
    <w:rsid w:val="00CF136F"/>
    <w:rsid w:val="00CF338D"/>
    <w:rsid w:val="00CF3531"/>
    <w:rsid w:val="00CF45CD"/>
    <w:rsid w:val="00CF48BA"/>
    <w:rsid w:val="00CF5960"/>
    <w:rsid w:val="00CF7C4B"/>
    <w:rsid w:val="00D00ED3"/>
    <w:rsid w:val="00D01C10"/>
    <w:rsid w:val="00D02F0C"/>
    <w:rsid w:val="00D0312A"/>
    <w:rsid w:val="00D0343F"/>
    <w:rsid w:val="00D03926"/>
    <w:rsid w:val="00D03B71"/>
    <w:rsid w:val="00D03DF6"/>
    <w:rsid w:val="00D04126"/>
    <w:rsid w:val="00D056BE"/>
    <w:rsid w:val="00D06DE1"/>
    <w:rsid w:val="00D072EF"/>
    <w:rsid w:val="00D077C2"/>
    <w:rsid w:val="00D10030"/>
    <w:rsid w:val="00D103AD"/>
    <w:rsid w:val="00D13192"/>
    <w:rsid w:val="00D145D2"/>
    <w:rsid w:val="00D151E5"/>
    <w:rsid w:val="00D16110"/>
    <w:rsid w:val="00D16224"/>
    <w:rsid w:val="00D16441"/>
    <w:rsid w:val="00D172D4"/>
    <w:rsid w:val="00D214FE"/>
    <w:rsid w:val="00D21570"/>
    <w:rsid w:val="00D22083"/>
    <w:rsid w:val="00D22C9B"/>
    <w:rsid w:val="00D23F7F"/>
    <w:rsid w:val="00D24409"/>
    <w:rsid w:val="00D245A9"/>
    <w:rsid w:val="00D303C0"/>
    <w:rsid w:val="00D30CA8"/>
    <w:rsid w:val="00D30D8D"/>
    <w:rsid w:val="00D31054"/>
    <w:rsid w:val="00D310D0"/>
    <w:rsid w:val="00D320C9"/>
    <w:rsid w:val="00D32549"/>
    <w:rsid w:val="00D329D9"/>
    <w:rsid w:val="00D32C23"/>
    <w:rsid w:val="00D34193"/>
    <w:rsid w:val="00D34256"/>
    <w:rsid w:val="00D344D3"/>
    <w:rsid w:val="00D3576C"/>
    <w:rsid w:val="00D36114"/>
    <w:rsid w:val="00D377DF"/>
    <w:rsid w:val="00D37F10"/>
    <w:rsid w:val="00D40269"/>
    <w:rsid w:val="00D40489"/>
    <w:rsid w:val="00D41FB3"/>
    <w:rsid w:val="00D41FC3"/>
    <w:rsid w:val="00D42011"/>
    <w:rsid w:val="00D42CF4"/>
    <w:rsid w:val="00D448F2"/>
    <w:rsid w:val="00D44AD1"/>
    <w:rsid w:val="00D44C5E"/>
    <w:rsid w:val="00D4728C"/>
    <w:rsid w:val="00D47B51"/>
    <w:rsid w:val="00D515DB"/>
    <w:rsid w:val="00D51870"/>
    <w:rsid w:val="00D53C6C"/>
    <w:rsid w:val="00D55722"/>
    <w:rsid w:val="00D563DA"/>
    <w:rsid w:val="00D57236"/>
    <w:rsid w:val="00D57AF7"/>
    <w:rsid w:val="00D608C6"/>
    <w:rsid w:val="00D60ED3"/>
    <w:rsid w:val="00D61403"/>
    <w:rsid w:val="00D63170"/>
    <w:rsid w:val="00D63B02"/>
    <w:rsid w:val="00D6408C"/>
    <w:rsid w:val="00D6450F"/>
    <w:rsid w:val="00D64AFD"/>
    <w:rsid w:val="00D66657"/>
    <w:rsid w:val="00D67784"/>
    <w:rsid w:val="00D67C1F"/>
    <w:rsid w:val="00D70314"/>
    <w:rsid w:val="00D7156C"/>
    <w:rsid w:val="00D716B9"/>
    <w:rsid w:val="00D72E10"/>
    <w:rsid w:val="00D73460"/>
    <w:rsid w:val="00D73ED8"/>
    <w:rsid w:val="00D74492"/>
    <w:rsid w:val="00D75F46"/>
    <w:rsid w:val="00D76412"/>
    <w:rsid w:val="00D7763B"/>
    <w:rsid w:val="00D804EC"/>
    <w:rsid w:val="00D808DF"/>
    <w:rsid w:val="00D819B6"/>
    <w:rsid w:val="00D824FB"/>
    <w:rsid w:val="00D827F1"/>
    <w:rsid w:val="00D82802"/>
    <w:rsid w:val="00D83991"/>
    <w:rsid w:val="00D8417A"/>
    <w:rsid w:val="00D843DE"/>
    <w:rsid w:val="00D845B3"/>
    <w:rsid w:val="00D8521D"/>
    <w:rsid w:val="00D853B9"/>
    <w:rsid w:val="00D85653"/>
    <w:rsid w:val="00D8582D"/>
    <w:rsid w:val="00D858B1"/>
    <w:rsid w:val="00D858F5"/>
    <w:rsid w:val="00D87981"/>
    <w:rsid w:val="00D9009A"/>
    <w:rsid w:val="00D9127B"/>
    <w:rsid w:val="00D91462"/>
    <w:rsid w:val="00D91BE9"/>
    <w:rsid w:val="00D92034"/>
    <w:rsid w:val="00D925DB"/>
    <w:rsid w:val="00D93F86"/>
    <w:rsid w:val="00D962F6"/>
    <w:rsid w:val="00DA13DC"/>
    <w:rsid w:val="00DA142F"/>
    <w:rsid w:val="00DA1622"/>
    <w:rsid w:val="00DA2725"/>
    <w:rsid w:val="00DA2B11"/>
    <w:rsid w:val="00DA3359"/>
    <w:rsid w:val="00DA4510"/>
    <w:rsid w:val="00DA51DC"/>
    <w:rsid w:val="00DA566F"/>
    <w:rsid w:val="00DA64DC"/>
    <w:rsid w:val="00DA7002"/>
    <w:rsid w:val="00DA7B72"/>
    <w:rsid w:val="00DA7D74"/>
    <w:rsid w:val="00DB1296"/>
    <w:rsid w:val="00DB2E06"/>
    <w:rsid w:val="00DB33B3"/>
    <w:rsid w:val="00DB3D5B"/>
    <w:rsid w:val="00DB744B"/>
    <w:rsid w:val="00DC01B1"/>
    <w:rsid w:val="00DC03E5"/>
    <w:rsid w:val="00DC2287"/>
    <w:rsid w:val="00DC26B9"/>
    <w:rsid w:val="00DC2826"/>
    <w:rsid w:val="00DC39CD"/>
    <w:rsid w:val="00DC5214"/>
    <w:rsid w:val="00DC709A"/>
    <w:rsid w:val="00DC739D"/>
    <w:rsid w:val="00DD0340"/>
    <w:rsid w:val="00DD20D0"/>
    <w:rsid w:val="00DD26F1"/>
    <w:rsid w:val="00DD35C4"/>
    <w:rsid w:val="00DD377B"/>
    <w:rsid w:val="00DD3F50"/>
    <w:rsid w:val="00DD402F"/>
    <w:rsid w:val="00DD4CA4"/>
    <w:rsid w:val="00DD4DC9"/>
    <w:rsid w:val="00DD4EAD"/>
    <w:rsid w:val="00DD5C43"/>
    <w:rsid w:val="00DD5F4E"/>
    <w:rsid w:val="00DD626F"/>
    <w:rsid w:val="00DD6FD3"/>
    <w:rsid w:val="00DD7886"/>
    <w:rsid w:val="00DD7947"/>
    <w:rsid w:val="00DE01E2"/>
    <w:rsid w:val="00DE1350"/>
    <w:rsid w:val="00DE1B35"/>
    <w:rsid w:val="00DE241F"/>
    <w:rsid w:val="00DE2ABC"/>
    <w:rsid w:val="00DE3973"/>
    <w:rsid w:val="00DE4140"/>
    <w:rsid w:val="00DE48E4"/>
    <w:rsid w:val="00DE4B8B"/>
    <w:rsid w:val="00DE52E1"/>
    <w:rsid w:val="00DE5320"/>
    <w:rsid w:val="00DE6346"/>
    <w:rsid w:val="00DE641D"/>
    <w:rsid w:val="00DE6674"/>
    <w:rsid w:val="00DE69A9"/>
    <w:rsid w:val="00DF047F"/>
    <w:rsid w:val="00DF05A2"/>
    <w:rsid w:val="00DF05AD"/>
    <w:rsid w:val="00DF1718"/>
    <w:rsid w:val="00DF2464"/>
    <w:rsid w:val="00DF3299"/>
    <w:rsid w:val="00DF40BB"/>
    <w:rsid w:val="00DF6663"/>
    <w:rsid w:val="00DF683F"/>
    <w:rsid w:val="00E0154C"/>
    <w:rsid w:val="00E01B95"/>
    <w:rsid w:val="00E02443"/>
    <w:rsid w:val="00E02E90"/>
    <w:rsid w:val="00E03D8C"/>
    <w:rsid w:val="00E03E51"/>
    <w:rsid w:val="00E051C7"/>
    <w:rsid w:val="00E05DD7"/>
    <w:rsid w:val="00E05FEF"/>
    <w:rsid w:val="00E0696C"/>
    <w:rsid w:val="00E0713E"/>
    <w:rsid w:val="00E10C9B"/>
    <w:rsid w:val="00E10FBE"/>
    <w:rsid w:val="00E12AE0"/>
    <w:rsid w:val="00E14E38"/>
    <w:rsid w:val="00E15B8B"/>
    <w:rsid w:val="00E15C0F"/>
    <w:rsid w:val="00E16070"/>
    <w:rsid w:val="00E17AD6"/>
    <w:rsid w:val="00E204AC"/>
    <w:rsid w:val="00E208C2"/>
    <w:rsid w:val="00E2185C"/>
    <w:rsid w:val="00E241D8"/>
    <w:rsid w:val="00E25594"/>
    <w:rsid w:val="00E25E1B"/>
    <w:rsid w:val="00E26515"/>
    <w:rsid w:val="00E26570"/>
    <w:rsid w:val="00E27D03"/>
    <w:rsid w:val="00E306DC"/>
    <w:rsid w:val="00E30803"/>
    <w:rsid w:val="00E31928"/>
    <w:rsid w:val="00E31D38"/>
    <w:rsid w:val="00E3222D"/>
    <w:rsid w:val="00E3353A"/>
    <w:rsid w:val="00E33BD7"/>
    <w:rsid w:val="00E342D1"/>
    <w:rsid w:val="00E351ED"/>
    <w:rsid w:val="00E35C31"/>
    <w:rsid w:val="00E35DD3"/>
    <w:rsid w:val="00E374C0"/>
    <w:rsid w:val="00E41A9E"/>
    <w:rsid w:val="00E420E8"/>
    <w:rsid w:val="00E439F0"/>
    <w:rsid w:val="00E43DAB"/>
    <w:rsid w:val="00E47003"/>
    <w:rsid w:val="00E4713D"/>
    <w:rsid w:val="00E47367"/>
    <w:rsid w:val="00E479B9"/>
    <w:rsid w:val="00E47E3D"/>
    <w:rsid w:val="00E5019F"/>
    <w:rsid w:val="00E5089D"/>
    <w:rsid w:val="00E50F5A"/>
    <w:rsid w:val="00E52425"/>
    <w:rsid w:val="00E525E5"/>
    <w:rsid w:val="00E53379"/>
    <w:rsid w:val="00E55931"/>
    <w:rsid w:val="00E559B0"/>
    <w:rsid w:val="00E55D25"/>
    <w:rsid w:val="00E5784B"/>
    <w:rsid w:val="00E57C1A"/>
    <w:rsid w:val="00E57CAD"/>
    <w:rsid w:val="00E57D9D"/>
    <w:rsid w:val="00E6143E"/>
    <w:rsid w:val="00E6145C"/>
    <w:rsid w:val="00E62E3E"/>
    <w:rsid w:val="00E63A5D"/>
    <w:rsid w:val="00E63DA1"/>
    <w:rsid w:val="00E66F38"/>
    <w:rsid w:val="00E71B47"/>
    <w:rsid w:val="00E72A25"/>
    <w:rsid w:val="00E73992"/>
    <w:rsid w:val="00E73B64"/>
    <w:rsid w:val="00E73FD8"/>
    <w:rsid w:val="00E765A2"/>
    <w:rsid w:val="00E76F07"/>
    <w:rsid w:val="00E76F5E"/>
    <w:rsid w:val="00E808AB"/>
    <w:rsid w:val="00E80F61"/>
    <w:rsid w:val="00E81F33"/>
    <w:rsid w:val="00E83910"/>
    <w:rsid w:val="00E83CE0"/>
    <w:rsid w:val="00E83CE9"/>
    <w:rsid w:val="00E84620"/>
    <w:rsid w:val="00E84C48"/>
    <w:rsid w:val="00E85395"/>
    <w:rsid w:val="00E8633A"/>
    <w:rsid w:val="00E86A5A"/>
    <w:rsid w:val="00E86B5D"/>
    <w:rsid w:val="00E87055"/>
    <w:rsid w:val="00E873DF"/>
    <w:rsid w:val="00E87453"/>
    <w:rsid w:val="00E909EB"/>
    <w:rsid w:val="00E90A94"/>
    <w:rsid w:val="00E90FE5"/>
    <w:rsid w:val="00E91923"/>
    <w:rsid w:val="00E9295B"/>
    <w:rsid w:val="00E9556D"/>
    <w:rsid w:val="00EA0117"/>
    <w:rsid w:val="00EA0506"/>
    <w:rsid w:val="00EA06E9"/>
    <w:rsid w:val="00EA290C"/>
    <w:rsid w:val="00EA307B"/>
    <w:rsid w:val="00EA30CF"/>
    <w:rsid w:val="00EA75ED"/>
    <w:rsid w:val="00EB00E0"/>
    <w:rsid w:val="00EB118C"/>
    <w:rsid w:val="00EB19D5"/>
    <w:rsid w:val="00EB1CBF"/>
    <w:rsid w:val="00EB20CC"/>
    <w:rsid w:val="00EB35F8"/>
    <w:rsid w:val="00EB3B57"/>
    <w:rsid w:val="00EB7B89"/>
    <w:rsid w:val="00EC3724"/>
    <w:rsid w:val="00EC4355"/>
    <w:rsid w:val="00EC4E57"/>
    <w:rsid w:val="00EC524C"/>
    <w:rsid w:val="00EC68C2"/>
    <w:rsid w:val="00EC6E73"/>
    <w:rsid w:val="00EC6FF3"/>
    <w:rsid w:val="00EC781B"/>
    <w:rsid w:val="00ED09A0"/>
    <w:rsid w:val="00ED0B95"/>
    <w:rsid w:val="00ED0D14"/>
    <w:rsid w:val="00ED1736"/>
    <w:rsid w:val="00ED1ACD"/>
    <w:rsid w:val="00ED273D"/>
    <w:rsid w:val="00ED2E85"/>
    <w:rsid w:val="00ED323B"/>
    <w:rsid w:val="00ED3FE8"/>
    <w:rsid w:val="00ED4ED9"/>
    <w:rsid w:val="00ED51C4"/>
    <w:rsid w:val="00ED55E0"/>
    <w:rsid w:val="00ED6925"/>
    <w:rsid w:val="00ED7486"/>
    <w:rsid w:val="00EE0C62"/>
    <w:rsid w:val="00EE118F"/>
    <w:rsid w:val="00EE1F27"/>
    <w:rsid w:val="00EE21B8"/>
    <w:rsid w:val="00EE6444"/>
    <w:rsid w:val="00EE6811"/>
    <w:rsid w:val="00EE699A"/>
    <w:rsid w:val="00EE7208"/>
    <w:rsid w:val="00EF0BA2"/>
    <w:rsid w:val="00EF0FFD"/>
    <w:rsid w:val="00EF2050"/>
    <w:rsid w:val="00EF28BF"/>
    <w:rsid w:val="00EF2D99"/>
    <w:rsid w:val="00EF43EE"/>
    <w:rsid w:val="00EF4FA0"/>
    <w:rsid w:val="00EF51F0"/>
    <w:rsid w:val="00EF62E3"/>
    <w:rsid w:val="00EF6EDF"/>
    <w:rsid w:val="00EF7D1E"/>
    <w:rsid w:val="00F0028A"/>
    <w:rsid w:val="00F01554"/>
    <w:rsid w:val="00F02154"/>
    <w:rsid w:val="00F026FE"/>
    <w:rsid w:val="00F03431"/>
    <w:rsid w:val="00F041C3"/>
    <w:rsid w:val="00F051B2"/>
    <w:rsid w:val="00F05D97"/>
    <w:rsid w:val="00F0602E"/>
    <w:rsid w:val="00F06B4B"/>
    <w:rsid w:val="00F071CF"/>
    <w:rsid w:val="00F1056C"/>
    <w:rsid w:val="00F106D6"/>
    <w:rsid w:val="00F11585"/>
    <w:rsid w:val="00F11FA3"/>
    <w:rsid w:val="00F12731"/>
    <w:rsid w:val="00F133D8"/>
    <w:rsid w:val="00F13EE2"/>
    <w:rsid w:val="00F13F40"/>
    <w:rsid w:val="00F1624A"/>
    <w:rsid w:val="00F165F3"/>
    <w:rsid w:val="00F16D12"/>
    <w:rsid w:val="00F17F38"/>
    <w:rsid w:val="00F212F4"/>
    <w:rsid w:val="00F214AE"/>
    <w:rsid w:val="00F247EC"/>
    <w:rsid w:val="00F273CA"/>
    <w:rsid w:val="00F27B5D"/>
    <w:rsid w:val="00F30009"/>
    <w:rsid w:val="00F303B4"/>
    <w:rsid w:val="00F308EB"/>
    <w:rsid w:val="00F30B12"/>
    <w:rsid w:val="00F30BC4"/>
    <w:rsid w:val="00F30C0C"/>
    <w:rsid w:val="00F30E27"/>
    <w:rsid w:val="00F31444"/>
    <w:rsid w:val="00F319DE"/>
    <w:rsid w:val="00F31AFD"/>
    <w:rsid w:val="00F3207A"/>
    <w:rsid w:val="00F326C6"/>
    <w:rsid w:val="00F32810"/>
    <w:rsid w:val="00F338AB"/>
    <w:rsid w:val="00F343FE"/>
    <w:rsid w:val="00F34DA1"/>
    <w:rsid w:val="00F35427"/>
    <w:rsid w:val="00F3627A"/>
    <w:rsid w:val="00F36571"/>
    <w:rsid w:val="00F36BC3"/>
    <w:rsid w:val="00F371B9"/>
    <w:rsid w:val="00F404C1"/>
    <w:rsid w:val="00F408DD"/>
    <w:rsid w:val="00F40A65"/>
    <w:rsid w:val="00F410F3"/>
    <w:rsid w:val="00F41C06"/>
    <w:rsid w:val="00F420CE"/>
    <w:rsid w:val="00F43200"/>
    <w:rsid w:val="00F432F6"/>
    <w:rsid w:val="00F43C19"/>
    <w:rsid w:val="00F43F5D"/>
    <w:rsid w:val="00F44302"/>
    <w:rsid w:val="00F44617"/>
    <w:rsid w:val="00F44B81"/>
    <w:rsid w:val="00F45A41"/>
    <w:rsid w:val="00F45D6C"/>
    <w:rsid w:val="00F4657C"/>
    <w:rsid w:val="00F46967"/>
    <w:rsid w:val="00F50C20"/>
    <w:rsid w:val="00F51CC9"/>
    <w:rsid w:val="00F52DC0"/>
    <w:rsid w:val="00F53A36"/>
    <w:rsid w:val="00F54625"/>
    <w:rsid w:val="00F54D62"/>
    <w:rsid w:val="00F5606A"/>
    <w:rsid w:val="00F56569"/>
    <w:rsid w:val="00F57129"/>
    <w:rsid w:val="00F571F2"/>
    <w:rsid w:val="00F57E0A"/>
    <w:rsid w:val="00F57EB5"/>
    <w:rsid w:val="00F62C28"/>
    <w:rsid w:val="00F64AE5"/>
    <w:rsid w:val="00F64C14"/>
    <w:rsid w:val="00F64C63"/>
    <w:rsid w:val="00F65265"/>
    <w:rsid w:val="00F66313"/>
    <w:rsid w:val="00F67403"/>
    <w:rsid w:val="00F7035B"/>
    <w:rsid w:val="00F70726"/>
    <w:rsid w:val="00F70BC0"/>
    <w:rsid w:val="00F70F59"/>
    <w:rsid w:val="00F7113C"/>
    <w:rsid w:val="00F71B7E"/>
    <w:rsid w:val="00F72528"/>
    <w:rsid w:val="00F734E8"/>
    <w:rsid w:val="00F73A20"/>
    <w:rsid w:val="00F73CE6"/>
    <w:rsid w:val="00F73F41"/>
    <w:rsid w:val="00F743B1"/>
    <w:rsid w:val="00F743D3"/>
    <w:rsid w:val="00F756FA"/>
    <w:rsid w:val="00F75A78"/>
    <w:rsid w:val="00F75BB6"/>
    <w:rsid w:val="00F7697F"/>
    <w:rsid w:val="00F76EC9"/>
    <w:rsid w:val="00F800BC"/>
    <w:rsid w:val="00F80798"/>
    <w:rsid w:val="00F80BAA"/>
    <w:rsid w:val="00F80D5D"/>
    <w:rsid w:val="00F8174B"/>
    <w:rsid w:val="00F81D72"/>
    <w:rsid w:val="00F81F68"/>
    <w:rsid w:val="00F8395B"/>
    <w:rsid w:val="00F85575"/>
    <w:rsid w:val="00F86507"/>
    <w:rsid w:val="00F86522"/>
    <w:rsid w:val="00F87402"/>
    <w:rsid w:val="00F91210"/>
    <w:rsid w:val="00F91695"/>
    <w:rsid w:val="00F917FC"/>
    <w:rsid w:val="00F92997"/>
    <w:rsid w:val="00F93756"/>
    <w:rsid w:val="00F93C79"/>
    <w:rsid w:val="00F940A5"/>
    <w:rsid w:val="00F94643"/>
    <w:rsid w:val="00F948C9"/>
    <w:rsid w:val="00F96967"/>
    <w:rsid w:val="00F96F50"/>
    <w:rsid w:val="00F97029"/>
    <w:rsid w:val="00F97640"/>
    <w:rsid w:val="00FA01B6"/>
    <w:rsid w:val="00FA0E2C"/>
    <w:rsid w:val="00FA14ED"/>
    <w:rsid w:val="00FA1C4D"/>
    <w:rsid w:val="00FA3F46"/>
    <w:rsid w:val="00FA6415"/>
    <w:rsid w:val="00FA7AC1"/>
    <w:rsid w:val="00FA7E53"/>
    <w:rsid w:val="00FB0391"/>
    <w:rsid w:val="00FB07FA"/>
    <w:rsid w:val="00FB19A2"/>
    <w:rsid w:val="00FB310A"/>
    <w:rsid w:val="00FB41E9"/>
    <w:rsid w:val="00FB4A62"/>
    <w:rsid w:val="00FB5C42"/>
    <w:rsid w:val="00FB65E2"/>
    <w:rsid w:val="00FB6E19"/>
    <w:rsid w:val="00FB7474"/>
    <w:rsid w:val="00FB782F"/>
    <w:rsid w:val="00FB789B"/>
    <w:rsid w:val="00FB7B8D"/>
    <w:rsid w:val="00FC1938"/>
    <w:rsid w:val="00FC1B06"/>
    <w:rsid w:val="00FC2689"/>
    <w:rsid w:val="00FC32D6"/>
    <w:rsid w:val="00FC4D2C"/>
    <w:rsid w:val="00FC57D6"/>
    <w:rsid w:val="00FC5841"/>
    <w:rsid w:val="00FC63F5"/>
    <w:rsid w:val="00FC68EF"/>
    <w:rsid w:val="00FC7E75"/>
    <w:rsid w:val="00FD03B6"/>
    <w:rsid w:val="00FD0B63"/>
    <w:rsid w:val="00FD0D48"/>
    <w:rsid w:val="00FD0D7F"/>
    <w:rsid w:val="00FD1500"/>
    <w:rsid w:val="00FD1D90"/>
    <w:rsid w:val="00FD23EE"/>
    <w:rsid w:val="00FD254F"/>
    <w:rsid w:val="00FD3854"/>
    <w:rsid w:val="00FD3D6F"/>
    <w:rsid w:val="00FD45E1"/>
    <w:rsid w:val="00FD4B7B"/>
    <w:rsid w:val="00FD5F52"/>
    <w:rsid w:val="00FD60A6"/>
    <w:rsid w:val="00FE09DE"/>
    <w:rsid w:val="00FE1794"/>
    <w:rsid w:val="00FE1B42"/>
    <w:rsid w:val="00FE2626"/>
    <w:rsid w:val="00FE27EC"/>
    <w:rsid w:val="00FE2E29"/>
    <w:rsid w:val="00FE502A"/>
    <w:rsid w:val="00FE5697"/>
    <w:rsid w:val="00FE578D"/>
    <w:rsid w:val="00FE58B1"/>
    <w:rsid w:val="00FE60A4"/>
    <w:rsid w:val="00FE6F3D"/>
    <w:rsid w:val="00FE714B"/>
    <w:rsid w:val="00FF0028"/>
    <w:rsid w:val="00FF0C63"/>
    <w:rsid w:val="00FF1723"/>
    <w:rsid w:val="00FF2000"/>
    <w:rsid w:val="00FF269E"/>
    <w:rsid w:val="00FF3C55"/>
    <w:rsid w:val="00FF592C"/>
    <w:rsid w:val="00FF6254"/>
    <w:rsid w:val="00FF673F"/>
    <w:rsid w:val="00FF690B"/>
    <w:rsid w:val="00FF6DE5"/>
    <w:rsid w:val="00FF7622"/>
    <w:rsid w:val="00FF7802"/>
    <w:rsid w:val="00FF781F"/>
    <w:rsid w:val="00FF78CB"/>
    <w:rsid w:val="00FF7920"/>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68DBE8A"/>
  <w15:docId w15:val="{58CC5526-FD6C-4771-8D87-486A4BBB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locked="1" w:semiHidden="1" w:unhideWhenUsed="1"/>
    <w:lsdException w:name="envelope return" w:locked="1" w:semiHidden="1" w:unhideWhenUsed="1"/>
    <w:lsdException w:name="footnote reference" w:semiHidden="1" w:unhideWhenUsed="1"/>
    <w:lsdException w:name="annotation reference" w:semiHidden="1" w:unhideWhenUsed="1"/>
    <w:lsdException w:name="line number" w:locked="1"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locked="1"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locked="1" w:semiHidden="1" w:unhideWhenUsed="1"/>
    <w:lsdException w:name="List 5" w:locked="1"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lsdException w:name="Salutation" w:locked="1" w:semiHidden="1" w:unhideWhenUsed="1"/>
    <w:lsdException w:name="Date"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semiHidden="1" w:unhideWhenUsed="1"/>
    <w:lsdException w:name="Strong" w:locked="1" w:uiPriority="22" w:qFormat="1"/>
    <w:lsdException w:name="Emphasis" w:uiPriority="20" w:qFormat="1"/>
    <w:lsdException w:name="Document Map" w:semiHidden="1" w:unhideWhenUsed="1"/>
    <w:lsdException w:name="Plain Text" w:locked="1"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iPriority="99" w:unhideWhenUsed="1"/>
    <w:lsdException w:name="HTML Definition" w:locked="1" w:semiHidden="1" w:unhideWhenUsed="1"/>
    <w:lsdException w:name="HTML Keyboard" w:locked="1" w:semiHidden="1" w:uiPriority="99"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58B1"/>
    <w:pPr>
      <w:outlineLvl w:val="4"/>
    </w:pPr>
    <w:rPr>
      <w:rFonts w:ascii="Times" w:hAnsi="Times"/>
      <w:bCs/>
      <w:iCs/>
      <w:sz w:val="22"/>
      <w:szCs w:val="22"/>
    </w:rPr>
  </w:style>
  <w:style w:type="paragraph" w:styleId="Heading1">
    <w:name w:val="heading 1"/>
    <w:aliases w:val="Chapter Title"/>
    <w:next w:val="Heading2"/>
    <w:qFormat/>
    <w:rsid w:val="00FE58B1"/>
    <w:pPr>
      <w:keepNext/>
      <w:numPr>
        <w:numId w:val="1"/>
      </w:numPr>
      <w:pBdr>
        <w:top w:val="single" w:sz="48" w:space="1" w:color="auto"/>
      </w:pBdr>
      <w:spacing w:before="400" w:after="960"/>
      <w:outlineLvl w:val="0"/>
    </w:pPr>
    <w:rPr>
      <w:rFonts w:ascii="Arial" w:hAnsi="Arial" w:cs="Arial"/>
      <w:b/>
      <w:bCs/>
      <w:kern w:val="32"/>
      <w:sz w:val="48"/>
      <w:szCs w:val="32"/>
    </w:rPr>
  </w:style>
  <w:style w:type="paragraph" w:styleId="Heading2">
    <w:name w:val="heading 2"/>
    <w:aliases w:val="Frame Title"/>
    <w:next w:val="Normal"/>
    <w:qFormat/>
    <w:rsid w:val="00FE58B1"/>
    <w:pPr>
      <w:keepNext/>
      <w:numPr>
        <w:ilvl w:val="1"/>
        <w:numId w:val="6"/>
      </w:numPr>
      <w:pBdr>
        <w:bottom w:val="single" w:sz="8" w:space="8" w:color="auto"/>
      </w:pBdr>
      <w:spacing w:after="120"/>
      <w:outlineLvl w:val="1"/>
    </w:pPr>
    <w:rPr>
      <w:rFonts w:ascii="Arial" w:hAnsi="Arial" w:cs="Arial"/>
      <w:b/>
      <w:bCs/>
      <w:iCs/>
      <w:sz w:val="36"/>
      <w:szCs w:val="28"/>
    </w:rPr>
  </w:style>
  <w:style w:type="paragraph" w:styleId="Heading3">
    <w:name w:val="heading 3"/>
    <w:aliases w:val="Label"/>
    <w:next w:val="Normal"/>
    <w:qFormat/>
    <w:rsid w:val="00FE58B1"/>
    <w:pPr>
      <w:keepNext/>
      <w:numPr>
        <w:ilvl w:val="2"/>
        <w:numId w:val="6"/>
      </w:numPr>
      <w:spacing w:before="360" w:after="100"/>
      <w:outlineLvl w:val="2"/>
    </w:pPr>
    <w:rPr>
      <w:rFonts w:ascii="Arial" w:hAnsi="Arial" w:cs="Arial"/>
      <w:b/>
      <w:bCs/>
      <w:sz w:val="22"/>
      <w:szCs w:val="26"/>
    </w:rPr>
  </w:style>
  <w:style w:type="paragraph" w:styleId="Heading4">
    <w:name w:val="heading 4"/>
    <w:basedOn w:val="Heading3"/>
    <w:next w:val="Normal"/>
    <w:link w:val="Heading4Char"/>
    <w:rsid w:val="00FE58B1"/>
    <w:pPr>
      <w:numPr>
        <w:ilvl w:val="0"/>
        <w:numId w:val="0"/>
      </w:numPr>
      <w:spacing w:before="100"/>
      <w:outlineLvl w:val="3"/>
    </w:pPr>
    <w:rPr>
      <w:bCs w:val="0"/>
      <w:szCs w:val="28"/>
    </w:rPr>
  </w:style>
  <w:style w:type="paragraph" w:styleId="Heading5">
    <w:name w:val="heading 5"/>
    <w:next w:val="Normal"/>
    <w:link w:val="Heading5Char"/>
    <w:qFormat/>
    <w:locked/>
    <w:rsid w:val="00FE58B1"/>
    <w:pPr>
      <w:outlineLvl w:val="4"/>
    </w:pPr>
    <w:rPr>
      <w:rFonts w:ascii="Times" w:hAnsi="Times"/>
      <w:b/>
      <w:bCs/>
      <w:iCs/>
      <w:sz w:val="22"/>
      <w:szCs w:val="22"/>
    </w:rPr>
  </w:style>
  <w:style w:type="paragraph" w:styleId="Heading6">
    <w:name w:val="heading 6"/>
    <w:next w:val="Normal"/>
    <w:locked/>
    <w:rsid w:val="00FE58B1"/>
    <w:pPr>
      <w:jc w:val="center"/>
      <w:outlineLvl w:val="5"/>
    </w:pPr>
    <w:rPr>
      <w:rFonts w:ascii="Times" w:hAnsi="Times"/>
      <w:b/>
      <w:iCs/>
      <w:sz w:val="22"/>
      <w:szCs w:val="22"/>
    </w:rPr>
  </w:style>
  <w:style w:type="paragraph" w:styleId="Heading7">
    <w:name w:val="heading 7"/>
    <w:basedOn w:val="Normal"/>
    <w:next w:val="Normal"/>
    <w:locked/>
    <w:rsid w:val="00FE58B1"/>
    <w:pPr>
      <w:spacing w:before="240" w:after="60"/>
      <w:outlineLvl w:val="6"/>
    </w:pPr>
    <w:rPr>
      <w:rFonts w:ascii="Times New Roman" w:hAnsi="Times New Roman"/>
      <w:sz w:val="24"/>
      <w:szCs w:val="24"/>
    </w:rPr>
  </w:style>
  <w:style w:type="paragraph" w:styleId="Heading8">
    <w:name w:val="heading 8"/>
    <w:basedOn w:val="Normal"/>
    <w:next w:val="Normal"/>
    <w:locked/>
    <w:rsid w:val="00FE58B1"/>
    <w:pPr>
      <w:spacing w:before="240" w:after="60"/>
      <w:outlineLvl w:val="7"/>
    </w:pPr>
    <w:rPr>
      <w:rFonts w:ascii="Times New Roman" w:hAnsi="Times New Roman"/>
      <w:i/>
      <w:iCs w:val="0"/>
      <w:sz w:val="24"/>
      <w:szCs w:val="24"/>
    </w:rPr>
  </w:style>
  <w:style w:type="paragraph" w:styleId="Heading9">
    <w:name w:val="heading 9"/>
    <w:basedOn w:val="Normal"/>
    <w:next w:val="Normal"/>
    <w:locked/>
    <w:rsid w:val="00FE58B1"/>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E2189"/>
    <w:rPr>
      <w:rFonts w:ascii="Arial" w:hAnsi="Arial" w:cs="Arial"/>
      <w:b/>
      <w:sz w:val="22"/>
      <w:szCs w:val="28"/>
    </w:rPr>
  </w:style>
  <w:style w:type="paragraph" w:styleId="Title">
    <w:name w:val="Title"/>
    <w:next w:val="Normal"/>
    <w:qFormat/>
    <w:rsid w:val="00FE58B1"/>
    <w:pPr>
      <w:spacing w:before="240" w:after="720"/>
      <w:outlineLvl w:val="0"/>
    </w:pPr>
    <w:rPr>
      <w:rFonts w:ascii="Arial" w:hAnsi="Arial" w:cs="Arial"/>
      <w:b/>
      <w:bCs/>
      <w:kern w:val="28"/>
      <w:sz w:val="48"/>
      <w:szCs w:val="32"/>
    </w:rPr>
  </w:style>
  <w:style w:type="paragraph" w:customStyle="1" w:styleId="SuperTitle">
    <w:name w:val="SuperTitle"/>
    <w:next w:val="Title"/>
    <w:rsid w:val="00FE58B1"/>
    <w:pPr>
      <w:pBdr>
        <w:top w:val="single" w:sz="48" w:space="1" w:color="auto"/>
      </w:pBdr>
      <w:tabs>
        <w:tab w:val="left" w:pos="962"/>
      </w:tabs>
      <w:spacing w:before="400"/>
    </w:pPr>
    <w:rPr>
      <w:rFonts w:ascii="Arial" w:hAnsi="Arial" w:cs="Arial"/>
      <w:b/>
      <w:bCs/>
      <w:kern w:val="28"/>
      <w:sz w:val="28"/>
      <w:szCs w:val="32"/>
    </w:rPr>
  </w:style>
  <w:style w:type="paragraph" w:customStyle="1" w:styleId="PubDate">
    <w:name w:val="PubDate"/>
    <w:basedOn w:val="Normal"/>
    <w:rsid w:val="00FE58B1"/>
    <w:pPr>
      <w:jc w:val="right"/>
    </w:pPr>
    <w:rPr>
      <w:rFonts w:ascii="Arial" w:hAnsi="Arial"/>
      <w:sz w:val="24"/>
    </w:rPr>
  </w:style>
  <w:style w:type="paragraph" w:styleId="BalloonText">
    <w:name w:val="Balloon Text"/>
    <w:basedOn w:val="Normal"/>
    <w:link w:val="BalloonTextChar"/>
    <w:locked/>
    <w:rsid w:val="0042108A"/>
    <w:rPr>
      <w:rFonts w:ascii="Tahoma" w:hAnsi="Tahoma" w:cs="Tahoma"/>
      <w:sz w:val="16"/>
      <w:szCs w:val="16"/>
    </w:rPr>
  </w:style>
  <w:style w:type="paragraph" w:customStyle="1" w:styleId="NormalRight">
    <w:name w:val="NormalRight"/>
    <w:rsid w:val="00FE58B1"/>
    <w:pPr>
      <w:spacing w:before="120"/>
      <w:jc w:val="right"/>
    </w:pPr>
    <w:rPr>
      <w:rFonts w:ascii="Times" w:hAnsi="Times" w:cs="Arial"/>
      <w:bCs/>
      <w:kern w:val="28"/>
      <w:sz w:val="22"/>
      <w:szCs w:val="32"/>
    </w:rPr>
  </w:style>
  <w:style w:type="paragraph" w:customStyle="1" w:styleId="TableHeading">
    <w:name w:val="TableHeading"/>
    <w:next w:val="Normal"/>
    <w:qFormat/>
    <w:rsid w:val="00FE58B1"/>
    <w:pPr>
      <w:jc w:val="center"/>
    </w:pPr>
    <w:rPr>
      <w:rFonts w:ascii="Times" w:hAnsi="Times"/>
      <w:b/>
      <w:iCs/>
      <w:sz w:val="22"/>
      <w:szCs w:val="22"/>
    </w:rPr>
  </w:style>
  <w:style w:type="paragraph" w:customStyle="1" w:styleId="TOCTitle">
    <w:name w:val="TOCTitle"/>
    <w:basedOn w:val="HeadingBase"/>
    <w:next w:val="Normal"/>
    <w:autoRedefine/>
    <w:semiHidden/>
    <w:rsid w:val="00FE58B1"/>
    <w:pPr>
      <w:pBdr>
        <w:top w:val="single" w:sz="48" w:space="1" w:color="auto"/>
      </w:pBdr>
      <w:spacing w:before="400" w:after="1200"/>
    </w:pPr>
    <w:rPr>
      <w:rFonts w:cs="Arial"/>
      <w:bCs w:val="0"/>
      <w:kern w:val="32"/>
      <w:sz w:val="48"/>
      <w:szCs w:val="32"/>
    </w:rPr>
  </w:style>
  <w:style w:type="paragraph" w:customStyle="1" w:styleId="HeadingBase">
    <w:name w:val="Heading Base"/>
    <w:basedOn w:val="Normal"/>
    <w:autoRedefine/>
    <w:semiHidden/>
    <w:locked/>
    <w:rsid w:val="00FE58B1"/>
    <w:rPr>
      <w:rFonts w:ascii="Arial" w:hAnsi="Arial"/>
      <w:b/>
    </w:rPr>
  </w:style>
  <w:style w:type="paragraph" w:styleId="TOC2">
    <w:name w:val="toc 2"/>
    <w:basedOn w:val="Normal"/>
    <w:next w:val="Normal"/>
    <w:autoRedefine/>
    <w:semiHidden/>
    <w:rsid w:val="00FE58B1"/>
    <w:pPr>
      <w:tabs>
        <w:tab w:val="right" w:leader="dot" w:pos="9360"/>
      </w:tabs>
      <w:spacing w:before="40"/>
      <w:ind w:left="720" w:right="446" w:hanging="518"/>
    </w:pPr>
  </w:style>
  <w:style w:type="paragraph" w:styleId="TOC1">
    <w:name w:val="toc 1"/>
    <w:basedOn w:val="Normal"/>
    <w:next w:val="Normal"/>
    <w:autoRedefine/>
    <w:semiHidden/>
    <w:rsid w:val="00FE58B1"/>
    <w:pPr>
      <w:tabs>
        <w:tab w:val="left" w:pos="1540"/>
        <w:tab w:val="right" w:leader="dot" w:pos="9360"/>
      </w:tabs>
      <w:spacing w:before="160"/>
      <w:ind w:left="187" w:right="547" w:hanging="187"/>
    </w:pPr>
    <w:rPr>
      <w:rFonts w:ascii="Arial" w:hAnsi="Arial"/>
      <w:b/>
      <w:sz w:val="24"/>
    </w:rPr>
  </w:style>
  <w:style w:type="paragraph" w:styleId="Header">
    <w:name w:val="header"/>
    <w:basedOn w:val="Normal"/>
    <w:next w:val="Normal"/>
    <w:rsid w:val="00FE58B1"/>
    <w:pPr>
      <w:spacing w:before="120"/>
    </w:pPr>
  </w:style>
  <w:style w:type="paragraph" w:styleId="Footer">
    <w:name w:val="footer"/>
    <w:basedOn w:val="Normal"/>
    <w:rsid w:val="00FE58B1"/>
    <w:pPr>
      <w:pBdr>
        <w:top w:val="single" w:sz="8" w:space="4" w:color="auto"/>
      </w:pBdr>
      <w:tabs>
        <w:tab w:val="right" w:pos="9360"/>
      </w:tabs>
      <w:spacing w:before="480"/>
      <w:outlineLvl w:val="9"/>
    </w:pPr>
    <w:rPr>
      <w:sz w:val="20"/>
    </w:rPr>
  </w:style>
  <w:style w:type="character" w:styleId="PageNumber">
    <w:name w:val="page number"/>
    <w:basedOn w:val="DefaultParagraphFont"/>
    <w:rsid w:val="00FE58B1"/>
  </w:style>
  <w:style w:type="paragraph" w:styleId="ListBullet">
    <w:name w:val="List Bullet"/>
    <w:qFormat/>
    <w:rsid w:val="00DF2464"/>
    <w:pPr>
      <w:numPr>
        <w:numId w:val="3"/>
      </w:numPr>
      <w:spacing w:before="40"/>
      <w:ind w:left="360"/>
    </w:pPr>
    <w:rPr>
      <w:rFonts w:ascii="Times" w:hAnsi="Times"/>
      <w:sz w:val="22"/>
      <w:szCs w:val="22"/>
    </w:rPr>
  </w:style>
  <w:style w:type="paragraph" w:styleId="ListBullet2">
    <w:name w:val="List Bullet 2"/>
    <w:qFormat/>
    <w:rsid w:val="00DF2464"/>
    <w:pPr>
      <w:numPr>
        <w:ilvl w:val="1"/>
        <w:numId w:val="3"/>
      </w:numPr>
      <w:spacing w:before="40"/>
      <w:ind w:left="720"/>
    </w:pPr>
    <w:rPr>
      <w:rFonts w:ascii="Times" w:hAnsi="Times"/>
      <w:sz w:val="22"/>
      <w:szCs w:val="22"/>
    </w:rPr>
  </w:style>
  <w:style w:type="character" w:customStyle="1" w:styleId="BalloonTextChar">
    <w:name w:val="Balloon Text Char"/>
    <w:basedOn w:val="DefaultParagraphFont"/>
    <w:link w:val="BalloonText"/>
    <w:rsid w:val="0042108A"/>
    <w:rPr>
      <w:rFonts w:ascii="Tahoma" w:hAnsi="Tahoma" w:cs="Tahoma"/>
      <w:bCs/>
      <w:iCs/>
      <w:sz w:val="16"/>
      <w:szCs w:val="16"/>
    </w:rPr>
  </w:style>
  <w:style w:type="paragraph" w:customStyle="1" w:styleId="Appendix">
    <w:name w:val="Appendix"/>
    <w:basedOn w:val="Normal"/>
    <w:next w:val="Normal"/>
    <w:rsid w:val="00FE58B1"/>
    <w:pPr>
      <w:pBdr>
        <w:top w:val="single" w:sz="48" w:space="1" w:color="auto"/>
      </w:pBdr>
      <w:spacing w:before="400" w:after="960"/>
      <w:outlineLvl w:val="9"/>
    </w:pPr>
    <w:rPr>
      <w:rFonts w:ascii="Arial" w:hAnsi="Arial" w:cs="Arial"/>
      <w:b/>
      <w:iCs w:val="0"/>
      <w:kern w:val="28"/>
      <w:sz w:val="48"/>
      <w:szCs w:val="32"/>
    </w:rPr>
  </w:style>
  <w:style w:type="paragraph" w:customStyle="1" w:styleId="FixedWidthFont">
    <w:name w:val="FixedWidthFont"/>
    <w:basedOn w:val="Normal"/>
    <w:rsid w:val="00FE58B1"/>
    <w:pPr>
      <w:spacing w:before="10" w:after="10"/>
    </w:pPr>
    <w:rPr>
      <w:rFonts w:ascii="Courier New" w:hAnsi="Courier New"/>
      <w:sz w:val="18"/>
    </w:rPr>
  </w:style>
  <w:style w:type="paragraph" w:customStyle="1" w:styleId="IndexBase">
    <w:name w:val="Index Base"/>
    <w:basedOn w:val="Normal"/>
    <w:autoRedefine/>
    <w:semiHidden/>
    <w:rsid w:val="00FE58B1"/>
  </w:style>
  <w:style w:type="paragraph" w:customStyle="1" w:styleId="IndexTitle">
    <w:name w:val="Index Title"/>
    <w:basedOn w:val="HeadingBase"/>
    <w:next w:val="Normal"/>
    <w:unhideWhenUsed/>
    <w:rsid w:val="00FE58B1"/>
    <w:pPr>
      <w:pBdr>
        <w:top w:val="single" w:sz="48" w:space="1" w:color="auto"/>
      </w:pBdr>
    </w:pPr>
    <w:rPr>
      <w:sz w:val="48"/>
    </w:rPr>
  </w:style>
  <w:style w:type="paragraph" w:styleId="List">
    <w:name w:val="List"/>
    <w:rsid w:val="00FE58B1"/>
    <w:pPr>
      <w:spacing w:before="40"/>
      <w:ind w:left="360" w:hanging="360"/>
    </w:pPr>
    <w:rPr>
      <w:rFonts w:ascii="Times" w:hAnsi="Times"/>
      <w:sz w:val="22"/>
      <w:szCs w:val="22"/>
    </w:rPr>
  </w:style>
  <w:style w:type="paragraph" w:styleId="List2">
    <w:name w:val="List 2"/>
    <w:basedOn w:val="Normal"/>
    <w:next w:val="List"/>
    <w:rsid w:val="00FE58B1"/>
    <w:pPr>
      <w:ind w:left="720" w:hanging="360"/>
    </w:pPr>
  </w:style>
  <w:style w:type="paragraph" w:styleId="List3">
    <w:name w:val="List 3"/>
    <w:basedOn w:val="List2"/>
    <w:rsid w:val="00FE58B1"/>
    <w:pPr>
      <w:spacing w:before="40"/>
      <w:ind w:left="1080"/>
    </w:pPr>
  </w:style>
  <w:style w:type="paragraph" w:styleId="ListNumber">
    <w:name w:val="List Number"/>
    <w:basedOn w:val="Normal"/>
    <w:qFormat/>
    <w:rsid w:val="00993CC4"/>
    <w:pPr>
      <w:numPr>
        <w:numId w:val="4"/>
      </w:numPr>
      <w:spacing w:before="40"/>
      <w:ind w:left="360"/>
      <w:outlineLvl w:val="5"/>
    </w:pPr>
  </w:style>
  <w:style w:type="paragraph" w:customStyle="1" w:styleId="Note">
    <w:name w:val="Note"/>
    <w:next w:val="Normal"/>
    <w:qFormat/>
    <w:rsid w:val="00B31B22"/>
    <w:pPr>
      <w:numPr>
        <w:numId w:val="7"/>
      </w:numPr>
      <w:tabs>
        <w:tab w:val="clear" w:pos="1292"/>
      </w:tabs>
      <w:spacing w:before="40"/>
      <w:ind w:left="720"/>
    </w:pPr>
    <w:rPr>
      <w:sz w:val="22"/>
      <w:szCs w:val="22"/>
    </w:rPr>
  </w:style>
  <w:style w:type="paragraph" w:customStyle="1" w:styleId="TOCBase">
    <w:name w:val="TOC Base"/>
    <w:basedOn w:val="Normal"/>
    <w:autoRedefine/>
    <w:semiHidden/>
    <w:rsid w:val="00FE58B1"/>
  </w:style>
  <w:style w:type="paragraph" w:styleId="ListNumber2">
    <w:name w:val="List Number 2"/>
    <w:basedOn w:val="Normal"/>
    <w:rsid w:val="00993CC4"/>
    <w:pPr>
      <w:numPr>
        <w:numId w:val="5"/>
      </w:numPr>
      <w:spacing w:before="40"/>
      <w:ind w:left="720"/>
      <w:outlineLvl w:val="7"/>
    </w:pPr>
  </w:style>
  <w:style w:type="paragraph" w:customStyle="1" w:styleId="Listabc2">
    <w:name w:val="List abc 2"/>
    <w:rsid w:val="00FE58B1"/>
    <w:pPr>
      <w:numPr>
        <w:ilvl w:val="1"/>
        <w:numId w:val="2"/>
      </w:numPr>
      <w:spacing w:before="40"/>
      <w:outlineLvl w:val="6"/>
    </w:pPr>
    <w:rPr>
      <w:rFonts w:ascii="Times" w:hAnsi="Times"/>
      <w:sz w:val="22"/>
      <w:szCs w:val="22"/>
    </w:rPr>
  </w:style>
  <w:style w:type="paragraph" w:styleId="ListBullet3">
    <w:name w:val="List Bullet 3"/>
    <w:basedOn w:val="Normal"/>
    <w:autoRedefine/>
    <w:semiHidden/>
    <w:rsid w:val="00FE58B1"/>
    <w:pPr>
      <w:numPr>
        <w:ilvl w:val="2"/>
        <w:numId w:val="3"/>
      </w:numPr>
      <w:spacing w:before="40"/>
    </w:pPr>
  </w:style>
  <w:style w:type="paragraph" w:customStyle="1" w:styleId="Listabc">
    <w:name w:val="List abc"/>
    <w:qFormat/>
    <w:rsid w:val="00FE58B1"/>
    <w:pPr>
      <w:numPr>
        <w:numId w:val="2"/>
      </w:numPr>
      <w:spacing w:before="40"/>
    </w:pPr>
    <w:rPr>
      <w:rFonts w:ascii="Times" w:hAnsi="Times" w:cs="Arial"/>
      <w:bCs/>
      <w:sz w:val="22"/>
      <w:szCs w:val="26"/>
    </w:rPr>
  </w:style>
  <w:style w:type="paragraph" w:customStyle="1" w:styleId="Heading20">
    <w:name w:val="Heading2"/>
    <w:aliases w:val="Cont"/>
    <w:basedOn w:val="Heading2"/>
    <w:next w:val="Normal"/>
    <w:rsid w:val="00FE58B1"/>
    <w:pPr>
      <w:numPr>
        <w:ilvl w:val="0"/>
        <w:numId w:val="0"/>
      </w:numPr>
      <w:spacing w:before="680"/>
    </w:pPr>
  </w:style>
  <w:style w:type="paragraph" w:styleId="ListBullet4">
    <w:name w:val="List Bullet 4"/>
    <w:basedOn w:val="Normal"/>
    <w:semiHidden/>
    <w:rsid w:val="00FE58B1"/>
    <w:pPr>
      <w:numPr>
        <w:ilvl w:val="3"/>
        <w:numId w:val="3"/>
      </w:numPr>
    </w:pPr>
  </w:style>
  <w:style w:type="paragraph" w:styleId="ListBullet5">
    <w:name w:val="List Bullet 5"/>
    <w:basedOn w:val="Normal"/>
    <w:semiHidden/>
    <w:rsid w:val="00FE58B1"/>
    <w:pPr>
      <w:numPr>
        <w:ilvl w:val="4"/>
        <w:numId w:val="3"/>
      </w:numPr>
    </w:pPr>
  </w:style>
  <w:style w:type="paragraph" w:customStyle="1" w:styleId="Heading30">
    <w:name w:val="Heading3"/>
    <w:aliases w:val="cont"/>
    <w:basedOn w:val="Heading3"/>
    <w:next w:val="Normal"/>
    <w:rsid w:val="00FE58B1"/>
    <w:pPr>
      <w:keepNext w:val="0"/>
      <w:numPr>
        <w:ilvl w:val="0"/>
        <w:numId w:val="0"/>
      </w:numPr>
      <w:outlineLvl w:val="7"/>
    </w:pPr>
  </w:style>
  <w:style w:type="paragraph" w:customStyle="1" w:styleId="Table">
    <w:name w:val="Table#"/>
    <w:qFormat/>
    <w:rsid w:val="00FE58B1"/>
    <w:pPr>
      <w:numPr>
        <w:ilvl w:val="3"/>
        <w:numId w:val="6"/>
      </w:numPr>
      <w:jc w:val="center"/>
    </w:pPr>
    <w:rPr>
      <w:sz w:val="22"/>
      <w:szCs w:val="22"/>
    </w:rPr>
  </w:style>
  <w:style w:type="paragraph" w:customStyle="1" w:styleId="FitPage">
    <w:name w:val="FitPage"/>
    <w:basedOn w:val="Normal"/>
    <w:next w:val="Normal"/>
    <w:qFormat/>
    <w:rsid w:val="00FE58B1"/>
    <w:rPr>
      <w:rFonts w:cs="Arial"/>
      <w:bCs w:val="0"/>
      <w:kern w:val="28"/>
      <w:sz w:val="16"/>
      <w:szCs w:val="32"/>
    </w:rPr>
  </w:style>
  <w:style w:type="paragraph" w:styleId="TOC3">
    <w:name w:val="toc 3"/>
    <w:basedOn w:val="Normal"/>
    <w:next w:val="Normal"/>
    <w:autoRedefine/>
    <w:semiHidden/>
    <w:rsid w:val="00FE58B1"/>
    <w:pPr>
      <w:tabs>
        <w:tab w:val="right" w:leader="dot" w:pos="9360"/>
      </w:tabs>
      <w:ind w:left="403"/>
    </w:pPr>
  </w:style>
  <w:style w:type="paragraph" w:styleId="TOC4">
    <w:name w:val="toc 4"/>
    <w:basedOn w:val="Normal"/>
    <w:next w:val="Normal"/>
    <w:autoRedefine/>
    <w:semiHidden/>
    <w:locked/>
    <w:rsid w:val="00FE58B1"/>
    <w:pPr>
      <w:tabs>
        <w:tab w:val="right" w:leader="dot" w:pos="9360"/>
      </w:tabs>
      <w:ind w:left="-144" w:firstLine="144"/>
    </w:pPr>
  </w:style>
  <w:style w:type="paragraph" w:styleId="TOC5">
    <w:name w:val="toc 5"/>
    <w:basedOn w:val="Normal"/>
    <w:next w:val="Normal"/>
    <w:autoRedefine/>
    <w:semiHidden/>
    <w:locked/>
    <w:rsid w:val="00FE58B1"/>
    <w:pPr>
      <w:tabs>
        <w:tab w:val="right" w:leader="dot" w:pos="9360"/>
      </w:tabs>
      <w:ind w:left="806"/>
    </w:pPr>
  </w:style>
  <w:style w:type="paragraph" w:styleId="TOC6">
    <w:name w:val="toc 6"/>
    <w:basedOn w:val="Normal"/>
    <w:next w:val="Normal"/>
    <w:autoRedefine/>
    <w:semiHidden/>
    <w:locked/>
    <w:rsid w:val="00FE58B1"/>
    <w:pPr>
      <w:tabs>
        <w:tab w:val="right" w:leader="dot" w:pos="9360"/>
      </w:tabs>
      <w:ind w:left="994"/>
    </w:pPr>
  </w:style>
  <w:style w:type="paragraph" w:styleId="TOC7">
    <w:name w:val="toc 7"/>
    <w:basedOn w:val="Normal"/>
    <w:next w:val="Normal"/>
    <w:autoRedefine/>
    <w:semiHidden/>
    <w:locked/>
    <w:rsid w:val="00FE58B1"/>
    <w:pPr>
      <w:tabs>
        <w:tab w:val="right" w:leader="dot" w:pos="9360"/>
      </w:tabs>
      <w:ind w:left="1195"/>
    </w:pPr>
  </w:style>
  <w:style w:type="paragraph" w:styleId="TOC8">
    <w:name w:val="toc 8"/>
    <w:basedOn w:val="Normal"/>
    <w:next w:val="Normal"/>
    <w:autoRedefine/>
    <w:semiHidden/>
    <w:locked/>
    <w:rsid w:val="00FE58B1"/>
    <w:pPr>
      <w:tabs>
        <w:tab w:val="right" w:leader="dot" w:pos="9360"/>
      </w:tabs>
      <w:ind w:left="1397"/>
    </w:pPr>
  </w:style>
  <w:style w:type="paragraph" w:styleId="TOC9">
    <w:name w:val="toc 9"/>
    <w:basedOn w:val="Normal"/>
    <w:next w:val="Normal"/>
    <w:autoRedefine/>
    <w:semiHidden/>
    <w:locked/>
    <w:rsid w:val="00FE58B1"/>
    <w:pPr>
      <w:tabs>
        <w:tab w:val="right" w:leader="dot" w:pos="9360"/>
      </w:tabs>
      <w:ind w:left="1598"/>
    </w:pPr>
  </w:style>
  <w:style w:type="paragraph" w:customStyle="1" w:styleId="TableHeadingLeft">
    <w:name w:val="TableHeadingLeft"/>
    <w:next w:val="Normal"/>
    <w:qFormat/>
    <w:rsid w:val="00FE58B1"/>
    <w:rPr>
      <w:rFonts w:ascii="Times" w:hAnsi="Times"/>
      <w:b/>
      <w:bCs/>
      <w:iCs/>
      <w:sz w:val="22"/>
      <w:szCs w:val="22"/>
    </w:rPr>
  </w:style>
  <w:style w:type="character" w:styleId="Hyperlink">
    <w:name w:val="Hyperlink"/>
    <w:basedOn w:val="DefaultParagraphFont"/>
    <w:uiPriority w:val="99"/>
    <w:semiHidden/>
    <w:rsid w:val="00FE58B1"/>
    <w:rPr>
      <w:color w:val="0000FF"/>
      <w:u w:val="single"/>
    </w:rPr>
  </w:style>
  <w:style w:type="character" w:customStyle="1" w:styleId="Italic">
    <w:name w:val="Italic"/>
    <w:rsid w:val="00FE58B1"/>
    <w:rPr>
      <w:i/>
    </w:rPr>
  </w:style>
  <w:style w:type="paragraph" w:styleId="ListParagraph">
    <w:name w:val="List Paragraph"/>
    <w:basedOn w:val="Normal"/>
    <w:uiPriority w:val="34"/>
    <w:qFormat/>
    <w:rsid w:val="00FE58B1"/>
    <w:pPr>
      <w:ind w:left="720"/>
      <w:contextualSpacing/>
    </w:pPr>
  </w:style>
  <w:style w:type="character" w:customStyle="1" w:styleId="Bold">
    <w:name w:val="Bold"/>
    <w:rsid w:val="007C1AA4"/>
    <w:rPr>
      <w:b/>
    </w:rPr>
  </w:style>
  <w:style w:type="paragraph" w:styleId="FootnoteText">
    <w:name w:val="footnote text"/>
    <w:basedOn w:val="Normal"/>
    <w:link w:val="FootnoteTextChar"/>
    <w:rsid w:val="00DE48E4"/>
    <w:rPr>
      <w:sz w:val="20"/>
      <w:szCs w:val="20"/>
    </w:rPr>
  </w:style>
  <w:style w:type="character" w:customStyle="1" w:styleId="FootnoteTextChar">
    <w:name w:val="Footnote Text Char"/>
    <w:basedOn w:val="DefaultParagraphFont"/>
    <w:link w:val="FootnoteText"/>
    <w:rsid w:val="00DE48E4"/>
    <w:rPr>
      <w:rFonts w:ascii="Times" w:hAnsi="Times"/>
      <w:bCs/>
      <w:iCs/>
    </w:rPr>
  </w:style>
  <w:style w:type="character" w:styleId="FootnoteReference">
    <w:name w:val="footnote reference"/>
    <w:basedOn w:val="DefaultParagraphFont"/>
    <w:rsid w:val="00DE48E4"/>
    <w:rPr>
      <w:vertAlign w:val="superscript"/>
    </w:rPr>
  </w:style>
  <w:style w:type="character" w:styleId="PlaceholderText">
    <w:name w:val="Placeholder Text"/>
    <w:basedOn w:val="DefaultParagraphFont"/>
    <w:uiPriority w:val="99"/>
    <w:semiHidden/>
    <w:rsid w:val="00B4371E"/>
    <w:rPr>
      <w:color w:val="808080"/>
    </w:rPr>
  </w:style>
  <w:style w:type="character" w:customStyle="1" w:styleId="Heading5Char">
    <w:name w:val="Heading 5 Char"/>
    <w:basedOn w:val="DefaultParagraphFont"/>
    <w:link w:val="Heading5"/>
    <w:rsid w:val="001B34AC"/>
    <w:rPr>
      <w:rFonts w:ascii="Times" w:hAnsi="Times"/>
      <w:b/>
      <w:bCs/>
      <w:iCs/>
      <w:sz w:val="22"/>
      <w:szCs w:val="22"/>
    </w:rPr>
  </w:style>
  <w:style w:type="paragraph" w:customStyle="1" w:styleId="TableText">
    <w:name w:val="TableText"/>
    <w:basedOn w:val="Normal"/>
    <w:qFormat/>
    <w:rsid w:val="001B34AC"/>
    <w:pPr>
      <w:tabs>
        <w:tab w:val="left" w:pos="360"/>
      </w:tabs>
      <w:overflowPunct w:val="0"/>
      <w:autoSpaceDE w:val="0"/>
      <w:autoSpaceDN w:val="0"/>
      <w:adjustRightInd w:val="0"/>
      <w:spacing w:before="30" w:after="30"/>
      <w:ind w:left="144" w:right="72"/>
      <w:textAlignment w:val="baseline"/>
      <w:outlineLvl w:val="9"/>
    </w:pPr>
    <w:rPr>
      <w:rFonts w:ascii="Times New Roman" w:hAnsi="Times New Roman"/>
      <w:bCs w:val="0"/>
      <w:iCs w:val="0"/>
      <w:szCs w:val="20"/>
    </w:rPr>
  </w:style>
  <w:style w:type="paragraph" w:customStyle="1" w:styleId="LineSpace">
    <w:name w:val="LineSpace"/>
    <w:basedOn w:val="Normal"/>
    <w:next w:val="Normal"/>
    <w:rsid w:val="001B34AC"/>
    <w:pPr>
      <w:overflowPunct w:val="0"/>
      <w:autoSpaceDE w:val="0"/>
      <w:autoSpaceDN w:val="0"/>
      <w:adjustRightInd w:val="0"/>
      <w:textAlignment w:val="baseline"/>
      <w:outlineLvl w:val="9"/>
    </w:pPr>
    <w:rPr>
      <w:rFonts w:ascii="Times New Roman" w:hAnsi="Times New Roman"/>
      <w:bCs w:val="0"/>
      <w:iCs w:val="0"/>
      <w:szCs w:val="20"/>
    </w:rPr>
  </w:style>
  <w:style w:type="character" w:customStyle="1" w:styleId="ppmreadonlyvalue">
    <w:name w:val="ppm_read_only_value"/>
    <w:basedOn w:val="DefaultParagraphFont"/>
    <w:rsid w:val="00500A00"/>
  </w:style>
  <w:style w:type="paragraph" w:styleId="NormalWeb">
    <w:name w:val="Normal (Web)"/>
    <w:basedOn w:val="Normal"/>
    <w:uiPriority w:val="99"/>
    <w:unhideWhenUsed/>
    <w:locked/>
    <w:rsid w:val="001D3C83"/>
    <w:pPr>
      <w:spacing w:before="100" w:beforeAutospacing="1" w:after="100" w:afterAutospacing="1"/>
      <w:outlineLvl w:val="9"/>
    </w:pPr>
    <w:rPr>
      <w:rFonts w:ascii="Times New Roman" w:hAnsi="Times New Roman"/>
      <w:bCs w:val="0"/>
      <w:iCs w:val="0"/>
      <w:sz w:val="24"/>
      <w:szCs w:val="24"/>
    </w:rPr>
  </w:style>
  <w:style w:type="character" w:styleId="Strong">
    <w:name w:val="Strong"/>
    <w:basedOn w:val="DefaultParagraphFont"/>
    <w:uiPriority w:val="22"/>
    <w:qFormat/>
    <w:locked/>
    <w:rsid w:val="001D3C83"/>
    <w:rPr>
      <w:b/>
      <w:bCs/>
    </w:rPr>
  </w:style>
  <w:style w:type="character" w:customStyle="1" w:styleId="code">
    <w:name w:val="code"/>
    <w:basedOn w:val="DefaultParagraphFont"/>
    <w:rsid w:val="001D3C83"/>
  </w:style>
  <w:style w:type="paragraph" w:customStyle="1" w:styleId="TableListOrderedabc2">
    <w:name w:val="TableListOrdered_abc2"/>
    <w:qFormat/>
    <w:rsid w:val="000B2BA1"/>
    <w:pPr>
      <w:numPr>
        <w:numId w:val="8"/>
      </w:numPr>
      <w:spacing w:before="30" w:after="30"/>
      <w:ind w:right="72"/>
    </w:pPr>
    <w:rPr>
      <w:sz w:val="22"/>
    </w:rPr>
  </w:style>
  <w:style w:type="table" w:styleId="LightList-Accent3">
    <w:name w:val="Light List Accent 3"/>
    <w:basedOn w:val="TableNormal"/>
    <w:uiPriority w:val="61"/>
    <w:rsid w:val="00FA01B6"/>
    <w:rPr>
      <w:rFonts w:asciiTheme="minorHAnsi" w:eastAsiaTheme="minorEastAsia"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Emphasis">
    <w:name w:val="Emphasis"/>
    <w:basedOn w:val="DefaultParagraphFont"/>
    <w:uiPriority w:val="20"/>
    <w:qFormat/>
    <w:rsid w:val="00FC4D2C"/>
    <w:rPr>
      <w:i/>
      <w:iCs/>
    </w:rPr>
  </w:style>
  <w:style w:type="table" w:styleId="TableGrid">
    <w:name w:val="Table Grid"/>
    <w:basedOn w:val="TableNormal"/>
    <w:locked/>
    <w:rsid w:val="00835A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25A80"/>
    <w:rPr>
      <w:color w:val="605E5C"/>
      <w:shd w:val="clear" w:color="auto" w:fill="E1DFDD"/>
    </w:rPr>
  </w:style>
  <w:style w:type="character" w:styleId="HTMLCode">
    <w:name w:val="HTML Code"/>
    <w:basedOn w:val="DefaultParagraphFont"/>
    <w:uiPriority w:val="99"/>
    <w:semiHidden/>
    <w:unhideWhenUsed/>
    <w:locked/>
    <w:rsid w:val="00991570"/>
    <w:rPr>
      <w:rFonts w:ascii="Courier New" w:eastAsia="Times New Roman" w:hAnsi="Courier New" w:cs="Courier New"/>
      <w:sz w:val="20"/>
      <w:szCs w:val="20"/>
    </w:rPr>
  </w:style>
  <w:style w:type="character" w:styleId="HTMLKeyboard">
    <w:name w:val="HTML Keyboard"/>
    <w:basedOn w:val="DefaultParagraphFont"/>
    <w:uiPriority w:val="99"/>
    <w:semiHidden/>
    <w:unhideWhenUsed/>
    <w:locked/>
    <w:rsid w:val="00BC675C"/>
    <w:rPr>
      <w:rFonts w:ascii="Courier New" w:eastAsia="Times New Roman" w:hAnsi="Courier New" w:cs="Courier New"/>
      <w:sz w:val="20"/>
      <w:szCs w:val="20"/>
    </w:rPr>
  </w:style>
  <w:style w:type="character" w:styleId="FollowedHyperlink">
    <w:name w:val="FollowedHyperlink"/>
    <w:basedOn w:val="DefaultParagraphFont"/>
    <w:semiHidden/>
    <w:unhideWhenUsed/>
    <w:rsid w:val="00E55D25"/>
    <w:rPr>
      <w:color w:val="800080" w:themeColor="followedHyperlink"/>
      <w:u w:val="single"/>
    </w:rPr>
  </w:style>
  <w:style w:type="character" w:customStyle="1" w:styleId="normaltextrun">
    <w:name w:val="normaltextrun"/>
    <w:basedOn w:val="DefaultParagraphFont"/>
    <w:rsid w:val="0051600F"/>
  </w:style>
  <w:style w:type="character" w:customStyle="1" w:styleId="eop">
    <w:name w:val="eop"/>
    <w:basedOn w:val="DefaultParagraphFont"/>
    <w:rsid w:val="00516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31677">
      <w:bodyDiv w:val="1"/>
      <w:marLeft w:val="0"/>
      <w:marRight w:val="0"/>
      <w:marTop w:val="0"/>
      <w:marBottom w:val="0"/>
      <w:divBdr>
        <w:top w:val="none" w:sz="0" w:space="0" w:color="auto"/>
        <w:left w:val="none" w:sz="0" w:space="0" w:color="auto"/>
        <w:bottom w:val="none" w:sz="0" w:space="0" w:color="auto"/>
        <w:right w:val="none" w:sz="0" w:space="0" w:color="auto"/>
      </w:divBdr>
    </w:div>
    <w:div w:id="225409671">
      <w:bodyDiv w:val="1"/>
      <w:marLeft w:val="0"/>
      <w:marRight w:val="0"/>
      <w:marTop w:val="0"/>
      <w:marBottom w:val="0"/>
      <w:divBdr>
        <w:top w:val="none" w:sz="0" w:space="0" w:color="auto"/>
        <w:left w:val="none" w:sz="0" w:space="0" w:color="auto"/>
        <w:bottom w:val="none" w:sz="0" w:space="0" w:color="auto"/>
        <w:right w:val="none" w:sz="0" w:space="0" w:color="auto"/>
      </w:divBdr>
      <w:divsChild>
        <w:div w:id="686954104">
          <w:marLeft w:val="0"/>
          <w:marRight w:val="0"/>
          <w:marTop w:val="0"/>
          <w:marBottom w:val="0"/>
          <w:divBdr>
            <w:top w:val="none" w:sz="0" w:space="0" w:color="auto"/>
            <w:left w:val="none" w:sz="0" w:space="0" w:color="auto"/>
            <w:bottom w:val="none" w:sz="0" w:space="0" w:color="auto"/>
            <w:right w:val="none" w:sz="0" w:space="0" w:color="auto"/>
          </w:divBdr>
        </w:div>
      </w:divsChild>
    </w:div>
    <w:div w:id="360056853">
      <w:bodyDiv w:val="1"/>
      <w:marLeft w:val="0"/>
      <w:marRight w:val="0"/>
      <w:marTop w:val="0"/>
      <w:marBottom w:val="0"/>
      <w:divBdr>
        <w:top w:val="none" w:sz="0" w:space="0" w:color="auto"/>
        <w:left w:val="none" w:sz="0" w:space="0" w:color="auto"/>
        <w:bottom w:val="none" w:sz="0" w:space="0" w:color="auto"/>
        <w:right w:val="none" w:sz="0" w:space="0" w:color="auto"/>
      </w:divBdr>
    </w:div>
    <w:div w:id="405960387">
      <w:bodyDiv w:val="1"/>
      <w:marLeft w:val="0"/>
      <w:marRight w:val="0"/>
      <w:marTop w:val="0"/>
      <w:marBottom w:val="0"/>
      <w:divBdr>
        <w:top w:val="none" w:sz="0" w:space="0" w:color="auto"/>
        <w:left w:val="none" w:sz="0" w:space="0" w:color="auto"/>
        <w:bottom w:val="none" w:sz="0" w:space="0" w:color="auto"/>
        <w:right w:val="none" w:sz="0" w:space="0" w:color="auto"/>
      </w:divBdr>
      <w:divsChild>
        <w:div w:id="264653353">
          <w:marLeft w:val="0"/>
          <w:marRight w:val="0"/>
          <w:marTop w:val="0"/>
          <w:marBottom w:val="0"/>
          <w:divBdr>
            <w:top w:val="none" w:sz="0" w:space="0" w:color="auto"/>
            <w:left w:val="none" w:sz="0" w:space="0" w:color="auto"/>
            <w:bottom w:val="none" w:sz="0" w:space="0" w:color="auto"/>
            <w:right w:val="none" w:sz="0" w:space="0" w:color="auto"/>
          </w:divBdr>
          <w:divsChild>
            <w:div w:id="2071687630">
              <w:marLeft w:val="0"/>
              <w:marRight w:val="0"/>
              <w:marTop w:val="0"/>
              <w:marBottom w:val="0"/>
              <w:divBdr>
                <w:top w:val="none" w:sz="0" w:space="0" w:color="auto"/>
                <w:left w:val="none" w:sz="0" w:space="0" w:color="auto"/>
                <w:bottom w:val="none" w:sz="0" w:space="0" w:color="auto"/>
                <w:right w:val="none" w:sz="0" w:space="0" w:color="auto"/>
              </w:divBdr>
              <w:divsChild>
                <w:div w:id="1771927630">
                  <w:marLeft w:val="0"/>
                  <w:marRight w:val="0"/>
                  <w:marTop w:val="0"/>
                  <w:marBottom w:val="0"/>
                  <w:divBdr>
                    <w:top w:val="none" w:sz="0" w:space="0" w:color="auto"/>
                    <w:left w:val="none" w:sz="0" w:space="0" w:color="auto"/>
                    <w:bottom w:val="none" w:sz="0" w:space="0" w:color="auto"/>
                    <w:right w:val="none" w:sz="0" w:space="0" w:color="auto"/>
                  </w:divBdr>
                  <w:divsChild>
                    <w:div w:id="207183501">
                      <w:marLeft w:val="0"/>
                      <w:marRight w:val="0"/>
                      <w:marTop w:val="0"/>
                      <w:marBottom w:val="0"/>
                      <w:divBdr>
                        <w:top w:val="none" w:sz="0" w:space="0" w:color="auto"/>
                        <w:left w:val="none" w:sz="0" w:space="0" w:color="auto"/>
                        <w:bottom w:val="none" w:sz="0" w:space="0" w:color="auto"/>
                        <w:right w:val="none" w:sz="0" w:space="0" w:color="auto"/>
                      </w:divBdr>
                      <w:divsChild>
                        <w:div w:id="770319593">
                          <w:marLeft w:val="0"/>
                          <w:marRight w:val="0"/>
                          <w:marTop w:val="0"/>
                          <w:marBottom w:val="0"/>
                          <w:divBdr>
                            <w:top w:val="none" w:sz="0" w:space="0" w:color="auto"/>
                            <w:left w:val="none" w:sz="0" w:space="0" w:color="auto"/>
                            <w:bottom w:val="none" w:sz="0" w:space="0" w:color="auto"/>
                            <w:right w:val="none" w:sz="0" w:space="0" w:color="auto"/>
                          </w:divBdr>
                          <w:divsChild>
                            <w:div w:id="706837510">
                              <w:marLeft w:val="0"/>
                              <w:marRight w:val="0"/>
                              <w:marTop w:val="0"/>
                              <w:marBottom w:val="0"/>
                              <w:divBdr>
                                <w:top w:val="none" w:sz="0" w:space="0" w:color="auto"/>
                                <w:left w:val="none" w:sz="0" w:space="0" w:color="auto"/>
                                <w:bottom w:val="none" w:sz="0" w:space="0" w:color="auto"/>
                                <w:right w:val="none" w:sz="0" w:space="0" w:color="auto"/>
                              </w:divBdr>
                              <w:divsChild>
                                <w:div w:id="541135514">
                                  <w:marLeft w:val="0"/>
                                  <w:marRight w:val="0"/>
                                  <w:marTop w:val="0"/>
                                  <w:marBottom w:val="0"/>
                                  <w:divBdr>
                                    <w:top w:val="none" w:sz="0" w:space="0" w:color="auto"/>
                                    <w:left w:val="none" w:sz="0" w:space="0" w:color="auto"/>
                                    <w:bottom w:val="none" w:sz="0" w:space="0" w:color="auto"/>
                                    <w:right w:val="none" w:sz="0" w:space="0" w:color="auto"/>
                                  </w:divBdr>
                                  <w:divsChild>
                                    <w:div w:id="778140635">
                                      <w:marLeft w:val="0"/>
                                      <w:marRight w:val="0"/>
                                      <w:marTop w:val="0"/>
                                      <w:marBottom w:val="0"/>
                                      <w:divBdr>
                                        <w:top w:val="none" w:sz="0" w:space="0" w:color="auto"/>
                                        <w:left w:val="none" w:sz="0" w:space="0" w:color="auto"/>
                                        <w:bottom w:val="none" w:sz="0" w:space="0" w:color="auto"/>
                                        <w:right w:val="none" w:sz="0" w:space="0" w:color="auto"/>
                                      </w:divBdr>
                                      <w:divsChild>
                                        <w:div w:id="498886638">
                                          <w:marLeft w:val="0"/>
                                          <w:marRight w:val="0"/>
                                          <w:marTop w:val="0"/>
                                          <w:marBottom w:val="0"/>
                                          <w:divBdr>
                                            <w:top w:val="none" w:sz="0" w:space="0" w:color="auto"/>
                                            <w:left w:val="none" w:sz="0" w:space="0" w:color="auto"/>
                                            <w:bottom w:val="none" w:sz="0" w:space="0" w:color="auto"/>
                                            <w:right w:val="none" w:sz="0" w:space="0" w:color="auto"/>
                                          </w:divBdr>
                                          <w:divsChild>
                                            <w:div w:id="698430922">
                                              <w:marLeft w:val="0"/>
                                              <w:marRight w:val="0"/>
                                              <w:marTop w:val="0"/>
                                              <w:marBottom w:val="0"/>
                                              <w:divBdr>
                                                <w:top w:val="none" w:sz="0" w:space="0" w:color="auto"/>
                                                <w:left w:val="none" w:sz="0" w:space="0" w:color="auto"/>
                                                <w:bottom w:val="none" w:sz="0" w:space="0" w:color="auto"/>
                                                <w:right w:val="none" w:sz="0" w:space="0" w:color="auto"/>
                                              </w:divBdr>
                                              <w:divsChild>
                                                <w:div w:id="958756313">
                                                  <w:marLeft w:val="0"/>
                                                  <w:marRight w:val="0"/>
                                                  <w:marTop w:val="0"/>
                                                  <w:marBottom w:val="0"/>
                                                  <w:divBdr>
                                                    <w:top w:val="none" w:sz="0" w:space="0" w:color="auto"/>
                                                    <w:left w:val="none" w:sz="0" w:space="0" w:color="auto"/>
                                                    <w:bottom w:val="none" w:sz="0" w:space="0" w:color="auto"/>
                                                    <w:right w:val="none" w:sz="0" w:space="0" w:color="auto"/>
                                                  </w:divBdr>
                                                  <w:divsChild>
                                                    <w:div w:id="306017150">
                                                      <w:marLeft w:val="0"/>
                                                      <w:marRight w:val="0"/>
                                                      <w:marTop w:val="0"/>
                                                      <w:marBottom w:val="0"/>
                                                      <w:divBdr>
                                                        <w:top w:val="none" w:sz="0" w:space="0" w:color="auto"/>
                                                        <w:left w:val="none" w:sz="0" w:space="0" w:color="auto"/>
                                                        <w:bottom w:val="none" w:sz="0" w:space="0" w:color="auto"/>
                                                        <w:right w:val="none" w:sz="0" w:space="0" w:color="auto"/>
                                                      </w:divBdr>
                                                    </w:div>
                                                    <w:div w:id="1598169569">
                                                      <w:marLeft w:val="0"/>
                                                      <w:marRight w:val="0"/>
                                                      <w:marTop w:val="0"/>
                                                      <w:marBottom w:val="0"/>
                                                      <w:divBdr>
                                                        <w:top w:val="none" w:sz="0" w:space="0" w:color="auto"/>
                                                        <w:left w:val="none" w:sz="0" w:space="0" w:color="auto"/>
                                                        <w:bottom w:val="none" w:sz="0" w:space="0" w:color="auto"/>
                                                        <w:right w:val="none" w:sz="0" w:space="0" w:color="auto"/>
                                                      </w:divBdr>
                                                    </w:div>
                                                    <w:div w:id="865607079">
                                                      <w:marLeft w:val="0"/>
                                                      <w:marRight w:val="0"/>
                                                      <w:marTop w:val="0"/>
                                                      <w:marBottom w:val="0"/>
                                                      <w:divBdr>
                                                        <w:top w:val="none" w:sz="0" w:space="0" w:color="auto"/>
                                                        <w:left w:val="none" w:sz="0" w:space="0" w:color="auto"/>
                                                        <w:bottom w:val="none" w:sz="0" w:space="0" w:color="auto"/>
                                                        <w:right w:val="none" w:sz="0" w:space="0" w:color="auto"/>
                                                      </w:divBdr>
                                                    </w:div>
                                                    <w:div w:id="308218927">
                                                      <w:marLeft w:val="0"/>
                                                      <w:marRight w:val="0"/>
                                                      <w:marTop w:val="0"/>
                                                      <w:marBottom w:val="0"/>
                                                      <w:divBdr>
                                                        <w:top w:val="none" w:sz="0" w:space="0" w:color="auto"/>
                                                        <w:left w:val="none" w:sz="0" w:space="0" w:color="auto"/>
                                                        <w:bottom w:val="none" w:sz="0" w:space="0" w:color="auto"/>
                                                        <w:right w:val="none" w:sz="0" w:space="0" w:color="auto"/>
                                                      </w:divBdr>
                                                    </w:div>
                                                    <w:div w:id="18285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2897905">
      <w:bodyDiv w:val="1"/>
      <w:marLeft w:val="0"/>
      <w:marRight w:val="0"/>
      <w:marTop w:val="0"/>
      <w:marBottom w:val="0"/>
      <w:divBdr>
        <w:top w:val="none" w:sz="0" w:space="0" w:color="auto"/>
        <w:left w:val="none" w:sz="0" w:space="0" w:color="auto"/>
        <w:bottom w:val="none" w:sz="0" w:space="0" w:color="auto"/>
        <w:right w:val="none" w:sz="0" w:space="0" w:color="auto"/>
      </w:divBdr>
    </w:div>
    <w:div w:id="428426739">
      <w:bodyDiv w:val="1"/>
      <w:marLeft w:val="0"/>
      <w:marRight w:val="0"/>
      <w:marTop w:val="0"/>
      <w:marBottom w:val="0"/>
      <w:divBdr>
        <w:top w:val="none" w:sz="0" w:space="0" w:color="auto"/>
        <w:left w:val="none" w:sz="0" w:space="0" w:color="auto"/>
        <w:bottom w:val="none" w:sz="0" w:space="0" w:color="auto"/>
        <w:right w:val="none" w:sz="0" w:space="0" w:color="auto"/>
      </w:divBdr>
    </w:div>
    <w:div w:id="465975019">
      <w:bodyDiv w:val="1"/>
      <w:marLeft w:val="0"/>
      <w:marRight w:val="0"/>
      <w:marTop w:val="0"/>
      <w:marBottom w:val="0"/>
      <w:divBdr>
        <w:top w:val="none" w:sz="0" w:space="0" w:color="auto"/>
        <w:left w:val="none" w:sz="0" w:space="0" w:color="auto"/>
        <w:bottom w:val="none" w:sz="0" w:space="0" w:color="auto"/>
        <w:right w:val="none" w:sz="0" w:space="0" w:color="auto"/>
      </w:divBdr>
      <w:divsChild>
        <w:div w:id="821777918">
          <w:marLeft w:val="0"/>
          <w:marRight w:val="0"/>
          <w:marTop w:val="0"/>
          <w:marBottom w:val="0"/>
          <w:divBdr>
            <w:top w:val="none" w:sz="0" w:space="0" w:color="auto"/>
            <w:left w:val="none" w:sz="0" w:space="0" w:color="auto"/>
            <w:bottom w:val="none" w:sz="0" w:space="0" w:color="auto"/>
            <w:right w:val="none" w:sz="0" w:space="0" w:color="auto"/>
          </w:divBdr>
          <w:divsChild>
            <w:div w:id="2137024260">
              <w:marLeft w:val="0"/>
              <w:marRight w:val="0"/>
              <w:marTop w:val="0"/>
              <w:marBottom w:val="0"/>
              <w:divBdr>
                <w:top w:val="none" w:sz="0" w:space="0" w:color="auto"/>
                <w:left w:val="none" w:sz="0" w:space="0" w:color="auto"/>
                <w:bottom w:val="none" w:sz="0" w:space="0" w:color="auto"/>
                <w:right w:val="none" w:sz="0" w:space="0" w:color="auto"/>
              </w:divBdr>
            </w:div>
            <w:div w:id="601693132">
              <w:marLeft w:val="0"/>
              <w:marRight w:val="0"/>
              <w:marTop w:val="0"/>
              <w:marBottom w:val="0"/>
              <w:divBdr>
                <w:top w:val="none" w:sz="0" w:space="0" w:color="auto"/>
                <w:left w:val="none" w:sz="0" w:space="0" w:color="auto"/>
                <w:bottom w:val="none" w:sz="0" w:space="0" w:color="auto"/>
                <w:right w:val="none" w:sz="0" w:space="0" w:color="auto"/>
              </w:divBdr>
            </w:div>
            <w:div w:id="62216810">
              <w:marLeft w:val="0"/>
              <w:marRight w:val="0"/>
              <w:marTop w:val="0"/>
              <w:marBottom w:val="0"/>
              <w:divBdr>
                <w:top w:val="none" w:sz="0" w:space="0" w:color="auto"/>
                <w:left w:val="none" w:sz="0" w:space="0" w:color="auto"/>
                <w:bottom w:val="none" w:sz="0" w:space="0" w:color="auto"/>
                <w:right w:val="none" w:sz="0" w:space="0" w:color="auto"/>
              </w:divBdr>
            </w:div>
            <w:div w:id="863901119">
              <w:marLeft w:val="0"/>
              <w:marRight w:val="0"/>
              <w:marTop w:val="0"/>
              <w:marBottom w:val="0"/>
              <w:divBdr>
                <w:top w:val="none" w:sz="0" w:space="0" w:color="auto"/>
                <w:left w:val="none" w:sz="0" w:space="0" w:color="auto"/>
                <w:bottom w:val="none" w:sz="0" w:space="0" w:color="auto"/>
                <w:right w:val="none" w:sz="0" w:space="0" w:color="auto"/>
              </w:divBdr>
            </w:div>
            <w:div w:id="1520662998">
              <w:marLeft w:val="0"/>
              <w:marRight w:val="0"/>
              <w:marTop w:val="0"/>
              <w:marBottom w:val="0"/>
              <w:divBdr>
                <w:top w:val="none" w:sz="0" w:space="0" w:color="auto"/>
                <w:left w:val="none" w:sz="0" w:space="0" w:color="auto"/>
                <w:bottom w:val="none" w:sz="0" w:space="0" w:color="auto"/>
                <w:right w:val="none" w:sz="0" w:space="0" w:color="auto"/>
              </w:divBdr>
            </w:div>
            <w:div w:id="941306888">
              <w:marLeft w:val="0"/>
              <w:marRight w:val="0"/>
              <w:marTop w:val="0"/>
              <w:marBottom w:val="0"/>
              <w:divBdr>
                <w:top w:val="none" w:sz="0" w:space="0" w:color="auto"/>
                <w:left w:val="none" w:sz="0" w:space="0" w:color="auto"/>
                <w:bottom w:val="none" w:sz="0" w:space="0" w:color="auto"/>
                <w:right w:val="none" w:sz="0" w:space="0" w:color="auto"/>
              </w:divBdr>
            </w:div>
            <w:div w:id="893270139">
              <w:marLeft w:val="0"/>
              <w:marRight w:val="0"/>
              <w:marTop w:val="0"/>
              <w:marBottom w:val="0"/>
              <w:divBdr>
                <w:top w:val="none" w:sz="0" w:space="0" w:color="auto"/>
                <w:left w:val="none" w:sz="0" w:space="0" w:color="auto"/>
                <w:bottom w:val="none" w:sz="0" w:space="0" w:color="auto"/>
                <w:right w:val="none" w:sz="0" w:space="0" w:color="auto"/>
              </w:divBdr>
            </w:div>
            <w:div w:id="1717004802">
              <w:marLeft w:val="0"/>
              <w:marRight w:val="0"/>
              <w:marTop w:val="0"/>
              <w:marBottom w:val="0"/>
              <w:divBdr>
                <w:top w:val="none" w:sz="0" w:space="0" w:color="auto"/>
                <w:left w:val="none" w:sz="0" w:space="0" w:color="auto"/>
                <w:bottom w:val="none" w:sz="0" w:space="0" w:color="auto"/>
                <w:right w:val="none" w:sz="0" w:space="0" w:color="auto"/>
              </w:divBdr>
            </w:div>
            <w:div w:id="141390035">
              <w:marLeft w:val="0"/>
              <w:marRight w:val="0"/>
              <w:marTop w:val="0"/>
              <w:marBottom w:val="0"/>
              <w:divBdr>
                <w:top w:val="none" w:sz="0" w:space="0" w:color="auto"/>
                <w:left w:val="none" w:sz="0" w:space="0" w:color="auto"/>
                <w:bottom w:val="none" w:sz="0" w:space="0" w:color="auto"/>
                <w:right w:val="none" w:sz="0" w:space="0" w:color="auto"/>
              </w:divBdr>
            </w:div>
            <w:div w:id="102696760">
              <w:marLeft w:val="0"/>
              <w:marRight w:val="0"/>
              <w:marTop w:val="0"/>
              <w:marBottom w:val="0"/>
              <w:divBdr>
                <w:top w:val="none" w:sz="0" w:space="0" w:color="auto"/>
                <w:left w:val="none" w:sz="0" w:space="0" w:color="auto"/>
                <w:bottom w:val="none" w:sz="0" w:space="0" w:color="auto"/>
                <w:right w:val="none" w:sz="0" w:space="0" w:color="auto"/>
              </w:divBdr>
            </w:div>
            <w:div w:id="175657495">
              <w:marLeft w:val="0"/>
              <w:marRight w:val="0"/>
              <w:marTop w:val="0"/>
              <w:marBottom w:val="0"/>
              <w:divBdr>
                <w:top w:val="none" w:sz="0" w:space="0" w:color="auto"/>
                <w:left w:val="none" w:sz="0" w:space="0" w:color="auto"/>
                <w:bottom w:val="none" w:sz="0" w:space="0" w:color="auto"/>
                <w:right w:val="none" w:sz="0" w:space="0" w:color="auto"/>
              </w:divBdr>
            </w:div>
            <w:div w:id="1658849318">
              <w:marLeft w:val="0"/>
              <w:marRight w:val="0"/>
              <w:marTop w:val="0"/>
              <w:marBottom w:val="0"/>
              <w:divBdr>
                <w:top w:val="none" w:sz="0" w:space="0" w:color="auto"/>
                <w:left w:val="none" w:sz="0" w:space="0" w:color="auto"/>
                <w:bottom w:val="none" w:sz="0" w:space="0" w:color="auto"/>
                <w:right w:val="none" w:sz="0" w:space="0" w:color="auto"/>
              </w:divBdr>
            </w:div>
            <w:div w:id="570583954">
              <w:marLeft w:val="0"/>
              <w:marRight w:val="0"/>
              <w:marTop w:val="0"/>
              <w:marBottom w:val="0"/>
              <w:divBdr>
                <w:top w:val="none" w:sz="0" w:space="0" w:color="auto"/>
                <w:left w:val="none" w:sz="0" w:space="0" w:color="auto"/>
                <w:bottom w:val="none" w:sz="0" w:space="0" w:color="auto"/>
                <w:right w:val="none" w:sz="0" w:space="0" w:color="auto"/>
              </w:divBdr>
            </w:div>
            <w:div w:id="2033334224">
              <w:marLeft w:val="0"/>
              <w:marRight w:val="0"/>
              <w:marTop w:val="0"/>
              <w:marBottom w:val="0"/>
              <w:divBdr>
                <w:top w:val="none" w:sz="0" w:space="0" w:color="auto"/>
                <w:left w:val="none" w:sz="0" w:space="0" w:color="auto"/>
                <w:bottom w:val="none" w:sz="0" w:space="0" w:color="auto"/>
                <w:right w:val="none" w:sz="0" w:space="0" w:color="auto"/>
              </w:divBdr>
            </w:div>
            <w:div w:id="1339188976">
              <w:marLeft w:val="0"/>
              <w:marRight w:val="0"/>
              <w:marTop w:val="0"/>
              <w:marBottom w:val="0"/>
              <w:divBdr>
                <w:top w:val="none" w:sz="0" w:space="0" w:color="auto"/>
                <w:left w:val="none" w:sz="0" w:space="0" w:color="auto"/>
                <w:bottom w:val="none" w:sz="0" w:space="0" w:color="auto"/>
                <w:right w:val="none" w:sz="0" w:space="0" w:color="auto"/>
              </w:divBdr>
            </w:div>
            <w:div w:id="670376414">
              <w:marLeft w:val="0"/>
              <w:marRight w:val="0"/>
              <w:marTop w:val="0"/>
              <w:marBottom w:val="0"/>
              <w:divBdr>
                <w:top w:val="none" w:sz="0" w:space="0" w:color="auto"/>
                <w:left w:val="none" w:sz="0" w:space="0" w:color="auto"/>
                <w:bottom w:val="none" w:sz="0" w:space="0" w:color="auto"/>
                <w:right w:val="none" w:sz="0" w:space="0" w:color="auto"/>
              </w:divBdr>
            </w:div>
            <w:div w:id="1323434536">
              <w:marLeft w:val="0"/>
              <w:marRight w:val="0"/>
              <w:marTop w:val="0"/>
              <w:marBottom w:val="0"/>
              <w:divBdr>
                <w:top w:val="none" w:sz="0" w:space="0" w:color="auto"/>
                <w:left w:val="none" w:sz="0" w:space="0" w:color="auto"/>
                <w:bottom w:val="none" w:sz="0" w:space="0" w:color="auto"/>
                <w:right w:val="none" w:sz="0" w:space="0" w:color="auto"/>
              </w:divBdr>
            </w:div>
            <w:div w:id="8639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82711">
      <w:bodyDiv w:val="1"/>
      <w:marLeft w:val="0"/>
      <w:marRight w:val="0"/>
      <w:marTop w:val="0"/>
      <w:marBottom w:val="0"/>
      <w:divBdr>
        <w:top w:val="none" w:sz="0" w:space="0" w:color="auto"/>
        <w:left w:val="none" w:sz="0" w:space="0" w:color="auto"/>
        <w:bottom w:val="none" w:sz="0" w:space="0" w:color="auto"/>
        <w:right w:val="none" w:sz="0" w:space="0" w:color="auto"/>
      </w:divBdr>
    </w:div>
    <w:div w:id="499006357">
      <w:bodyDiv w:val="1"/>
      <w:marLeft w:val="0"/>
      <w:marRight w:val="0"/>
      <w:marTop w:val="0"/>
      <w:marBottom w:val="0"/>
      <w:divBdr>
        <w:top w:val="none" w:sz="0" w:space="0" w:color="auto"/>
        <w:left w:val="none" w:sz="0" w:space="0" w:color="auto"/>
        <w:bottom w:val="none" w:sz="0" w:space="0" w:color="auto"/>
        <w:right w:val="none" w:sz="0" w:space="0" w:color="auto"/>
      </w:divBdr>
    </w:div>
    <w:div w:id="600987832">
      <w:bodyDiv w:val="1"/>
      <w:marLeft w:val="0"/>
      <w:marRight w:val="0"/>
      <w:marTop w:val="0"/>
      <w:marBottom w:val="0"/>
      <w:divBdr>
        <w:top w:val="none" w:sz="0" w:space="0" w:color="auto"/>
        <w:left w:val="none" w:sz="0" w:space="0" w:color="auto"/>
        <w:bottom w:val="none" w:sz="0" w:space="0" w:color="auto"/>
        <w:right w:val="none" w:sz="0" w:space="0" w:color="auto"/>
      </w:divBdr>
    </w:div>
    <w:div w:id="712467338">
      <w:bodyDiv w:val="1"/>
      <w:marLeft w:val="0"/>
      <w:marRight w:val="0"/>
      <w:marTop w:val="0"/>
      <w:marBottom w:val="0"/>
      <w:divBdr>
        <w:top w:val="none" w:sz="0" w:space="0" w:color="auto"/>
        <w:left w:val="none" w:sz="0" w:space="0" w:color="auto"/>
        <w:bottom w:val="none" w:sz="0" w:space="0" w:color="auto"/>
        <w:right w:val="none" w:sz="0" w:space="0" w:color="auto"/>
      </w:divBdr>
    </w:div>
    <w:div w:id="743455800">
      <w:bodyDiv w:val="1"/>
      <w:marLeft w:val="0"/>
      <w:marRight w:val="0"/>
      <w:marTop w:val="0"/>
      <w:marBottom w:val="0"/>
      <w:divBdr>
        <w:top w:val="none" w:sz="0" w:space="0" w:color="auto"/>
        <w:left w:val="none" w:sz="0" w:space="0" w:color="auto"/>
        <w:bottom w:val="none" w:sz="0" w:space="0" w:color="auto"/>
        <w:right w:val="none" w:sz="0" w:space="0" w:color="auto"/>
      </w:divBdr>
      <w:divsChild>
        <w:div w:id="411197114">
          <w:marLeft w:val="0"/>
          <w:marRight w:val="0"/>
          <w:marTop w:val="0"/>
          <w:marBottom w:val="0"/>
          <w:divBdr>
            <w:top w:val="none" w:sz="0" w:space="0" w:color="auto"/>
            <w:left w:val="none" w:sz="0" w:space="0" w:color="auto"/>
            <w:bottom w:val="none" w:sz="0" w:space="0" w:color="auto"/>
            <w:right w:val="none" w:sz="0" w:space="0" w:color="auto"/>
          </w:divBdr>
        </w:div>
      </w:divsChild>
    </w:div>
    <w:div w:id="948124240">
      <w:bodyDiv w:val="1"/>
      <w:marLeft w:val="0"/>
      <w:marRight w:val="0"/>
      <w:marTop w:val="0"/>
      <w:marBottom w:val="0"/>
      <w:divBdr>
        <w:top w:val="none" w:sz="0" w:space="0" w:color="auto"/>
        <w:left w:val="none" w:sz="0" w:space="0" w:color="auto"/>
        <w:bottom w:val="none" w:sz="0" w:space="0" w:color="auto"/>
        <w:right w:val="none" w:sz="0" w:space="0" w:color="auto"/>
      </w:divBdr>
    </w:div>
    <w:div w:id="956595996">
      <w:bodyDiv w:val="1"/>
      <w:marLeft w:val="0"/>
      <w:marRight w:val="0"/>
      <w:marTop w:val="0"/>
      <w:marBottom w:val="0"/>
      <w:divBdr>
        <w:top w:val="none" w:sz="0" w:space="0" w:color="auto"/>
        <w:left w:val="none" w:sz="0" w:space="0" w:color="auto"/>
        <w:bottom w:val="none" w:sz="0" w:space="0" w:color="auto"/>
        <w:right w:val="none" w:sz="0" w:space="0" w:color="auto"/>
      </w:divBdr>
    </w:div>
    <w:div w:id="1019546976">
      <w:bodyDiv w:val="1"/>
      <w:marLeft w:val="0"/>
      <w:marRight w:val="0"/>
      <w:marTop w:val="0"/>
      <w:marBottom w:val="0"/>
      <w:divBdr>
        <w:top w:val="none" w:sz="0" w:space="0" w:color="auto"/>
        <w:left w:val="none" w:sz="0" w:space="0" w:color="auto"/>
        <w:bottom w:val="none" w:sz="0" w:space="0" w:color="auto"/>
        <w:right w:val="none" w:sz="0" w:space="0" w:color="auto"/>
      </w:divBdr>
    </w:div>
    <w:div w:id="1154375824">
      <w:bodyDiv w:val="1"/>
      <w:marLeft w:val="0"/>
      <w:marRight w:val="0"/>
      <w:marTop w:val="0"/>
      <w:marBottom w:val="0"/>
      <w:divBdr>
        <w:top w:val="none" w:sz="0" w:space="0" w:color="auto"/>
        <w:left w:val="none" w:sz="0" w:space="0" w:color="auto"/>
        <w:bottom w:val="none" w:sz="0" w:space="0" w:color="auto"/>
        <w:right w:val="none" w:sz="0" w:space="0" w:color="auto"/>
      </w:divBdr>
      <w:divsChild>
        <w:div w:id="2064598109">
          <w:marLeft w:val="0"/>
          <w:marRight w:val="0"/>
          <w:marTop w:val="0"/>
          <w:marBottom w:val="0"/>
          <w:divBdr>
            <w:top w:val="none" w:sz="0" w:space="0" w:color="auto"/>
            <w:left w:val="none" w:sz="0" w:space="0" w:color="auto"/>
            <w:bottom w:val="none" w:sz="0" w:space="0" w:color="auto"/>
            <w:right w:val="none" w:sz="0" w:space="0" w:color="auto"/>
          </w:divBdr>
          <w:divsChild>
            <w:div w:id="1734350399">
              <w:marLeft w:val="0"/>
              <w:marRight w:val="0"/>
              <w:marTop w:val="0"/>
              <w:marBottom w:val="0"/>
              <w:divBdr>
                <w:top w:val="none" w:sz="0" w:space="0" w:color="auto"/>
                <w:left w:val="none" w:sz="0" w:space="0" w:color="auto"/>
                <w:bottom w:val="none" w:sz="0" w:space="0" w:color="auto"/>
                <w:right w:val="none" w:sz="0" w:space="0" w:color="auto"/>
              </w:divBdr>
              <w:divsChild>
                <w:div w:id="912616535">
                  <w:marLeft w:val="0"/>
                  <w:marRight w:val="0"/>
                  <w:marTop w:val="0"/>
                  <w:marBottom w:val="0"/>
                  <w:divBdr>
                    <w:top w:val="none" w:sz="0" w:space="0" w:color="auto"/>
                    <w:left w:val="none" w:sz="0" w:space="0" w:color="auto"/>
                    <w:bottom w:val="none" w:sz="0" w:space="0" w:color="auto"/>
                    <w:right w:val="none" w:sz="0" w:space="0" w:color="auto"/>
                  </w:divBdr>
                  <w:divsChild>
                    <w:div w:id="1658805439">
                      <w:marLeft w:val="0"/>
                      <w:marRight w:val="0"/>
                      <w:marTop w:val="0"/>
                      <w:marBottom w:val="0"/>
                      <w:divBdr>
                        <w:top w:val="none" w:sz="0" w:space="0" w:color="auto"/>
                        <w:left w:val="none" w:sz="0" w:space="0" w:color="auto"/>
                        <w:bottom w:val="none" w:sz="0" w:space="0" w:color="auto"/>
                        <w:right w:val="none" w:sz="0" w:space="0" w:color="auto"/>
                      </w:divBdr>
                      <w:divsChild>
                        <w:div w:id="871260349">
                          <w:marLeft w:val="0"/>
                          <w:marRight w:val="0"/>
                          <w:marTop w:val="0"/>
                          <w:marBottom w:val="0"/>
                          <w:divBdr>
                            <w:top w:val="none" w:sz="0" w:space="0" w:color="auto"/>
                            <w:left w:val="none" w:sz="0" w:space="0" w:color="auto"/>
                            <w:bottom w:val="none" w:sz="0" w:space="0" w:color="auto"/>
                            <w:right w:val="none" w:sz="0" w:space="0" w:color="auto"/>
                          </w:divBdr>
                          <w:divsChild>
                            <w:div w:id="1990132951">
                              <w:marLeft w:val="0"/>
                              <w:marRight w:val="0"/>
                              <w:marTop w:val="0"/>
                              <w:marBottom w:val="0"/>
                              <w:divBdr>
                                <w:top w:val="none" w:sz="0" w:space="0" w:color="auto"/>
                                <w:left w:val="none" w:sz="0" w:space="0" w:color="auto"/>
                                <w:bottom w:val="none" w:sz="0" w:space="0" w:color="auto"/>
                                <w:right w:val="none" w:sz="0" w:space="0" w:color="auto"/>
                              </w:divBdr>
                              <w:divsChild>
                                <w:div w:id="1167289902">
                                  <w:marLeft w:val="0"/>
                                  <w:marRight w:val="0"/>
                                  <w:marTop w:val="0"/>
                                  <w:marBottom w:val="0"/>
                                  <w:divBdr>
                                    <w:top w:val="none" w:sz="0" w:space="0" w:color="auto"/>
                                    <w:left w:val="none" w:sz="0" w:space="0" w:color="auto"/>
                                    <w:bottom w:val="none" w:sz="0" w:space="0" w:color="auto"/>
                                    <w:right w:val="none" w:sz="0" w:space="0" w:color="auto"/>
                                  </w:divBdr>
                                  <w:divsChild>
                                    <w:div w:id="410934467">
                                      <w:marLeft w:val="0"/>
                                      <w:marRight w:val="0"/>
                                      <w:marTop w:val="0"/>
                                      <w:marBottom w:val="0"/>
                                      <w:divBdr>
                                        <w:top w:val="none" w:sz="0" w:space="0" w:color="auto"/>
                                        <w:left w:val="none" w:sz="0" w:space="0" w:color="auto"/>
                                        <w:bottom w:val="none" w:sz="0" w:space="0" w:color="auto"/>
                                        <w:right w:val="none" w:sz="0" w:space="0" w:color="auto"/>
                                      </w:divBdr>
                                      <w:divsChild>
                                        <w:div w:id="1183862530">
                                          <w:marLeft w:val="0"/>
                                          <w:marRight w:val="0"/>
                                          <w:marTop w:val="0"/>
                                          <w:marBottom w:val="0"/>
                                          <w:divBdr>
                                            <w:top w:val="none" w:sz="0" w:space="0" w:color="auto"/>
                                            <w:left w:val="none" w:sz="0" w:space="0" w:color="auto"/>
                                            <w:bottom w:val="none" w:sz="0" w:space="0" w:color="auto"/>
                                            <w:right w:val="none" w:sz="0" w:space="0" w:color="auto"/>
                                          </w:divBdr>
                                          <w:divsChild>
                                            <w:div w:id="717123287">
                                              <w:marLeft w:val="0"/>
                                              <w:marRight w:val="0"/>
                                              <w:marTop w:val="0"/>
                                              <w:marBottom w:val="0"/>
                                              <w:divBdr>
                                                <w:top w:val="none" w:sz="0" w:space="0" w:color="auto"/>
                                                <w:left w:val="none" w:sz="0" w:space="0" w:color="auto"/>
                                                <w:bottom w:val="none" w:sz="0" w:space="0" w:color="auto"/>
                                                <w:right w:val="none" w:sz="0" w:space="0" w:color="auto"/>
                                              </w:divBdr>
                                              <w:divsChild>
                                                <w:div w:id="554704746">
                                                  <w:marLeft w:val="0"/>
                                                  <w:marRight w:val="0"/>
                                                  <w:marTop w:val="0"/>
                                                  <w:marBottom w:val="0"/>
                                                  <w:divBdr>
                                                    <w:top w:val="none" w:sz="0" w:space="0" w:color="auto"/>
                                                    <w:left w:val="none" w:sz="0" w:space="0" w:color="auto"/>
                                                    <w:bottom w:val="none" w:sz="0" w:space="0" w:color="auto"/>
                                                    <w:right w:val="none" w:sz="0" w:space="0" w:color="auto"/>
                                                  </w:divBdr>
                                                  <w:divsChild>
                                                    <w:div w:id="1111902162">
                                                      <w:marLeft w:val="0"/>
                                                      <w:marRight w:val="0"/>
                                                      <w:marTop w:val="0"/>
                                                      <w:marBottom w:val="0"/>
                                                      <w:divBdr>
                                                        <w:top w:val="none" w:sz="0" w:space="0" w:color="auto"/>
                                                        <w:left w:val="none" w:sz="0" w:space="0" w:color="auto"/>
                                                        <w:bottom w:val="none" w:sz="0" w:space="0" w:color="auto"/>
                                                        <w:right w:val="none" w:sz="0" w:space="0" w:color="auto"/>
                                                      </w:divBdr>
                                                    </w:div>
                                                    <w:div w:id="1642033804">
                                                      <w:marLeft w:val="0"/>
                                                      <w:marRight w:val="0"/>
                                                      <w:marTop w:val="0"/>
                                                      <w:marBottom w:val="0"/>
                                                      <w:divBdr>
                                                        <w:top w:val="none" w:sz="0" w:space="0" w:color="auto"/>
                                                        <w:left w:val="none" w:sz="0" w:space="0" w:color="auto"/>
                                                        <w:bottom w:val="none" w:sz="0" w:space="0" w:color="auto"/>
                                                        <w:right w:val="none" w:sz="0" w:space="0" w:color="auto"/>
                                                      </w:divBdr>
                                                    </w:div>
                                                    <w:div w:id="31806897">
                                                      <w:marLeft w:val="0"/>
                                                      <w:marRight w:val="0"/>
                                                      <w:marTop w:val="0"/>
                                                      <w:marBottom w:val="0"/>
                                                      <w:divBdr>
                                                        <w:top w:val="none" w:sz="0" w:space="0" w:color="auto"/>
                                                        <w:left w:val="none" w:sz="0" w:space="0" w:color="auto"/>
                                                        <w:bottom w:val="none" w:sz="0" w:space="0" w:color="auto"/>
                                                        <w:right w:val="none" w:sz="0" w:space="0" w:color="auto"/>
                                                      </w:divBdr>
                                                    </w:div>
                                                    <w:div w:id="2104956443">
                                                      <w:marLeft w:val="0"/>
                                                      <w:marRight w:val="0"/>
                                                      <w:marTop w:val="0"/>
                                                      <w:marBottom w:val="0"/>
                                                      <w:divBdr>
                                                        <w:top w:val="none" w:sz="0" w:space="0" w:color="auto"/>
                                                        <w:left w:val="none" w:sz="0" w:space="0" w:color="auto"/>
                                                        <w:bottom w:val="none" w:sz="0" w:space="0" w:color="auto"/>
                                                        <w:right w:val="none" w:sz="0" w:space="0" w:color="auto"/>
                                                      </w:divBdr>
                                                    </w:div>
                                                    <w:div w:id="175266370">
                                                      <w:marLeft w:val="0"/>
                                                      <w:marRight w:val="0"/>
                                                      <w:marTop w:val="0"/>
                                                      <w:marBottom w:val="0"/>
                                                      <w:divBdr>
                                                        <w:top w:val="none" w:sz="0" w:space="0" w:color="auto"/>
                                                        <w:left w:val="none" w:sz="0" w:space="0" w:color="auto"/>
                                                        <w:bottom w:val="none" w:sz="0" w:space="0" w:color="auto"/>
                                                        <w:right w:val="none" w:sz="0" w:space="0" w:color="auto"/>
                                                      </w:divBdr>
                                                    </w:div>
                                                    <w:div w:id="1107312580">
                                                      <w:marLeft w:val="0"/>
                                                      <w:marRight w:val="0"/>
                                                      <w:marTop w:val="0"/>
                                                      <w:marBottom w:val="0"/>
                                                      <w:divBdr>
                                                        <w:top w:val="none" w:sz="0" w:space="0" w:color="auto"/>
                                                        <w:left w:val="none" w:sz="0" w:space="0" w:color="auto"/>
                                                        <w:bottom w:val="none" w:sz="0" w:space="0" w:color="auto"/>
                                                        <w:right w:val="none" w:sz="0" w:space="0" w:color="auto"/>
                                                      </w:divBdr>
                                                    </w:div>
                                                    <w:div w:id="1558975617">
                                                      <w:marLeft w:val="0"/>
                                                      <w:marRight w:val="0"/>
                                                      <w:marTop w:val="0"/>
                                                      <w:marBottom w:val="0"/>
                                                      <w:divBdr>
                                                        <w:top w:val="none" w:sz="0" w:space="0" w:color="auto"/>
                                                        <w:left w:val="none" w:sz="0" w:space="0" w:color="auto"/>
                                                        <w:bottom w:val="none" w:sz="0" w:space="0" w:color="auto"/>
                                                        <w:right w:val="none" w:sz="0" w:space="0" w:color="auto"/>
                                                      </w:divBdr>
                                                    </w:div>
                                                    <w:div w:id="6621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4660478">
      <w:bodyDiv w:val="1"/>
      <w:marLeft w:val="0"/>
      <w:marRight w:val="0"/>
      <w:marTop w:val="0"/>
      <w:marBottom w:val="0"/>
      <w:divBdr>
        <w:top w:val="none" w:sz="0" w:space="0" w:color="auto"/>
        <w:left w:val="none" w:sz="0" w:space="0" w:color="auto"/>
        <w:bottom w:val="none" w:sz="0" w:space="0" w:color="auto"/>
        <w:right w:val="none" w:sz="0" w:space="0" w:color="auto"/>
      </w:divBdr>
      <w:divsChild>
        <w:div w:id="124591915">
          <w:marLeft w:val="0"/>
          <w:marRight w:val="0"/>
          <w:marTop w:val="0"/>
          <w:marBottom w:val="0"/>
          <w:divBdr>
            <w:top w:val="none" w:sz="0" w:space="0" w:color="auto"/>
            <w:left w:val="none" w:sz="0" w:space="0" w:color="auto"/>
            <w:bottom w:val="none" w:sz="0" w:space="0" w:color="auto"/>
            <w:right w:val="none" w:sz="0" w:space="0" w:color="auto"/>
          </w:divBdr>
        </w:div>
      </w:divsChild>
    </w:div>
    <w:div w:id="1250773450">
      <w:bodyDiv w:val="1"/>
      <w:marLeft w:val="0"/>
      <w:marRight w:val="0"/>
      <w:marTop w:val="0"/>
      <w:marBottom w:val="0"/>
      <w:divBdr>
        <w:top w:val="none" w:sz="0" w:space="0" w:color="auto"/>
        <w:left w:val="none" w:sz="0" w:space="0" w:color="auto"/>
        <w:bottom w:val="none" w:sz="0" w:space="0" w:color="auto"/>
        <w:right w:val="none" w:sz="0" w:space="0" w:color="auto"/>
      </w:divBdr>
    </w:div>
    <w:div w:id="1285111934">
      <w:bodyDiv w:val="1"/>
      <w:marLeft w:val="0"/>
      <w:marRight w:val="0"/>
      <w:marTop w:val="0"/>
      <w:marBottom w:val="0"/>
      <w:divBdr>
        <w:top w:val="none" w:sz="0" w:space="0" w:color="auto"/>
        <w:left w:val="none" w:sz="0" w:space="0" w:color="auto"/>
        <w:bottom w:val="none" w:sz="0" w:space="0" w:color="auto"/>
        <w:right w:val="none" w:sz="0" w:space="0" w:color="auto"/>
      </w:divBdr>
      <w:divsChild>
        <w:div w:id="1506357173">
          <w:marLeft w:val="0"/>
          <w:marRight w:val="0"/>
          <w:marTop w:val="0"/>
          <w:marBottom w:val="0"/>
          <w:divBdr>
            <w:top w:val="none" w:sz="0" w:space="0" w:color="auto"/>
            <w:left w:val="none" w:sz="0" w:space="0" w:color="auto"/>
            <w:bottom w:val="none" w:sz="0" w:space="0" w:color="auto"/>
            <w:right w:val="none" w:sz="0" w:space="0" w:color="auto"/>
          </w:divBdr>
        </w:div>
      </w:divsChild>
    </w:div>
    <w:div w:id="1302419608">
      <w:bodyDiv w:val="1"/>
      <w:marLeft w:val="0"/>
      <w:marRight w:val="0"/>
      <w:marTop w:val="0"/>
      <w:marBottom w:val="0"/>
      <w:divBdr>
        <w:top w:val="none" w:sz="0" w:space="0" w:color="auto"/>
        <w:left w:val="none" w:sz="0" w:space="0" w:color="auto"/>
        <w:bottom w:val="none" w:sz="0" w:space="0" w:color="auto"/>
        <w:right w:val="none" w:sz="0" w:space="0" w:color="auto"/>
      </w:divBdr>
    </w:div>
    <w:div w:id="1545941173">
      <w:bodyDiv w:val="1"/>
      <w:marLeft w:val="0"/>
      <w:marRight w:val="0"/>
      <w:marTop w:val="0"/>
      <w:marBottom w:val="0"/>
      <w:divBdr>
        <w:top w:val="none" w:sz="0" w:space="0" w:color="auto"/>
        <w:left w:val="none" w:sz="0" w:space="0" w:color="auto"/>
        <w:bottom w:val="none" w:sz="0" w:space="0" w:color="auto"/>
        <w:right w:val="none" w:sz="0" w:space="0" w:color="auto"/>
      </w:divBdr>
    </w:div>
    <w:div w:id="1603682223">
      <w:bodyDiv w:val="1"/>
      <w:marLeft w:val="0"/>
      <w:marRight w:val="0"/>
      <w:marTop w:val="0"/>
      <w:marBottom w:val="0"/>
      <w:divBdr>
        <w:top w:val="none" w:sz="0" w:space="0" w:color="auto"/>
        <w:left w:val="none" w:sz="0" w:space="0" w:color="auto"/>
        <w:bottom w:val="none" w:sz="0" w:space="0" w:color="auto"/>
        <w:right w:val="none" w:sz="0" w:space="0" w:color="auto"/>
      </w:divBdr>
      <w:divsChild>
        <w:div w:id="1445687176">
          <w:marLeft w:val="0"/>
          <w:marRight w:val="0"/>
          <w:marTop w:val="0"/>
          <w:marBottom w:val="0"/>
          <w:divBdr>
            <w:top w:val="none" w:sz="0" w:space="0" w:color="auto"/>
            <w:left w:val="none" w:sz="0" w:space="0" w:color="auto"/>
            <w:bottom w:val="none" w:sz="0" w:space="0" w:color="auto"/>
            <w:right w:val="none" w:sz="0" w:space="0" w:color="auto"/>
          </w:divBdr>
        </w:div>
      </w:divsChild>
    </w:div>
    <w:div w:id="1706327002">
      <w:bodyDiv w:val="1"/>
      <w:marLeft w:val="0"/>
      <w:marRight w:val="0"/>
      <w:marTop w:val="0"/>
      <w:marBottom w:val="0"/>
      <w:divBdr>
        <w:top w:val="none" w:sz="0" w:space="0" w:color="auto"/>
        <w:left w:val="none" w:sz="0" w:space="0" w:color="auto"/>
        <w:bottom w:val="none" w:sz="0" w:space="0" w:color="auto"/>
        <w:right w:val="none" w:sz="0" w:space="0" w:color="auto"/>
      </w:divBdr>
    </w:div>
    <w:div w:id="1802532413">
      <w:bodyDiv w:val="1"/>
      <w:marLeft w:val="0"/>
      <w:marRight w:val="0"/>
      <w:marTop w:val="0"/>
      <w:marBottom w:val="0"/>
      <w:divBdr>
        <w:top w:val="none" w:sz="0" w:space="0" w:color="auto"/>
        <w:left w:val="none" w:sz="0" w:space="0" w:color="auto"/>
        <w:bottom w:val="none" w:sz="0" w:space="0" w:color="auto"/>
        <w:right w:val="none" w:sz="0" w:space="0" w:color="auto"/>
      </w:divBdr>
    </w:div>
    <w:div w:id="1857957431">
      <w:bodyDiv w:val="1"/>
      <w:marLeft w:val="0"/>
      <w:marRight w:val="0"/>
      <w:marTop w:val="0"/>
      <w:marBottom w:val="0"/>
      <w:divBdr>
        <w:top w:val="none" w:sz="0" w:space="0" w:color="auto"/>
        <w:left w:val="none" w:sz="0" w:space="0" w:color="auto"/>
        <w:bottom w:val="none" w:sz="0" w:space="0" w:color="auto"/>
        <w:right w:val="none" w:sz="0" w:space="0" w:color="auto"/>
      </w:divBdr>
    </w:div>
    <w:div w:id="1919897645">
      <w:bodyDiv w:val="1"/>
      <w:marLeft w:val="0"/>
      <w:marRight w:val="0"/>
      <w:marTop w:val="0"/>
      <w:marBottom w:val="0"/>
      <w:divBdr>
        <w:top w:val="none" w:sz="0" w:space="0" w:color="auto"/>
        <w:left w:val="none" w:sz="0" w:space="0" w:color="auto"/>
        <w:bottom w:val="none" w:sz="0" w:space="0" w:color="auto"/>
        <w:right w:val="none" w:sz="0" w:space="0" w:color="auto"/>
      </w:divBdr>
    </w:div>
    <w:div w:id="2071492576">
      <w:bodyDiv w:val="1"/>
      <w:marLeft w:val="0"/>
      <w:marRight w:val="0"/>
      <w:marTop w:val="0"/>
      <w:marBottom w:val="0"/>
      <w:divBdr>
        <w:top w:val="none" w:sz="0" w:space="0" w:color="auto"/>
        <w:left w:val="none" w:sz="0" w:space="0" w:color="auto"/>
        <w:bottom w:val="none" w:sz="0" w:space="0" w:color="auto"/>
        <w:right w:val="none" w:sz="0" w:space="0" w:color="auto"/>
      </w:divBdr>
    </w:div>
    <w:div w:id="2075278242">
      <w:bodyDiv w:val="1"/>
      <w:marLeft w:val="0"/>
      <w:marRight w:val="0"/>
      <w:marTop w:val="0"/>
      <w:marBottom w:val="0"/>
      <w:divBdr>
        <w:top w:val="none" w:sz="0" w:space="0" w:color="auto"/>
        <w:left w:val="none" w:sz="0" w:space="0" w:color="auto"/>
        <w:bottom w:val="none" w:sz="0" w:space="0" w:color="auto"/>
        <w:right w:val="none" w:sz="0" w:space="0" w:color="auto"/>
      </w:divBdr>
    </w:div>
    <w:div w:id="212207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K:\-TEMPLAT\07ISSmall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0ad73bd0-f16d-410d-a75b-def8c1b901f2" ContentTypeId="0x010100C9943DE19B88F649B0329D0EBA4EA138" PreviousValue="false"/>
</file>

<file path=customXml/item2.xml><?xml version="1.0" encoding="utf-8"?>
<ct:contentTypeSchema xmlns:ct="http://schemas.microsoft.com/office/2006/metadata/contentType" xmlns:ma="http://schemas.microsoft.com/office/2006/metadata/properties/metaAttributes" ct:_="" ma:_="" ma:contentTypeName="Projects" ma:contentTypeID="0x010100C9943DE19B88F649B0329D0EBA4EA13800BA38208170A81F4884D5CFB8AF828845" ma:contentTypeVersion="13" ma:contentTypeDescription="Records related to project activities not covered under more specific categories.&#10;" ma:contentTypeScope="" ma:versionID="bf3ffcaa3ba33ae3cf10ae489bac3ddd">
  <xsd:schema xmlns:xsd="http://www.w3.org/2001/XMLSchema" xmlns:xs="http://www.w3.org/2001/XMLSchema" xmlns:p="http://schemas.microsoft.com/office/2006/metadata/properties" xmlns:ns1="http://schemas.microsoft.com/sharepoint/v3" xmlns:ns2="5285d0c9-9fbe-49e2-892a-849540b62f8f" targetNamespace="http://schemas.microsoft.com/office/2006/metadata/properties" ma:root="true" ma:fieldsID="a95a8420cbd4926b17b0b1e539247a40" ns1:_="" ns2:_="">
    <xsd:import namespace="http://schemas.microsoft.com/sharepoint/v3"/>
    <xsd:import namespace="5285d0c9-9fbe-49e2-892a-849540b62f8f"/>
    <xsd:element name="properties">
      <xsd:complexType>
        <xsd:sequence>
          <xsd:element name="documentManagement">
            <xsd:complexType>
              <xsd:all>
                <xsd:element ref="ns2:End_x0020_of_x0020_Project" minOccurs="0"/>
                <xsd:element ref="ns1:PublixProj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xProjId" ma:index="9" nillable="true" ma:displayName="Project Identifier" ma:default="PR005342" ma:description="Unique text to identify the project. This can be a project number or name." ma:internalName="PublixProj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85d0c9-9fbe-49e2-892a-849540b62f8f" elementFormDefault="qualified">
    <xsd:import namespace="http://schemas.microsoft.com/office/2006/documentManagement/types"/>
    <xsd:import namespace="http://schemas.microsoft.com/office/infopath/2007/PartnerControls"/>
    <xsd:element name="End_x0020_of_x0020_Project" ma:index="8" nillable="true" ma:displayName="End of Project" ma:description="Records Management fields tied to Publix CT." ma:format="DateOnly" ma:internalName="End_x0020_of_x0020_Project">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xProjId xmlns="http://schemas.microsoft.com/sharepoint/v3">PR005342</PublixProjId>
    <End_x0020_of_x0020_Project xmlns="5285d0c9-9fbe-49e2-892a-849540b62f8f"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B9A47B-0AE6-44FE-94D7-B7EAA4F098BC}">
  <ds:schemaRefs>
    <ds:schemaRef ds:uri="Microsoft.SharePoint.Taxonomy.ContentTypeSync"/>
  </ds:schemaRefs>
</ds:datastoreItem>
</file>

<file path=customXml/itemProps2.xml><?xml version="1.0" encoding="utf-8"?>
<ds:datastoreItem xmlns:ds="http://schemas.openxmlformats.org/officeDocument/2006/customXml" ds:itemID="{4B8DE7A6-891C-4D74-84EE-C9C260CD8B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285d0c9-9fbe-49e2-892a-849540b62f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056AF5-8648-4805-8D94-D5A3E548D59C}">
  <ds:schemaRefs>
    <ds:schemaRef ds:uri="http://schemas.openxmlformats.org/officeDocument/2006/bibliography"/>
  </ds:schemaRefs>
</ds:datastoreItem>
</file>

<file path=customXml/itemProps4.xml><?xml version="1.0" encoding="utf-8"?>
<ds:datastoreItem xmlns:ds="http://schemas.openxmlformats.org/officeDocument/2006/customXml" ds:itemID="{FB8EB171-7354-4C2E-8962-C2E3B87416C5}">
  <ds:schemaRefs>
    <ds:schemaRef ds:uri="http://schemas.microsoft.com/office/2006/metadata/properties"/>
    <ds:schemaRef ds:uri="http://schemas.microsoft.com/office/infopath/2007/PartnerControls"/>
    <ds:schemaRef ds:uri="http://schemas.microsoft.com/sharepoint/v3"/>
    <ds:schemaRef ds:uri="5285d0c9-9fbe-49e2-892a-849540b62f8f"/>
  </ds:schemaRefs>
</ds:datastoreItem>
</file>

<file path=customXml/itemProps5.xml><?xml version="1.0" encoding="utf-8"?>
<ds:datastoreItem xmlns:ds="http://schemas.openxmlformats.org/officeDocument/2006/customXml" ds:itemID="{F374333F-7B82-406E-9987-18A3914EB8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07ISSmallDoc</Template>
  <TotalTime>173</TotalTime>
  <Pages>5</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16308</dc:creator>
  <cp:lastModifiedBy>MG Thirumalesh</cp:lastModifiedBy>
  <cp:revision>12</cp:revision>
  <cp:lastPrinted>2018-02-01T19:24:00Z</cp:lastPrinted>
  <dcterms:created xsi:type="dcterms:W3CDTF">2023-01-06T15:46:00Z</dcterms:created>
  <dcterms:modified xsi:type="dcterms:W3CDTF">2023-01-24T10:25:00Z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0x010100C9943DE19B88F649B0329D0EBA4EA13800BA38208170A81F4884D5CFB8AF828845</vt:lpwstr>
  </property>
</Properties>
</file>